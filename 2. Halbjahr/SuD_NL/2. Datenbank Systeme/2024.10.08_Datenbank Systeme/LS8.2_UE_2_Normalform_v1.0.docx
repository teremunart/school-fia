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B3DA4" w14:textId="043AA741" w:rsidR="00CE0D00" w:rsidRPr="00CE46D1" w:rsidRDefault="00341E09" w:rsidP="00CE0D00">
      <w:pPr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76B6AA" wp14:editId="19E4EAFE">
                <wp:simplePos x="0" y="0"/>
                <wp:positionH relativeFrom="margin">
                  <wp:posOffset>4853110</wp:posOffset>
                </wp:positionH>
                <wp:positionV relativeFrom="margin">
                  <wp:posOffset>118745</wp:posOffset>
                </wp:positionV>
                <wp:extent cx="1828800" cy="1828800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0E0CD" w14:textId="77777777" w:rsidR="00341E09" w:rsidRPr="0013294D" w:rsidRDefault="00341E09" w:rsidP="00341E09">
                            <w:pPr>
                              <w:pStyle w:val="western"/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rFonts w:cstheme="minorHAns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94D">
                              <w:rPr>
                                <w:rFonts w:cstheme="minorHAns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2. 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6B6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82.15pt;margin-top:9.3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" filled="f" stroked="f">
                <v:textbox style="mso-fit-shape-to-text:t">
                  <w:txbxContent>
                    <w:p w14:paraId="64A0E0CD" w14:textId="77777777" w:rsidR="00341E09" w:rsidRPr="0013294D" w:rsidRDefault="00341E09" w:rsidP="00341E09">
                      <w:pPr>
                        <w:pStyle w:val="western"/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rFonts w:cstheme="minorHAnsi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94D">
                        <w:rPr>
                          <w:rFonts w:cstheme="minorHAnsi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2. NF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560D98" w14:textId="55101EE6" w:rsidR="008B57B9" w:rsidRDefault="000C79C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b/>
          <w:bCs/>
          <w:i/>
          <w:iCs/>
        </w:rPr>
      </w:pPr>
      <w:r w:rsidRPr="00CE46D1">
        <w:rPr>
          <w:rFonts w:asciiTheme="minorHAnsi" w:hAnsiTheme="minorHAnsi" w:cstheme="minorHAnsi"/>
        </w:rPr>
        <w:t xml:space="preserve">Die </w:t>
      </w:r>
      <w:r w:rsidRPr="00A47701">
        <w:rPr>
          <w:rFonts w:asciiTheme="minorHAnsi" w:hAnsiTheme="minorHAnsi" w:cstheme="minorHAnsi"/>
          <w:b/>
          <w:bCs/>
        </w:rPr>
        <w:t>zweite Normalform</w:t>
      </w:r>
      <w:r w:rsidRPr="00CE46D1">
        <w:rPr>
          <w:rFonts w:asciiTheme="minorHAnsi" w:hAnsiTheme="minorHAnsi" w:cstheme="minorHAnsi"/>
        </w:rPr>
        <w:t xml:space="preserve"> stellt sicher, dass </w:t>
      </w:r>
      <w:r w:rsidRPr="00CE46D1">
        <w:rPr>
          <w:rFonts w:asciiTheme="minorHAnsi" w:hAnsiTheme="minorHAnsi" w:cstheme="minorHAnsi"/>
          <w:b/>
          <w:bCs/>
          <w:i/>
          <w:iCs/>
        </w:rPr>
        <w:t>alle Nichtschlüsselmerkmale voll funktional abhängig</w:t>
      </w:r>
      <w:r w:rsidRPr="00CE46D1">
        <w:rPr>
          <w:rFonts w:asciiTheme="minorHAnsi" w:hAnsiTheme="minorHAnsi" w:cstheme="minorHAnsi"/>
        </w:rPr>
        <w:t xml:space="preserve"> sind von einem </w:t>
      </w:r>
      <w:r w:rsidRPr="00CE46D1">
        <w:rPr>
          <w:rFonts w:asciiTheme="minorHAnsi" w:hAnsiTheme="minorHAnsi" w:cstheme="minorHAnsi"/>
          <w:b/>
          <w:bCs/>
          <w:i/>
          <w:iCs/>
        </w:rPr>
        <w:t>zusammengesetzte</w:t>
      </w:r>
      <w:r w:rsidR="002934A9" w:rsidRPr="00CE46D1">
        <w:rPr>
          <w:rFonts w:asciiTheme="minorHAnsi" w:hAnsiTheme="minorHAnsi" w:cstheme="minorHAnsi"/>
          <w:b/>
          <w:bCs/>
          <w:i/>
          <w:iCs/>
        </w:rPr>
        <w:t>n</w:t>
      </w:r>
      <w:r w:rsidRPr="00CE46D1">
        <w:rPr>
          <w:rFonts w:asciiTheme="minorHAnsi" w:hAnsiTheme="minorHAnsi" w:cstheme="minorHAnsi"/>
          <w:b/>
          <w:bCs/>
          <w:i/>
          <w:iCs/>
        </w:rPr>
        <w:t xml:space="preserve"> Schlüssel</w:t>
      </w:r>
      <w:r w:rsidR="00DF6AC5" w:rsidRPr="00CE46D1">
        <w:rPr>
          <w:rFonts w:asciiTheme="minorHAnsi" w:hAnsiTheme="minorHAnsi" w:cstheme="minorHAnsi"/>
          <w:b/>
          <w:bCs/>
          <w:i/>
          <w:iCs/>
        </w:rPr>
        <w:t>.</w:t>
      </w:r>
      <w:r w:rsidR="00DF6AC5" w:rsidRPr="00CE46D1">
        <w:rPr>
          <w:rFonts w:asciiTheme="minorHAnsi" w:hAnsiTheme="minorHAnsi" w:cstheme="minorHAnsi"/>
        </w:rPr>
        <w:t xml:space="preserve"> Das bedeutet, dass es </w:t>
      </w:r>
      <w:r w:rsidR="00DF6AC5" w:rsidRPr="00CE46D1">
        <w:rPr>
          <w:rFonts w:asciiTheme="minorHAnsi" w:hAnsiTheme="minorHAnsi" w:cstheme="minorHAnsi"/>
          <w:b/>
          <w:bCs/>
          <w:i/>
          <w:iCs/>
        </w:rPr>
        <w:t>kein Teilschlüsselmerkmal</w:t>
      </w:r>
      <w:r w:rsidR="00DF6AC5" w:rsidRPr="00CE46D1">
        <w:rPr>
          <w:rFonts w:asciiTheme="minorHAnsi" w:hAnsiTheme="minorHAnsi" w:cstheme="minorHAnsi"/>
        </w:rPr>
        <w:t xml:space="preserve"> geben darf, </w:t>
      </w:r>
      <w:r w:rsidR="00DF6AC5" w:rsidRPr="00CE46D1">
        <w:rPr>
          <w:rFonts w:asciiTheme="minorHAnsi" w:hAnsiTheme="minorHAnsi" w:cstheme="minorHAnsi"/>
          <w:b/>
          <w:bCs/>
          <w:i/>
          <w:iCs/>
        </w:rPr>
        <w:t xml:space="preserve">das für sich allein genommen bereits </w:t>
      </w:r>
      <w:r w:rsidR="002934A9" w:rsidRPr="00CE46D1">
        <w:rPr>
          <w:rFonts w:asciiTheme="minorHAnsi" w:hAnsiTheme="minorHAnsi" w:cstheme="minorHAnsi"/>
          <w:b/>
          <w:bCs/>
          <w:i/>
          <w:iCs/>
        </w:rPr>
        <w:t>N</w:t>
      </w:r>
      <w:r w:rsidR="00DF6AC5" w:rsidRPr="00CE46D1">
        <w:rPr>
          <w:rFonts w:asciiTheme="minorHAnsi" w:hAnsiTheme="minorHAnsi" w:cstheme="minorHAnsi"/>
          <w:b/>
          <w:bCs/>
          <w:i/>
          <w:iCs/>
        </w:rPr>
        <w:t>ichtschlü</w:t>
      </w:r>
      <w:r w:rsidR="002934A9" w:rsidRPr="00CE46D1">
        <w:rPr>
          <w:rFonts w:asciiTheme="minorHAnsi" w:hAnsiTheme="minorHAnsi" w:cstheme="minorHAnsi"/>
          <w:b/>
          <w:bCs/>
          <w:i/>
          <w:iCs/>
        </w:rPr>
        <w:t>sselmerkmale bestimmt.</w:t>
      </w:r>
    </w:p>
    <w:p w14:paraId="667E2F60" w14:textId="11EC5D34" w:rsidR="00A47701" w:rsidRDefault="00A47701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4C7D98DF" w14:textId="1CFA4A8B" w:rsidR="001B67F9" w:rsidRPr="00873322" w:rsidRDefault="001B67F9" w:rsidP="00873322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 w:rsidRPr="00873322">
        <w:rPr>
          <w:rFonts w:asciiTheme="minorHAnsi" w:hAnsiTheme="minorHAnsi" w:cstheme="minorHAnsi"/>
          <w:b/>
          <w:bCs/>
        </w:rPr>
        <w:t>Fragen:</w:t>
      </w:r>
    </w:p>
    <w:p w14:paraId="45ED08F7" w14:textId="3A39A215" w:rsidR="00A16113" w:rsidRDefault="00A16113" w:rsidP="00873322">
      <w:pPr>
        <w:pStyle w:val="western"/>
        <w:numPr>
          <w:ilvl w:val="0"/>
          <w:numId w:val="4"/>
        </w:numPr>
        <w:spacing w:before="0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Wie lautet die Definition der 2. Normalform?</w:t>
      </w:r>
    </w:p>
    <w:p w14:paraId="2621E761" w14:textId="72E2BD1C" w:rsidR="00A16113" w:rsidRDefault="00A16113" w:rsidP="00873322">
      <w:pPr>
        <w:pStyle w:val="western"/>
        <w:numPr>
          <w:ilvl w:val="0"/>
          <w:numId w:val="4"/>
        </w:numPr>
        <w:spacing w:before="0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Was versteht man unter dem Begriff </w:t>
      </w:r>
      <w:r w:rsidR="00AE0522">
        <w:rPr>
          <w:rFonts w:asciiTheme="minorHAnsi" w:hAnsiTheme="minorHAnsi" w:cstheme="minorHAnsi"/>
        </w:rPr>
        <w:t>‚funktional abhängig‘?</w:t>
      </w:r>
    </w:p>
    <w:p w14:paraId="7F7DE0B1" w14:textId="500BE4EE" w:rsidR="00AE0522" w:rsidRDefault="00AE0522" w:rsidP="00873322">
      <w:pPr>
        <w:pStyle w:val="western"/>
        <w:numPr>
          <w:ilvl w:val="0"/>
          <w:numId w:val="4"/>
        </w:numPr>
        <w:spacing w:before="0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Wie lautet die exakte Definition der vollen funktionalen Abhängigkeit</w:t>
      </w:r>
      <w:r w:rsidR="00873322">
        <w:rPr>
          <w:rFonts w:asciiTheme="minorHAnsi" w:hAnsiTheme="minorHAnsi" w:cstheme="minorHAnsi"/>
        </w:rPr>
        <w:t>?</w:t>
      </w:r>
    </w:p>
    <w:p w14:paraId="1B9C9DE8" w14:textId="6C2CC05D" w:rsidR="00873322" w:rsidRDefault="00873322" w:rsidP="00873322">
      <w:pPr>
        <w:pStyle w:val="western"/>
        <w:spacing w:before="0" w:beforeAutospacing="0"/>
        <w:jc w:val="both"/>
        <w:rPr>
          <w:rFonts w:asciiTheme="minorHAnsi" w:hAnsiTheme="minorHAnsi" w:cstheme="minorHAnsi"/>
        </w:rPr>
      </w:pPr>
    </w:p>
    <w:p w14:paraId="33C059E0" w14:textId="735A6E7A" w:rsidR="00A47701" w:rsidRPr="00EA0CC9" w:rsidRDefault="00F17CD5" w:rsidP="00EA0CC9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 w:rsidRPr="00EA0CC9">
        <w:rPr>
          <w:rFonts w:asciiTheme="minorHAnsi" w:hAnsiTheme="minorHAnsi" w:cstheme="minorHAnsi"/>
          <w:b/>
          <w:bCs/>
        </w:rPr>
        <w:t>Funktionale Abhängigkeit</w:t>
      </w:r>
    </w:p>
    <w:p w14:paraId="6A136FFC" w14:textId="39B0A83D" w:rsidR="00EA0CC9" w:rsidRPr="00AF79B6" w:rsidRDefault="00EA0CC9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AF79B6">
        <w:rPr>
          <w:rFonts w:asciiTheme="minorHAnsi" w:hAnsiTheme="minorHAnsi" w:cstheme="minorHAnsi"/>
          <w:color w:val="808080" w:themeColor="background1" w:themeShade="80"/>
        </w:rPr>
        <w:t>Anmerkung</w:t>
      </w:r>
    </w:p>
    <w:p w14:paraId="0ECA7016" w14:textId="69591D94" w:rsidR="00EA0CC9" w:rsidRPr="00AF79B6" w:rsidRDefault="00EA0CC9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AF79B6">
        <w:rPr>
          <w:rFonts w:asciiTheme="minorHAnsi" w:hAnsiTheme="minorHAnsi" w:cstheme="minorHAnsi"/>
          <w:color w:val="808080" w:themeColor="background1" w:themeShade="80"/>
        </w:rPr>
        <w:t xml:space="preserve">Die Beispieldatensätze in den Tabellen sind </w:t>
      </w:r>
      <w:r w:rsidR="00CC64B0" w:rsidRPr="00AF79B6">
        <w:rPr>
          <w:rFonts w:asciiTheme="minorHAnsi" w:hAnsiTheme="minorHAnsi" w:cstheme="minorHAnsi"/>
          <w:color w:val="808080" w:themeColor="background1" w:themeShade="80"/>
        </w:rPr>
        <w:t>so gewählt, dass alle funktionalen Abhängigkeiten erkennbar sein sollten!</w:t>
      </w:r>
    </w:p>
    <w:p w14:paraId="1AD0A822" w14:textId="51CEF35F" w:rsidR="00CC64B0" w:rsidRDefault="00CC64B0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A6A6A6" w:themeColor="background1" w:themeShade="A6"/>
        </w:rPr>
      </w:pPr>
    </w:p>
    <w:p w14:paraId="0B5B673F" w14:textId="5321AC52" w:rsidR="00CC64B0" w:rsidRDefault="00AF79B6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 w:rsidRPr="00AF79B6">
        <w:rPr>
          <w:rFonts w:asciiTheme="minorHAnsi" w:hAnsiTheme="minorHAnsi" w:cstheme="minorHAnsi"/>
          <w:color w:val="000000" w:themeColor="text1"/>
        </w:rPr>
        <w:t xml:space="preserve">Gelten, </w:t>
      </w:r>
      <w:r w:rsidR="00266B7E">
        <w:rPr>
          <w:rFonts w:asciiTheme="minorHAnsi" w:hAnsiTheme="minorHAnsi" w:cstheme="minorHAnsi"/>
          <w:color w:val="000000" w:themeColor="text1"/>
        </w:rPr>
        <w:t xml:space="preserve">bezogen auf die folgende Tabelle, die </w:t>
      </w:r>
      <w:r w:rsidR="00813A16">
        <w:rPr>
          <w:rFonts w:asciiTheme="minorHAnsi" w:hAnsiTheme="minorHAnsi" w:cstheme="minorHAnsi"/>
          <w:color w:val="000000" w:themeColor="text1"/>
        </w:rPr>
        <w:t>daneben</w:t>
      </w:r>
      <w:r w:rsidR="00266B7E">
        <w:rPr>
          <w:rFonts w:asciiTheme="minorHAnsi" w:hAnsiTheme="minorHAnsi" w:cstheme="minorHAnsi"/>
          <w:color w:val="000000" w:themeColor="text1"/>
        </w:rPr>
        <w:t xml:space="preserve"> gezeigten funktionalen Abhängigkeiten?</w:t>
      </w:r>
    </w:p>
    <w:p w14:paraId="0F495AAB" w14:textId="2072D12E" w:rsidR="009058E0" w:rsidRDefault="009058E0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ellenraster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59"/>
        <w:gridCol w:w="449"/>
        <w:gridCol w:w="443"/>
        <w:gridCol w:w="465"/>
      </w:tblGrid>
      <w:tr w:rsidR="009058E0" w14:paraId="0B12D697" w14:textId="77777777" w:rsidTr="00813A16">
        <w:tc>
          <w:tcPr>
            <w:tcW w:w="459" w:type="dxa"/>
            <w:shd w:val="clear" w:color="auto" w:fill="D0CECE" w:themeFill="background2" w:themeFillShade="E6"/>
          </w:tcPr>
          <w:p w14:paraId="2DD9ACB2" w14:textId="269D56DD" w:rsidR="009058E0" w:rsidRP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9058E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</w:t>
            </w:r>
          </w:p>
        </w:tc>
        <w:tc>
          <w:tcPr>
            <w:tcW w:w="449" w:type="dxa"/>
            <w:shd w:val="clear" w:color="auto" w:fill="D0CECE" w:themeFill="background2" w:themeFillShade="E6"/>
          </w:tcPr>
          <w:p w14:paraId="12C2F2EC" w14:textId="7D1A3080" w:rsidR="009058E0" w:rsidRP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9058E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</w:t>
            </w:r>
          </w:p>
        </w:tc>
        <w:tc>
          <w:tcPr>
            <w:tcW w:w="443" w:type="dxa"/>
            <w:shd w:val="clear" w:color="auto" w:fill="D0CECE" w:themeFill="background2" w:themeFillShade="E6"/>
          </w:tcPr>
          <w:p w14:paraId="5BEDFB6F" w14:textId="70C3A4FE" w:rsidR="009058E0" w:rsidRP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9058E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C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53D3B7E6" w14:textId="1C9DA647" w:rsidR="009058E0" w:rsidRP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9058E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</w:t>
            </w:r>
          </w:p>
        </w:tc>
      </w:tr>
      <w:tr w:rsidR="009058E0" w14:paraId="7760C1FA" w14:textId="77777777" w:rsidTr="00813A16">
        <w:tc>
          <w:tcPr>
            <w:tcW w:w="459" w:type="dxa"/>
          </w:tcPr>
          <w:p w14:paraId="6CBF1ADF" w14:textId="6700AAF6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49" w:type="dxa"/>
          </w:tcPr>
          <w:p w14:paraId="7A76C9CE" w14:textId="1FAB8FE9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43" w:type="dxa"/>
          </w:tcPr>
          <w:p w14:paraId="3A28DA26" w14:textId="5FDAA90B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65" w:type="dxa"/>
          </w:tcPr>
          <w:p w14:paraId="4C45B673" w14:textId="46774CCC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</w:tr>
      <w:tr w:rsidR="009058E0" w14:paraId="19F83F4A" w14:textId="77777777" w:rsidTr="00813A16">
        <w:tc>
          <w:tcPr>
            <w:tcW w:w="459" w:type="dxa"/>
          </w:tcPr>
          <w:p w14:paraId="55FE9BBD" w14:textId="5E9F2AB1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49" w:type="dxa"/>
          </w:tcPr>
          <w:p w14:paraId="23A98EAF" w14:textId="2C7E1A72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43" w:type="dxa"/>
          </w:tcPr>
          <w:p w14:paraId="3AD38E11" w14:textId="2957C77A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65" w:type="dxa"/>
          </w:tcPr>
          <w:p w14:paraId="60FDE862" w14:textId="556B5388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</w:tr>
      <w:tr w:rsidR="009058E0" w14:paraId="43F1C0BA" w14:textId="77777777" w:rsidTr="00813A16">
        <w:tc>
          <w:tcPr>
            <w:tcW w:w="459" w:type="dxa"/>
          </w:tcPr>
          <w:p w14:paraId="63A0BB38" w14:textId="4C762574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49" w:type="dxa"/>
          </w:tcPr>
          <w:p w14:paraId="283B3C2C" w14:textId="4C8D1286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43" w:type="dxa"/>
          </w:tcPr>
          <w:p w14:paraId="03801BE3" w14:textId="4FAC61EE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65" w:type="dxa"/>
          </w:tcPr>
          <w:p w14:paraId="64BA73E8" w14:textId="69CA0420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  <w:tr w:rsidR="009058E0" w14:paraId="4D0DD47B" w14:textId="77777777" w:rsidTr="00813A16">
        <w:tc>
          <w:tcPr>
            <w:tcW w:w="459" w:type="dxa"/>
          </w:tcPr>
          <w:p w14:paraId="2C7B7BE2" w14:textId="609303D4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449" w:type="dxa"/>
          </w:tcPr>
          <w:p w14:paraId="184C5E8D" w14:textId="4F34D5AC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43" w:type="dxa"/>
          </w:tcPr>
          <w:p w14:paraId="44D40BB5" w14:textId="1A05A259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65" w:type="dxa"/>
          </w:tcPr>
          <w:p w14:paraId="15D1F958" w14:textId="54C339F3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</w:tbl>
    <w:tbl>
      <w:tblPr>
        <w:tblStyle w:val="Tabellenraster"/>
        <w:tblpPr w:leftFromText="141" w:rightFromText="141" w:vertAnchor="text" w:horzAnchor="page" w:tblpX="3136" w:tblpY="-1984"/>
        <w:tblW w:w="0" w:type="auto"/>
        <w:tblLook w:val="04A0" w:firstRow="1" w:lastRow="0" w:firstColumn="1" w:lastColumn="0" w:noHBand="0" w:noVBand="1"/>
      </w:tblPr>
      <w:tblGrid>
        <w:gridCol w:w="1258"/>
        <w:gridCol w:w="579"/>
        <w:gridCol w:w="1259"/>
        <w:gridCol w:w="579"/>
        <w:gridCol w:w="1259"/>
        <w:gridCol w:w="579"/>
        <w:gridCol w:w="1259"/>
        <w:gridCol w:w="579"/>
      </w:tblGrid>
      <w:tr w:rsidR="00212431" w14:paraId="1331DEFC" w14:textId="77777777" w:rsidTr="00212431"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977DA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7AAC2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E8FAC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A7FFF" w14:textId="2B45E59B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D0A31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CC840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B1FE9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3ED42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</w:tr>
      <w:tr w:rsidR="00212431" w14:paraId="21A3912E" w14:textId="77777777" w:rsidTr="00212431">
        <w:tc>
          <w:tcPr>
            <w:tcW w:w="1258" w:type="dxa"/>
            <w:tcBorders>
              <w:top w:val="single" w:sz="4" w:space="0" w:color="auto"/>
            </w:tcBorders>
          </w:tcPr>
          <w:p w14:paraId="7B44337F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B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02789A0F" w14:textId="6173B441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67BADBEE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C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0694394B" w14:textId="6FCF99B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7F66B813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22B0BC32" w14:textId="0A48F0AD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7130976A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702DA1C2" w14:textId="33862D19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12431" w14:paraId="4ACDABF1" w14:textId="77777777" w:rsidTr="00212431">
        <w:tc>
          <w:tcPr>
            <w:tcW w:w="1258" w:type="dxa"/>
          </w:tcPr>
          <w:p w14:paraId="1B055560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B</w:t>
            </w:r>
          </w:p>
        </w:tc>
        <w:tc>
          <w:tcPr>
            <w:tcW w:w="579" w:type="dxa"/>
          </w:tcPr>
          <w:p w14:paraId="36A8F82D" w14:textId="2ED6FF5A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</w:tcPr>
          <w:p w14:paraId="0B45A7F3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</w:t>
            </w:r>
          </w:p>
        </w:tc>
        <w:tc>
          <w:tcPr>
            <w:tcW w:w="579" w:type="dxa"/>
          </w:tcPr>
          <w:p w14:paraId="0A48C157" w14:textId="1A1E2145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</w:tcPr>
          <w:p w14:paraId="242DD297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B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</w:p>
        </w:tc>
        <w:tc>
          <w:tcPr>
            <w:tcW w:w="579" w:type="dxa"/>
          </w:tcPr>
          <w:p w14:paraId="0CF4B63D" w14:textId="117068D8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</w:tcPr>
          <w:p w14:paraId="22FFEB4C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B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C</w:t>
            </w:r>
          </w:p>
        </w:tc>
        <w:tc>
          <w:tcPr>
            <w:tcW w:w="579" w:type="dxa"/>
          </w:tcPr>
          <w:p w14:paraId="4EF291BC" w14:textId="7A5D1ECE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12431" w14:paraId="3C3FE734" w14:textId="77777777" w:rsidTr="00212431">
        <w:tc>
          <w:tcPr>
            <w:tcW w:w="1258" w:type="dxa"/>
          </w:tcPr>
          <w:p w14:paraId="4F4A23CD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B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</w:t>
            </w:r>
          </w:p>
        </w:tc>
        <w:tc>
          <w:tcPr>
            <w:tcW w:w="579" w:type="dxa"/>
          </w:tcPr>
          <w:p w14:paraId="6A4C54D9" w14:textId="10EF0F6A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</w:tcPr>
          <w:p w14:paraId="0D5FFFD2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 – A</w:t>
            </w:r>
          </w:p>
        </w:tc>
        <w:tc>
          <w:tcPr>
            <w:tcW w:w="579" w:type="dxa"/>
          </w:tcPr>
          <w:p w14:paraId="36E5DFD9" w14:textId="3D7CDDFE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</w:tcPr>
          <w:p w14:paraId="2BC96964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B</w:t>
            </w:r>
          </w:p>
        </w:tc>
        <w:tc>
          <w:tcPr>
            <w:tcW w:w="579" w:type="dxa"/>
          </w:tcPr>
          <w:p w14:paraId="68DCE7D5" w14:textId="090EDC1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</w:tcPr>
          <w:p w14:paraId="7DB6D3A8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C</w:t>
            </w:r>
          </w:p>
        </w:tc>
        <w:tc>
          <w:tcPr>
            <w:tcW w:w="579" w:type="dxa"/>
          </w:tcPr>
          <w:p w14:paraId="69E2C8D8" w14:textId="3E2F039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4140F510" w14:textId="209F52DA" w:rsidR="009E10E1" w:rsidRDefault="009E10E1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1B3A4166" w14:textId="77777777" w:rsidR="00AF7227" w:rsidRDefault="00AF722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7D7C3B18" w14:textId="3236D347" w:rsidR="009058E0" w:rsidRPr="00FB5048" w:rsidRDefault="00FB5048" w:rsidP="00FB5048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 w:rsidRPr="00FB5048">
        <w:rPr>
          <w:rFonts w:asciiTheme="minorHAnsi" w:hAnsiTheme="minorHAnsi" w:cstheme="minorHAnsi"/>
          <w:b/>
          <w:bCs/>
        </w:rPr>
        <w:t>Volle funktionale Abhängigkeit</w:t>
      </w:r>
    </w:p>
    <w:p w14:paraId="7B32A33F" w14:textId="6A602CD1" w:rsidR="00FB5048" w:rsidRDefault="00FB5048" w:rsidP="00212431">
      <w:pPr>
        <w:pStyle w:val="western"/>
        <w:spacing w:before="0" w:beforeAutospacing="0"/>
        <w:ind w:right="15"/>
        <w:jc w:val="both"/>
        <w:rPr>
          <w:rFonts w:asciiTheme="minorHAnsi" w:hAnsiTheme="minorHAnsi" w:cstheme="minorHAnsi"/>
          <w:color w:val="000000" w:themeColor="text1"/>
        </w:rPr>
      </w:pPr>
      <w:r w:rsidRPr="00AF79B6">
        <w:rPr>
          <w:rFonts w:asciiTheme="minorHAnsi" w:hAnsiTheme="minorHAnsi" w:cstheme="minorHAnsi"/>
          <w:color w:val="000000" w:themeColor="text1"/>
        </w:rPr>
        <w:t xml:space="preserve">Gelten, </w:t>
      </w:r>
      <w:r>
        <w:rPr>
          <w:rFonts w:asciiTheme="minorHAnsi" w:hAnsiTheme="minorHAnsi" w:cstheme="minorHAnsi"/>
          <w:color w:val="000000" w:themeColor="text1"/>
        </w:rPr>
        <w:t>bezogen auf die folgende Tabelle, die daneben gezeigten vollen funktionalen Abhängigkeiten?</w:t>
      </w:r>
    </w:p>
    <w:p w14:paraId="7C5412CC" w14:textId="08065F1F" w:rsidR="00FB5048" w:rsidRDefault="00FB5048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ellenraster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563"/>
        <w:gridCol w:w="430"/>
        <w:gridCol w:w="425"/>
        <w:gridCol w:w="425"/>
      </w:tblGrid>
      <w:tr w:rsidR="00AC772B" w14:paraId="00CB0D85" w14:textId="77777777" w:rsidTr="000F0751">
        <w:tc>
          <w:tcPr>
            <w:tcW w:w="562" w:type="dxa"/>
            <w:shd w:val="clear" w:color="auto" w:fill="D0CECE" w:themeFill="background2" w:themeFillShade="E6"/>
          </w:tcPr>
          <w:p w14:paraId="52146AA7" w14:textId="37E9C097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S1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744C69C6" w14:textId="7354DD02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S2</w:t>
            </w:r>
          </w:p>
        </w:tc>
        <w:tc>
          <w:tcPr>
            <w:tcW w:w="430" w:type="dxa"/>
            <w:shd w:val="clear" w:color="auto" w:fill="D0CECE" w:themeFill="background2" w:themeFillShade="E6"/>
          </w:tcPr>
          <w:p w14:paraId="3282BA5B" w14:textId="19AF8359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C33FE69" w14:textId="7D4EBD47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1B3FBAD" w14:textId="50C045BA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C</w:t>
            </w:r>
          </w:p>
        </w:tc>
      </w:tr>
      <w:tr w:rsidR="00AC772B" w14:paraId="29BE3E9D" w14:textId="77777777" w:rsidTr="000F0751">
        <w:tc>
          <w:tcPr>
            <w:tcW w:w="562" w:type="dxa"/>
          </w:tcPr>
          <w:p w14:paraId="08D2497D" w14:textId="271361B0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563" w:type="dxa"/>
          </w:tcPr>
          <w:p w14:paraId="0659ED4C" w14:textId="2D977056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30" w:type="dxa"/>
          </w:tcPr>
          <w:p w14:paraId="42F13405" w14:textId="39B448E4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3A6576E0" w14:textId="352E9B98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618E4371" w14:textId="2D50140D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  <w:tr w:rsidR="00AC772B" w14:paraId="586E2145" w14:textId="77777777" w:rsidTr="000F0751">
        <w:tc>
          <w:tcPr>
            <w:tcW w:w="562" w:type="dxa"/>
          </w:tcPr>
          <w:p w14:paraId="0274CA7B" w14:textId="741DFE6D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563" w:type="dxa"/>
          </w:tcPr>
          <w:p w14:paraId="5588820F" w14:textId="2891CAC2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30" w:type="dxa"/>
          </w:tcPr>
          <w:p w14:paraId="70F26E30" w14:textId="46A48D12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25" w:type="dxa"/>
          </w:tcPr>
          <w:p w14:paraId="1F7A1822" w14:textId="726E277A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29FC8B06" w14:textId="1B7E2CF7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  <w:tr w:rsidR="00AC772B" w14:paraId="3C36426A" w14:textId="77777777" w:rsidTr="000F0751">
        <w:tc>
          <w:tcPr>
            <w:tcW w:w="562" w:type="dxa"/>
          </w:tcPr>
          <w:p w14:paraId="13FF47D5" w14:textId="72F7DAE1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563" w:type="dxa"/>
          </w:tcPr>
          <w:p w14:paraId="43738235" w14:textId="2994CF91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30" w:type="dxa"/>
          </w:tcPr>
          <w:p w14:paraId="4156FE33" w14:textId="14DDD56D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4162C74A" w14:textId="5813E3C5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058436C8" w14:textId="7FD537D2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</w:tr>
      <w:tr w:rsidR="00AC772B" w14:paraId="3FAC95BB" w14:textId="77777777" w:rsidTr="000F0751">
        <w:tc>
          <w:tcPr>
            <w:tcW w:w="562" w:type="dxa"/>
          </w:tcPr>
          <w:p w14:paraId="089EB959" w14:textId="31CB71C5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563" w:type="dxa"/>
          </w:tcPr>
          <w:p w14:paraId="4C3940D5" w14:textId="7C1C4DDD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30" w:type="dxa"/>
          </w:tcPr>
          <w:p w14:paraId="4B78F961" w14:textId="7091318C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425" w:type="dxa"/>
          </w:tcPr>
          <w:p w14:paraId="7B03DB72" w14:textId="64E40BDF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25" w:type="dxa"/>
          </w:tcPr>
          <w:p w14:paraId="5E06A31E" w14:textId="0931F115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</w:tr>
    </w:tbl>
    <w:tbl>
      <w:tblPr>
        <w:tblStyle w:val="Tabellenraster"/>
        <w:tblpPr w:leftFromText="141" w:rightFromText="141" w:vertAnchor="text" w:horzAnchor="margin" w:tblpXSpec="center" w:tblpY="-1844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0F0751" w14:paraId="28DB4849" w14:textId="77777777" w:rsidTr="000F0751"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52D7B" w14:textId="06ED6A76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E7996" w14:textId="7777777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</w:tr>
      <w:tr w:rsidR="000F0751" w14:paraId="67721A80" w14:textId="77777777" w:rsidTr="000F0751">
        <w:tc>
          <w:tcPr>
            <w:tcW w:w="1696" w:type="dxa"/>
            <w:tcBorders>
              <w:top w:val="single" w:sz="4" w:space="0" w:color="auto"/>
            </w:tcBorders>
          </w:tcPr>
          <w:p w14:paraId="7F70E3BE" w14:textId="7777777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(S1, S2)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D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8DDFE50" w14:textId="777BE38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0F0751" w14:paraId="3ED73DA0" w14:textId="77777777" w:rsidTr="000F0751">
        <w:tc>
          <w:tcPr>
            <w:tcW w:w="1696" w:type="dxa"/>
          </w:tcPr>
          <w:p w14:paraId="1F6F9FBB" w14:textId="7777777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(S1, S2)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D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B</w:t>
            </w:r>
          </w:p>
        </w:tc>
        <w:tc>
          <w:tcPr>
            <w:tcW w:w="851" w:type="dxa"/>
          </w:tcPr>
          <w:p w14:paraId="184F8CBF" w14:textId="635296C0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0F0751" w14:paraId="32DE85DD" w14:textId="77777777" w:rsidTr="000F0751">
        <w:tc>
          <w:tcPr>
            <w:tcW w:w="1696" w:type="dxa"/>
          </w:tcPr>
          <w:p w14:paraId="6263EC7A" w14:textId="7777777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(S1, S2)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D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C</w:t>
            </w:r>
          </w:p>
        </w:tc>
        <w:tc>
          <w:tcPr>
            <w:tcW w:w="851" w:type="dxa"/>
          </w:tcPr>
          <w:p w14:paraId="2E73FDDB" w14:textId="0D17C0F8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7DE64535" w14:textId="47FE1877" w:rsidR="00E740A7" w:rsidRDefault="00E740A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019DF7D8" w14:textId="1D7B3962" w:rsidR="00AF7227" w:rsidRDefault="00AF722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7161B01F" w14:textId="1BA85C21" w:rsidR="00AF7227" w:rsidRDefault="00AF7227">
      <w:pPr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5C3E2D15" w14:textId="23C61206" w:rsidR="004D0CA7" w:rsidRDefault="004D0CA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580256E3" w14:textId="776C2143" w:rsidR="00AF7227" w:rsidRDefault="004D0CA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Die nachfolgenden Teilaufgaben beziehen auf der Beispieltabelle „Produkt-Mitarbeiter“.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0"/>
        <w:gridCol w:w="1365"/>
        <w:gridCol w:w="917"/>
        <w:gridCol w:w="1058"/>
        <w:gridCol w:w="1812"/>
      </w:tblGrid>
      <w:tr w:rsidR="00003668" w:rsidRPr="0017532F" w14:paraId="77E20F6C" w14:textId="77777777" w:rsidTr="001A5C4A">
        <w:tc>
          <w:tcPr>
            <w:tcW w:w="1690" w:type="dxa"/>
            <w:shd w:val="clear" w:color="auto" w:fill="D0CECE" w:themeFill="background2" w:themeFillShade="E6"/>
          </w:tcPr>
          <w:p w14:paraId="65D12CFF" w14:textId="6274F0D7" w:rsidR="00003668" w:rsidRPr="0017532F" w:rsidRDefault="00003668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</w:pPr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  <w:t>ID_Mitarbeiter</w:t>
            </w:r>
          </w:p>
        </w:tc>
        <w:tc>
          <w:tcPr>
            <w:tcW w:w="1365" w:type="dxa"/>
            <w:shd w:val="clear" w:color="auto" w:fill="D0CECE" w:themeFill="background2" w:themeFillShade="E6"/>
          </w:tcPr>
          <w:p w14:paraId="24B823DB" w14:textId="670B0718" w:rsidR="00003668" w:rsidRPr="0017532F" w:rsidRDefault="00003668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</w:pPr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  <w:t>ID_</w:t>
            </w:r>
            <w:r w:rsidR="0017532F" w:rsidRPr="0017532F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  <w:t>Produkt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14:paraId="47444DA4" w14:textId="55BFCFED" w:rsidR="00003668" w:rsidRPr="0017532F" w:rsidRDefault="0017532F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58" w:type="dxa"/>
            <w:shd w:val="clear" w:color="auto" w:fill="D0CECE" w:themeFill="background2" w:themeFillShade="E6"/>
          </w:tcPr>
          <w:p w14:paraId="2263788D" w14:textId="0E9C5583" w:rsidR="00003668" w:rsidRPr="0017532F" w:rsidRDefault="0017532F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Produkt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14:paraId="5D14893F" w14:textId="5AD9D768" w:rsidR="00003668" w:rsidRPr="0017532F" w:rsidRDefault="0017532F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Fertigungsdauer</w:t>
            </w:r>
          </w:p>
        </w:tc>
      </w:tr>
      <w:tr w:rsidR="00003668" w14:paraId="13FBEB90" w14:textId="77777777" w:rsidTr="001A5C4A">
        <w:tc>
          <w:tcPr>
            <w:tcW w:w="1690" w:type="dxa"/>
          </w:tcPr>
          <w:p w14:paraId="3676A4C3" w14:textId="37BD30F9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65" w:type="dxa"/>
          </w:tcPr>
          <w:p w14:paraId="009B9081" w14:textId="700CA263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917" w:type="dxa"/>
          </w:tcPr>
          <w:p w14:paraId="6B035929" w14:textId="17BB77BE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Huber</w:t>
            </w:r>
          </w:p>
        </w:tc>
        <w:tc>
          <w:tcPr>
            <w:tcW w:w="1058" w:type="dxa"/>
          </w:tcPr>
          <w:p w14:paraId="7A8071DA" w14:textId="3C2E532D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Stuhl</w:t>
            </w:r>
          </w:p>
        </w:tc>
        <w:tc>
          <w:tcPr>
            <w:tcW w:w="1812" w:type="dxa"/>
          </w:tcPr>
          <w:p w14:paraId="2C9CBC98" w14:textId="2D031E2E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 Stunden</w:t>
            </w:r>
          </w:p>
        </w:tc>
      </w:tr>
      <w:tr w:rsidR="00003668" w14:paraId="4F355B9F" w14:textId="77777777" w:rsidTr="001A5C4A">
        <w:tc>
          <w:tcPr>
            <w:tcW w:w="1690" w:type="dxa"/>
          </w:tcPr>
          <w:p w14:paraId="4288ACB5" w14:textId="6BA98394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365" w:type="dxa"/>
          </w:tcPr>
          <w:p w14:paraId="10567AD7" w14:textId="6CF9C357" w:rsidR="00003668" w:rsidRDefault="008B0A6B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917" w:type="dxa"/>
          </w:tcPr>
          <w:p w14:paraId="60B350D6" w14:textId="0910F75D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Müller</w:t>
            </w:r>
          </w:p>
        </w:tc>
        <w:tc>
          <w:tcPr>
            <w:tcW w:w="1058" w:type="dxa"/>
          </w:tcPr>
          <w:p w14:paraId="5A310D90" w14:textId="6E2DE08B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Tisch</w:t>
            </w:r>
          </w:p>
        </w:tc>
        <w:tc>
          <w:tcPr>
            <w:tcW w:w="1812" w:type="dxa"/>
          </w:tcPr>
          <w:p w14:paraId="26E235C4" w14:textId="406B199B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 Stunden</w:t>
            </w:r>
          </w:p>
        </w:tc>
      </w:tr>
      <w:tr w:rsidR="00003668" w14:paraId="5403249C" w14:textId="77777777" w:rsidTr="001A5C4A">
        <w:tc>
          <w:tcPr>
            <w:tcW w:w="1690" w:type="dxa"/>
          </w:tcPr>
          <w:p w14:paraId="4D08BE2C" w14:textId="67C22D31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65" w:type="dxa"/>
          </w:tcPr>
          <w:p w14:paraId="63748EE6" w14:textId="1F4CA17F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917" w:type="dxa"/>
          </w:tcPr>
          <w:p w14:paraId="099B037F" w14:textId="2E59552B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Huber</w:t>
            </w:r>
          </w:p>
        </w:tc>
        <w:tc>
          <w:tcPr>
            <w:tcW w:w="1058" w:type="dxa"/>
          </w:tcPr>
          <w:p w14:paraId="1AE1CEDE" w14:textId="17439F22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Tisch</w:t>
            </w:r>
          </w:p>
        </w:tc>
        <w:tc>
          <w:tcPr>
            <w:tcW w:w="1812" w:type="dxa"/>
          </w:tcPr>
          <w:p w14:paraId="63C9E92C" w14:textId="6D3E15E8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 Stunden</w:t>
            </w:r>
          </w:p>
        </w:tc>
      </w:tr>
    </w:tbl>
    <w:p w14:paraId="5BBB1425" w14:textId="77777777" w:rsidR="00595006" w:rsidRDefault="00595006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278725FB" w14:textId="0915932B" w:rsidR="00595006" w:rsidRDefault="00595006" w:rsidP="00595006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 w:rsidRPr="00595006">
        <w:rPr>
          <w:rFonts w:asciiTheme="minorHAnsi" w:hAnsiTheme="minorHAnsi" w:cstheme="minorHAnsi"/>
          <w:b/>
          <w:bCs/>
        </w:rPr>
        <w:t>Funktionale Abhängigkeit</w:t>
      </w:r>
    </w:p>
    <w:p w14:paraId="3EB6DCCF" w14:textId="7F091A13" w:rsidR="009836B8" w:rsidRDefault="009836B8" w:rsidP="009836B8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Überprüfen Sie die funktionale Abhängigkeit</w:t>
      </w:r>
      <w:r w:rsidR="004A6673">
        <w:rPr>
          <w:rFonts w:asciiTheme="minorHAnsi" w:hAnsiTheme="minorHAnsi" w:cstheme="minorHAnsi"/>
          <w:color w:val="000000" w:themeColor="text1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819"/>
        <w:gridCol w:w="567"/>
      </w:tblGrid>
      <w:tr w:rsidR="004A6673" w14:paraId="14A03D15" w14:textId="77777777" w:rsidTr="00867D37"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8C46E" w14:textId="77777777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48634" w14:textId="77777777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D555B" w14:textId="69007B88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</w:tr>
      <w:tr w:rsidR="004A6673" w14:paraId="659805D9" w14:textId="77777777" w:rsidTr="00867D37">
        <w:tc>
          <w:tcPr>
            <w:tcW w:w="421" w:type="dxa"/>
            <w:tcBorders>
              <w:top w:val="single" w:sz="4" w:space="0" w:color="auto"/>
            </w:tcBorders>
          </w:tcPr>
          <w:p w14:paraId="62540ADF" w14:textId="17B83E45" w:rsidR="004A6673" w:rsidRDefault="00046FE9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a)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4D31E859" w14:textId="706B2B84" w:rsidR="004A6673" w:rsidRDefault="00046FE9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ID_Mitarbeiter</w:t>
            </w:r>
            <w:r w:rsidR="00251AE0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1AE0"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 w:rsidR="00251AE0">
              <w:rPr>
                <w:rFonts w:asciiTheme="minorHAnsi" w:hAnsiTheme="minorHAnsi" w:cstheme="minorHAnsi"/>
                <w:color w:val="000000" w:themeColor="text1"/>
              </w:rPr>
              <w:t xml:space="preserve"> Name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AB8849" w14:textId="3750E4BD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A6673" w14:paraId="0624B6C7" w14:textId="77777777" w:rsidTr="00046FE9">
        <w:tc>
          <w:tcPr>
            <w:tcW w:w="421" w:type="dxa"/>
          </w:tcPr>
          <w:p w14:paraId="142551EB" w14:textId="478A2994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b)</w:t>
            </w:r>
          </w:p>
        </w:tc>
        <w:tc>
          <w:tcPr>
            <w:tcW w:w="4819" w:type="dxa"/>
          </w:tcPr>
          <w:p w14:paraId="76C4500D" w14:textId="73BD4BC1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ID_Mitarbeiter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Produkt</w:t>
            </w:r>
          </w:p>
        </w:tc>
        <w:tc>
          <w:tcPr>
            <w:tcW w:w="567" w:type="dxa"/>
          </w:tcPr>
          <w:p w14:paraId="643FFEF4" w14:textId="04EF63BD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A6673" w14:paraId="68F08B1C" w14:textId="77777777" w:rsidTr="00046FE9">
        <w:tc>
          <w:tcPr>
            <w:tcW w:w="421" w:type="dxa"/>
          </w:tcPr>
          <w:p w14:paraId="4984A57E" w14:textId="6A81C0AE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c)</w:t>
            </w:r>
          </w:p>
        </w:tc>
        <w:tc>
          <w:tcPr>
            <w:tcW w:w="4819" w:type="dxa"/>
          </w:tcPr>
          <w:p w14:paraId="00CDAB45" w14:textId="0400B88C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ID_Mitarbeiter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Fertigungsdauer</w:t>
            </w:r>
          </w:p>
        </w:tc>
        <w:tc>
          <w:tcPr>
            <w:tcW w:w="567" w:type="dxa"/>
          </w:tcPr>
          <w:p w14:paraId="6D301708" w14:textId="3563FE2D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A6673" w14:paraId="7D788039" w14:textId="77777777" w:rsidTr="00046FE9">
        <w:tc>
          <w:tcPr>
            <w:tcW w:w="421" w:type="dxa"/>
          </w:tcPr>
          <w:p w14:paraId="6F15AAA1" w14:textId="6CE91BE6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d)</w:t>
            </w:r>
          </w:p>
        </w:tc>
        <w:tc>
          <w:tcPr>
            <w:tcW w:w="4819" w:type="dxa"/>
          </w:tcPr>
          <w:p w14:paraId="2D3FCD30" w14:textId="2BF6D514" w:rsidR="004A6673" w:rsidRDefault="00F774E2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ID_Produkt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Name</w:t>
            </w:r>
          </w:p>
        </w:tc>
        <w:tc>
          <w:tcPr>
            <w:tcW w:w="567" w:type="dxa"/>
          </w:tcPr>
          <w:p w14:paraId="03AF7718" w14:textId="09E1AB3C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A6673" w14:paraId="4337F918" w14:textId="77777777" w:rsidTr="00046FE9">
        <w:tc>
          <w:tcPr>
            <w:tcW w:w="421" w:type="dxa"/>
          </w:tcPr>
          <w:p w14:paraId="12DC06DE" w14:textId="433BE95F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e)</w:t>
            </w:r>
          </w:p>
        </w:tc>
        <w:tc>
          <w:tcPr>
            <w:tcW w:w="4819" w:type="dxa"/>
          </w:tcPr>
          <w:p w14:paraId="1E002561" w14:textId="0640DC12" w:rsidR="004A6673" w:rsidRDefault="00F774E2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ID_Produkt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Produkt</w:t>
            </w:r>
          </w:p>
        </w:tc>
        <w:tc>
          <w:tcPr>
            <w:tcW w:w="567" w:type="dxa"/>
          </w:tcPr>
          <w:p w14:paraId="06A6AC98" w14:textId="36EB5890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A6673" w14:paraId="38A13FD4" w14:textId="77777777" w:rsidTr="00046FE9">
        <w:tc>
          <w:tcPr>
            <w:tcW w:w="421" w:type="dxa"/>
          </w:tcPr>
          <w:p w14:paraId="555BD832" w14:textId="547266CF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f)</w:t>
            </w:r>
          </w:p>
        </w:tc>
        <w:tc>
          <w:tcPr>
            <w:tcW w:w="4819" w:type="dxa"/>
          </w:tcPr>
          <w:p w14:paraId="3F81E522" w14:textId="1AB09EC4" w:rsidR="004A6673" w:rsidRDefault="00F774E2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ID_Produkt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Fertigungsdauer</w:t>
            </w:r>
          </w:p>
        </w:tc>
        <w:tc>
          <w:tcPr>
            <w:tcW w:w="567" w:type="dxa"/>
          </w:tcPr>
          <w:p w14:paraId="75402390" w14:textId="5872133D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A6673" w14:paraId="4D2E241A" w14:textId="77777777" w:rsidTr="00046FE9">
        <w:tc>
          <w:tcPr>
            <w:tcW w:w="421" w:type="dxa"/>
          </w:tcPr>
          <w:p w14:paraId="1D1A6CE1" w14:textId="5941356D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g)</w:t>
            </w:r>
          </w:p>
        </w:tc>
        <w:tc>
          <w:tcPr>
            <w:tcW w:w="4819" w:type="dxa"/>
          </w:tcPr>
          <w:p w14:paraId="19CFA472" w14:textId="4DEC5168" w:rsidR="004A6673" w:rsidRDefault="006124BF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(ID_Mitarbeiter, ID_Produkt)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Name</w:t>
            </w:r>
          </w:p>
        </w:tc>
        <w:tc>
          <w:tcPr>
            <w:tcW w:w="567" w:type="dxa"/>
          </w:tcPr>
          <w:p w14:paraId="4DE45F70" w14:textId="3172E062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124BF" w14:paraId="2483151A" w14:textId="77777777" w:rsidTr="00046FE9">
        <w:tc>
          <w:tcPr>
            <w:tcW w:w="421" w:type="dxa"/>
          </w:tcPr>
          <w:p w14:paraId="3D42454F" w14:textId="06C31B6A" w:rsidR="006124BF" w:rsidRDefault="006124BF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h)</w:t>
            </w:r>
          </w:p>
        </w:tc>
        <w:tc>
          <w:tcPr>
            <w:tcW w:w="4819" w:type="dxa"/>
          </w:tcPr>
          <w:p w14:paraId="3269C0F1" w14:textId="4068A729" w:rsidR="006124BF" w:rsidRDefault="006124BF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(ID_Mitarbeiter, ID_Produkt)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Produkt</w:t>
            </w:r>
          </w:p>
        </w:tc>
        <w:tc>
          <w:tcPr>
            <w:tcW w:w="567" w:type="dxa"/>
          </w:tcPr>
          <w:p w14:paraId="1E1B9DD7" w14:textId="43203802" w:rsidR="006124BF" w:rsidRDefault="006124BF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124BF" w14:paraId="2D0FDFC2" w14:textId="77777777" w:rsidTr="00046FE9">
        <w:tc>
          <w:tcPr>
            <w:tcW w:w="421" w:type="dxa"/>
          </w:tcPr>
          <w:p w14:paraId="19ECBDD5" w14:textId="2C804795" w:rsidR="006124BF" w:rsidRDefault="006124BF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i)</w:t>
            </w:r>
          </w:p>
        </w:tc>
        <w:tc>
          <w:tcPr>
            <w:tcW w:w="4819" w:type="dxa"/>
          </w:tcPr>
          <w:p w14:paraId="2A3B6142" w14:textId="6E59B197" w:rsidR="006124BF" w:rsidRDefault="006124BF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(ID_Mitarbeiter, ID_Produkt)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Fertigungsdauer</w:t>
            </w:r>
          </w:p>
        </w:tc>
        <w:tc>
          <w:tcPr>
            <w:tcW w:w="567" w:type="dxa"/>
          </w:tcPr>
          <w:p w14:paraId="430EE264" w14:textId="4C1AB054" w:rsidR="006124BF" w:rsidRDefault="006124BF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41A11704" w14:textId="7108F318" w:rsidR="004A6673" w:rsidRDefault="004A6673" w:rsidP="009836B8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068C8D30" w14:textId="239B80E5" w:rsidR="009836B8" w:rsidRPr="00595006" w:rsidRDefault="006E13A0" w:rsidP="006E13A0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Volle funktionale Abhängigkeit</w:t>
      </w:r>
    </w:p>
    <w:p w14:paraId="0E633F81" w14:textId="11155A94" w:rsidR="00100772" w:rsidRDefault="006E13A0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Überprüfen Sie die volle funktionale Abhängigkeit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819"/>
        <w:gridCol w:w="567"/>
      </w:tblGrid>
      <w:tr w:rsidR="006E13A0" w14:paraId="0B3C9A52" w14:textId="77777777" w:rsidTr="006E13A0"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DF4F1" w14:textId="77777777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A8583" w14:textId="77777777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0C2C3" w14:textId="77777777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</w:tr>
      <w:tr w:rsidR="006E13A0" w14:paraId="1FC2981D" w14:textId="77777777" w:rsidTr="006E13A0">
        <w:tc>
          <w:tcPr>
            <w:tcW w:w="421" w:type="dxa"/>
          </w:tcPr>
          <w:p w14:paraId="2EF8E96C" w14:textId="4B5C1A79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g)</w:t>
            </w:r>
          </w:p>
        </w:tc>
        <w:tc>
          <w:tcPr>
            <w:tcW w:w="4819" w:type="dxa"/>
          </w:tcPr>
          <w:p w14:paraId="1E1F9F77" w14:textId="1DA16EC3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(ID_Mitarbeiter, ID_Produkt)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Name</w:t>
            </w:r>
          </w:p>
        </w:tc>
        <w:tc>
          <w:tcPr>
            <w:tcW w:w="567" w:type="dxa"/>
          </w:tcPr>
          <w:p w14:paraId="3E3559CB" w14:textId="581AE42E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E13A0" w14:paraId="2D6B1A0F" w14:textId="77777777" w:rsidTr="006E13A0">
        <w:tc>
          <w:tcPr>
            <w:tcW w:w="421" w:type="dxa"/>
          </w:tcPr>
          <w:p w14:paraId="07526270" w14:textId="35DB3467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h)</w:t>
            </w:r>
          </w:p>
        </w:tc>
        <w:tc>
          <w:tcPr>
            <w:tcW w:w="4819" w:type="dxa"/>
          </w:tcPr>
          <w:p w14:paraId="7E970440" w14:textId="0E3516DF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(ID_Mitarbeiter, ID_Produkt)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Produkt</w:t>
            </w:r>
          </w:p>
        </w:tc>
        <w:tc>
          <w:tcPr>
            <w:tcW w:w="567" w:type="dxa"/>
          </w:tcPr>
          <w:p w14:paraId="028B19D8" w14:textId="75B222C2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E13A0" w14:paraId="231ACCB3" w14:textId="77777777" w:rsidTr="006E13A0">
        <w:tc>
          <w:tcPr>
            <w:tcW w:w="421" w:type="dxa"/>
          </w:tcPr>
          <w:p w14:paraId="00D379D6" w14:textId="18883ED5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i)</w:t>
            </w:r>
          </w:p>
        </w:tc>
        <w:tc>
          <w:tcPr>
            <w:tcW w:w="4819" w:type="dxa"/>
          </w:tcPr>
          <w:p w14:paraId="4BF5BCB1" w14:textId="35A10B34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(ID_Mitarbeiter, ID_Produkt) </w:t>
            </w:r>
            <w:r>
              <w:rPr>
                <w:rFonts w:asciiTheme="minorHAnsi" w:hAnsiTheme="minorHAnsi" w:cstheme="minorHAnsi"/>
                <w:color w:val="000000" w:themeColor="text1"/>
              </w:rPr>
              <w:sym w:font="Symbol" w:char="F0AE"/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Fertigungsdauer</w:t>
            </w:r>
          </w:p>
        </w:tc>
        <w:tc>
          <w:tcPr>
            <w:tcW w:w="567" w:type="dxa"/>
          </w:tcPr>
          <w:p w14:paraId="2D54A3C0" w14:textId="1F16E34C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6473270C" w14:textId="7DB1622D" w:rsidR="006E13A0" w:rsidRDefault="006E13A0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7AF2D2DE" w14:textId="3FB7DFB4" w:rsidR="001959E6" w:rsidRPr="001959E6" w:rsidRDefault="0005197E" w:rsidP="001959E6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B2ECDDF" wp14:editId="6DD85D22">
            <wp:simplePos x="0" y="0"/>
            <wp:positionH relativeFrom="margin">
              <wp:posOffset>4466980</wp:posOffset>
            </wp:positionH>
            <wp:positionV relativeFrom="margin">
              <wp:posOffset>6913685</wp:posOffset>
            </wp:positionV>
            <wp:extent cx="421005" cy="421005"/>
            <wp:effectExtent l="0" t="0" r="0" b="0"/>
            <wp:wrapSquare wrapText="bothSides"/>
            <wp:docPr id="5" name="Grafik 5" descr="Kronkorken: Kopf Nuss (Kopfnuss GmbH, Deutschland, Bundesrepublik)  Col:SO-DE-0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ronkorken: Kopf Nuss (Kopfnuss GmbH, Deutschland, Bundesrepublik)  Col:SO-DE-001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9E6" w:rsidRPr="001959E6">
        <w:rPr>
          <w:rFonts w:asciiTheme="minorHAnsi" w:hAnsiTheme="minorHAnsi" w:cstheme="minorHAnsi"/>
          <w:b/>
          <w:bCs/>
        </w:rPr>
        <w:t>Schlussfolgerungen</w:t>
      </w:r>
      <w:r w:rsidR="00870C0A">
        <w:rPr>
          <w:rFonts w:asciiTheme="minorHAnsi" w:hAnsiTheme="minorHAnsi" w:cstheme="minorHAnsi"/>
          <w:b/>
          <w:bCs/>
        </w:rPr>
        <w:t xml:space="preserve"> </w:t>
      </w:r>
    </w:p>
    <w:p w14:paraId="1D951548" w14:textId="25F05075" w:rsidR="00687CF3" w:rsidRDefault="001959E6" w:rsidP="00687CF3">
      <w:r>
        <w:rPr>
          <w:rFonts w:asciiTheme="minorHAnsi" w:hAnsiTheme="minorHAnsi" w:cstheme="minorHAnsi"/>
          <w:color w:val="000000" w:themeColor="text1"/>
        </w:rPr>
        <w:t>Überprüfen und begründen Sie</w:t>
      </w:r>
      <w:r w:rsidR="00F13207">
        <w:rPr>
          <w:rFonts w:asciiTheme="minorHAnsi" w:hAnsiTheme="minorHAnsi" w:cstheme="minorHAnsi"/>
          <w:color w:val="000000" w:themeColor="text1"/>
        </w:rPr>
        <w:t xml:space="preserve"> folgende Aussagen:</w:t>
      </w:r>
      <w:r w:rsidR="00687CF3" w:rsidRPr="00687CF3">
        <w:t xml:space="preserve"> </w:t>
      </w:r>
    </w:p>
    <w:p w14:paraId="6CFE7A69" w14:textId="287B2178" w:rsidR="001959E6" w:rsidRDefault="008070BE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fldChar w:fldCharType="begin"/>
      </w:r>
      <w:r>
        <w:instrText xml:space="preserve"> INCLUDEPICTURE "https://i.colnect.net/f/4498/490/Kopf-Nuss.jpg" \* MERGEFORMATINET </w:instrText>
      </w:r>
      <w:r>
        <w:fldChar w:fldCharType="end"/>
      </w:r>
    </w:p>
    <w:p w14:paraId="305D9176" w14:textId="27DCBFED" w:rsidR="00F13207" w:rsidRDefault="00F13207" w:rsidP="006E5CE9">
      <w:pPr>
        <w:pStyle w:val="western"/>
        <w:numPr>
          <w:ilvl w:val="0"/>
          <w:numId w:val="7"/>
        </w:numPr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Sobald in einer Tabelle kein zusammengesetzter Schlüssel auftritt, sind alle Merkmale</w:t>
      </w:r>
      <w:r w:rsidR="00B43402">
        <w:rPr>
          <w:rFonts w:asciiTheme="minorHAnsi" w:hAnsiTheme="minorHAnsi" w:cstheme="minorHAnsi"/>
          <w:color w:val="000000" w:themeColor="text1"/>
        </w:rPr>
        <w:t xml:space="preserve"> funktional abhängig vom Schlüssel.</w:t>
      </w:r>
    </w:p>
    <w:p w14:paraId="2FCB5DDD" w14:textId="32C67C0B" w:rsidR="00B43402" w:rsidRDefault="00B43402" w:rsidP="006E5CE9">
      <w:pPr>
        <w:pStyle w:val="western"/>
        <w:numPr>
          <w:ilvl w:val="0"/>
          <w:numId w:val="7"/>
        </w:numPr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Sobald in einer Tabelle kein zusammengesetzter Schlüssel auftritt, befindet sie sich automatisch in der 2. NF.</w:t>
      </w:r>
    </w:p>
    <w:p w14:paraId="03917237" w14:textId="04C787D1" w:rsidR="00B43402" w:rsidRDefault="00D41C04" w:rsidP="006E5CE9">
      <w:pPr>
        <w:pStyle w:val="western"/>
        <w:numPr>
          <w:ilvl w:val="0"/>
          <w:numId w:val="7"/>
        </w:numPr>
        <w:spacing w:before="0" w:beforeAutospacing="0" w:after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Wenn im obigen Beispiel Herr Huber zufällig für die Fertigung des Tisches ebenfalls 4 Stunden benötigt</w:t>
      </w:r>
      <w:r w:rsidR="006E5CE9">
        <w:rPr>
          <w:rFonts w:asciiTheme="minorHAnsi" w:hAnsiTheme="minorHAnsi" w:cstheme="minorHAnsi"/>
          <w:color w:val="000000" w:themeColor="text1"/>
        </w:rPr>
        <w:t>, ist dann damit gezeigt, dass folgendes gilt?</w:t>
      </w:r>
    </w:p>
    <w:p w14:paraId="6F85FD77" w14:textId="0259ACC1" w:rsidR="006E5CE9" w:rsidRDefault="006E5CE9" w:rsidP="0017190F">
      <w:pPr>
        <w:pStyle w:val="western"/>
        <w:spacing w:before="0" w:beforeAutospacing="0" w:after="0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ID_Produkt </w:t>
      </w:r>
      <w:r>
        <w:rPr>
          <w:rFonts w:asciiTheme="minorHAnsi" w:hAnsiTheme="minorHAnsi" w:cstheme="minorHAnsi"/>
          <w:color w:val="000000" w:themeColor="text1"/>
        </w:rPr>
        <w:sym w:font="Symbol" w:char="F0AE"/>
      </w:r>
      <w:r>
        <w:rPr>
          <w:rFonts w:asciiTheme="minorHAnsi" w:hAnsiTheme="minorHAnsi" w:cstheme="minorHAnsi"/>
          <w:color w:val="000000" w:themeColor="text1"/>
        </w:rPr>
        <w:t xml:space="preserve"> Fertigungsdauer</w:t>
      </w:r>
    </w:p>
    <w:p w14:paraId="25390C53" w14:textId="77777777" w:rsidR="006E5CE9" w:rsidRPr="00AF79B6" w:rsidRDefault="006E5CE9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sectPr w:rsidR="006E5CE9" w:rsidRPr="00AF79B6" w:rsidSect="00603A56">
      <w:headerReference w:type="default" r:id="rId12"/>
      <w:footerReference w:type="default" r:id="rId13"/>
      <w:pgSz w:w="11900" w:h="16840" w:code="9"/>
      <w:pgMar w:top="1418" w:right="920" w:bottom="539" w:left="90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27AB0" w14:textId="77777777" w:rsidR="00C3093E" w:rsidRDefault="00C3093E" w:rsidP="00831842">
      <w:r>
        <w:separator/>
      </w:r>
    </w:p>
  </w:endnote>
  <w:endnote w:type="continuationSeparator" w:id="0">
    <w:p w14:paraId="43730D6D" w14:textId="77777777" w:rsidR="00C3093E" w:rsidRDefault="00C3093E" w:rsidP="00831842">
      <w:r>
        <w:continuationSeparator/>
      </w:r>
    </w:p>
  </w:endnote>
  <w:endnote w:type="continuationNotice" w:id="1">
    <w:p w14:paraId="1129551A" w14:textId="77777777" w:rsidR="00E91F12" w:rsidRDefault="00E91F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080DA" w14:textId="2691B44B" w:rsidR="00831842" w:rsidRPr="00831842" w:rsidRDefault="00F44096" w:rsidP="00831842">
    <w:pPr>
      <w:tabs>
        <w:tab w:val="center" w:pos="5103"/>
        <w:tab w:val="right" w:pos="9921"/>
      </w:tabs>
      <w:rPr>
        <w:rFonts w:cs="Tahoma"/>
        <w:sz w:val="18"/>
        <w:szCs w:val="18"/>
      </w:rPr>
    </w:pPr>
    <w:r>
      <w:rPr>
        <w:rFonts w:cs="Tahoma"/>
        <w:sz w:val="12"/>
        <w:szCs w:val="12"/>
      </w:rPr>
      <w:fldChar w:fldCharType="begin"/>
    </w:r>
    <w:r>
      <w:rPr>
        <w:rFonts w:cs="Tahoma"/>
        <w:sz w:val="12"/>
        <w:szCs w:val="12"/>
      </w:rPr>
      <w:instrText xml:space="preserve"> FILENAME  \* MERGEFORMAT </w:instrText>
    </w:r>
    <w:r>
      <w:rPr>
        <w:rFonts w:cs="Tahoma"/>
        <w:sz w:val="12"/>
        <w:szCs w:val="12"/>
      </w:rPr>
      <w:fldChar w:fldCharType="separate"/>
    </w:r>
    <w:r>
      <w:rPr>
        <w:rFonts w:cs="Tahoma"/>
        <w:noProof/>
        <w:sz w:val="12"/>
        <w:szCs w:val="12"/>
      </w:rPr>
      <w:t>LS8.2_UE_2NormalformF_v1.0.docx</w:t>
    </w:r>
    <w:r>
      <w:rPr>
        <w:rFonts w:cs="Tahoma"/>
        <w:sz w:val="12"/>
        <w:szCs w:val="12"/>
      </w:rPr>
      <w:fldChar w:fldCharType="end"/>
    </w:r>
    <w:r w:rsidR="00831842" w:rsidRPr="00831842">
      <w:rPr>
        <w:rFonts w:cs="Tahoma"/>
        <w:sz w:val="18"/>
        <w:szCs w:val="18"/>
      </w:rPr>
      <w:tab/>
    </w:r>
    <w:r w:rsidR="00831842" w:rsidRPr="00831842">
      <w:rPr>
        <w:rFonts w:cs="Tahoma"/>
        <w:sz w:val="18"/>
        <w:szCs w:val="18"/>
      </w:rPr>
      <w:tab/>
      <w:t xml:space="preserve">Seite </w:t>
    </w:r>
    <w:r w:rsidR="00831842" w:rsidRPr="00831842">
      <w:rPr>
        <w:rStyle w:val="Seitenzahl"/>
        <w:rFonts w:cs="Tahoma"/>
        <w:sz w:val="18"/>
        <w:szCs w:val="18"/>
      </w:rPr>
      <w:fldChar w:fldCharType="begin"/>
    </w:r>
    <w:r w:rsidR="00831842" w:rsidRPr="00831842">
      <w:rPr>
        <w:rStyle w:val="Seitenzahl"/>
        <w:rFonts w:cs="Tahoma"/>
        <w:sz w:val="18"/>
        <w:szCs w:val="18"/>
      </w:rPr>
      <w:instrText xml:space="preserve"> PAGE </w:instrText>
    </w:r>
    <w:r w:rsidR="00831842" w:rsidRPr="00831842">
      <w:rPr>
        <w:rStyle w:val="Seitenzahl"/>
        <w:rFonts w:cs="Tahoma"/>
        <w:sz w:val="18"/>
        <w:szCs w:val="18"/>
      </w:rPr>
      <w:fldChar w:fldCharType="separate"/>
    </w:r>
    <w:r w:rsidR="00831842" w:rsidRPr="00831842">
      <w:rPr>
        <w:rStyle w:val="Seitenzahl"/>
        <w:rFonts w:cs="Tahoma"/>
        <w:sz w:val="18"/>
        <w:szCs w:val="18"/>
      </w:rPr>
      <w:t>1</w:t>
    </w:r>
    <w:r w:rsidR="00831842" w:rsidRPr="00831842">
      <w:rPr>
        <w:rStyle w:val="Seitenzahl"/>
        <w:rFonts w:cs="Tahoma"/>
        <w:sz w:val="18"/>
        <w:szCs w:val="18"/>
      </w:rPr>
      <w:fldChar w:fldCharType="end"/>
    </w:r>
    <w:r w:rsidR="00831842" w:rsidRPr="00831842">
      <w:rPr>
        <w:rStyle w:val="Seitenzahl"/>
        <w:rFonts w:cs="Tahoma"/>
        <w:sz w:val="18"/>
        <w:szCs w:val="18"/>
      </w:rPr>
      <w:t>/</w:t>
    </w:r>
    <w:r w:rsidR="00831842" w:rsidRPr="00831842">
      <w:rPr>
        <w:rStyle w:val="Seitenzahl"/>
        <w:rFonts w:cs="Tahoma"/>
        <w:sz w:val="18"/>
        <w:szCs w:val="18"/>
      </w:rPr>
      <w:fldChar w:fldCharType="begin"/>
    </w:r>
    <w:r w:rsidR="00831842" w:rsidRPr="00831842">
      <w:rPr>
        <w:rStyle w:val="Seitenzahl"/>
        <w:rFonts w:cs="Tahoma"/>
        <w:sz w:val="18"/>
        <w:szCs w:val="18"/>
      </w:rPr>
      <w:instrText xml:space="preserve"> NUMPAGES  </w:instrText>
    </w:r>
    <w:r w:rsidR="00831842" w:rsidRPr="00831842">
      <w:rPr>
        <w:rStyle w:val="Seitenzahl"/>
        <w:rFonts w:cs="Tahoma"/>
        <w:sz w:val="18"/>
        <w:szCs w:val="18"/>
      </w:rPr>
      <w:fldChar w:fldCharType="separate"/>
    </w:r>
    <w:r w:rsidR="00831842" w:rsidRPr="00831842">
      <w:rPr>
        <w:rStyle w:val="Seitenzahl"/>
        <w:rFonts w:cs="Tahoma"/>
        <w:sz w:val="18"/>
        <w:szCs w:val="18"/>
      </w:rPr>
      <w:t>2</w:t>
    </w:r>
    <w:r w:rsidR="00831842" w:rsidRPr="00831842">
      <w:rPr>
        <w:rStyle w:val="Seitenzahl"/>
        <w:rFonts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5753D" w14:textId="77777777" w:rsidR="00C3093E" w:rsidRDefault="00C3093E" w:rsidP="00831842">
      <w:r>
        <w:separator/>
      </w:r>
    </w:p>
  </w:footnote>
  <w:footnote w:type="continuationSeparator" w:id="0">
    <w:p w14:paraId="1EE79DA7" w14:textId="77777777" w:rsidR="00C3093E" w:rsidRDefault="00C3093E" w:rsidP="00831842">
      <w:r>
        <w:continuationSeparator/>
      </w:r>
    </w:p>
  </w:footnote>
  <w:footnote w:type="continuationNotice" w:id="1">
    <w:p w14:paraId="7F9C2148" w14:textId="77777777" w:rsidR="00E91F12" w:rsidRDefault="00E91F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"/>
      <w:gridCol w:w="709"/>
      <w:gridCol w:w="6545"/>
      <w:gridCol w:w="1980"/>
    </w:tblGrid>
    <w:tr w:rsidR="00831842" w:rsidRPr="00D3514C" w14:paraId="34C23091" w14:textId="77777777" w:rsidTr="00093DE1">
      <w:trPr>
        <w:trHeight w:val="416"/>
      </w:trPr>
      <w:tc>
        <w:tcPr>
          <w:tcW w:w="846" w:type="dxa"/>
          <w:vAlign w:val="center"/>
        </w:tcPr>
        <w:p w14:paraId="159F2F5C" w14:textId="77777777" w:rsidR="00831842" w:rsidRPr="00D3514C" w:rsidRDefault="00831842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SuD</w:t>
          </w:r>
        </w:p>
      </w:tc>
      <w:tc>
        <w:tcPr>
          <w:tcW w:w="709" w:type="dxa"/>
          <w:shd w:val="clear" w:color="auto" w:fill="FFFF9F"/>
          <w:vAlign w:val="center"/>
        </w:tcPr>
        <w:p w14:paraId="16E891EC" w14:textId="35136A58" w:rsidR="00831842" w:rsidRPr="00D3514C" w:rsidRDefault="000C79C7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UE</w:t>
          </w:r>
        </w:p>
      </w:tc>
      <w:tc>
        <w:tcPr>
          <w:tcW w:w="6545" w:type="dxa"/>
          <w:vMerge w:val="restart"/>
          <w:vAlign w:val="center"/>
        </w:tcPr>
        <w:p w14:paraId="7332D8BB" w14:textId="1744BD42" w:rsidR="00CE0D00" w:rsidRPr="00282CF6" w:rsidRDefault="000C79C7" w:rsidP="00282CF6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2. Normalform</w:t>
          </w:r>
        </w:p>
      </w:tc>
      <w:tc>
        <w:tcPr>
          <w:tcW w:w="1980" w:type="dxa"/>
          <w:vMerge w:val="restart"/>
        </w:tcPr>
        <w:p w14:paraId="00B18183" w14:textId="77777777" w:rsidR="00831842" w:rsidRPr="00D3514C" w:rsidRDefault="00831842" w:rsidP="00831842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noProof/>
              <w:sz w:val="21"/>
              <w:szCs w:val="21"/>
            </w:rPr>
            <w:drawing>
              <wp:anchor distT="0" distB="0" distL="114300" distR="114300" simplePos="0" relativeHeight="251658240" behindDoc="0" locked="0" layoutInCell="1" allowOverlap="1" wp14:anchorId="24B626DD" wp14:editId="7AFDABAC">
                <wp:simplePos x="0" y="0"/>
                <wp:positionH relativeFrom="rightMargin">
                  <wp:posOffset>-1098550</wp:posOffset>
                </wp:positionH>
                <wp:positionV relativeFrom="topMargin">
                  <wp:posOffset>35951</wp:posOffset>
                </wp:positionV>
                <wp:extent cx="1034664" cy="392673"/>
                <wp:effectExtent l="0" t="0" r="0" b="7620"/>
                <wp:wrapNone/>
                <wp:docPr id="1" name="Grafik 1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eorg-Simon-Ohm-Berufskolle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149" cy="399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831842" w:rsidRPr="00D3514C" w14:paraId="524BB06A" w14:textId="77777777" w:rsidTr="008B57B9">
      <w:trPr>
        <w:trHeight w:val="50"/>
      </w:trPr>
      <w:tc>
        <w:tcPr>
          <w:tcW w:w="1555" w:type="dxa"/>
          <w:gridSpan w:val="2"/>
          <w:vAlign w:val="center"/>
        </w:tcPr>
        <w:p w14:paraId="18CE0A70" w14:textId="689F940F" w:rsidR="00831842" w:rsidRPr="00D3514C" w:rsidRDefault="00831842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LS</w:t>
          </w:r>
          <w:r w:rsidR="00CE0D00">
            <w:rPr>
              <w:rFonts w:cs="Tahoma"/>
              <w:sz w:val="21"/>
              <w:szCs w:val="21"/>
            </w:rPr>
            <w:t>8</w:t>
          </w:r>
          <w:r w:rsidR="00067E4A">
            <w:rPr>
              <w:rFonts w:cs="Tahoma"/>
              <w:sz w:val="21"/>
              <w:szCs w:val="21"/>
            </w:rPr>
            <w:t>.</w:t>
          </w:r>
          <w:r w:rsidR="000C79C7">
            <w:rPr>
              <w:rFonts w:cs="Tahoma"/>
              <w:sz w:val="21"/>
              <w:szCs w:val="21"/>
            </w:rPr>
            <w:t>2</w:t>
          </w:r>
        </w:p>
      </w:tc>
      <w:tc>
        <w:tcPr>
          <w:tcW w:w="6545" w:type="dxa"/>
          <w:vMerge/>
          <w:vAlign w:val="center"/>
        </w:tcPr>
        <w:p w14:paraId="33732EE9" w14:textId="77777777" w:rsidR="00831842" w:rsidRPr="00D3514C" w:rsidRDefault="00831842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80" w:type="dxa"/>
          <w:vMerge/>
        </w:tcPr>
        <w:p w14:paraId="64DB7606" w14:textId="77777777" w:rsidR="00831842" w:rsidRPr="00D3514C" w:rsidRDefault="00831842" w:rsidP="00831842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3CBBA7C7" w14:textId="77777777" w:rsidR="00831842" w:rsidRPr="008B57B9" w:rsidRDefault="00831842" w:rsidP="008B57B9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0A50"/>
    <w:multiLevelType w:val="hybridMultilevel"/>
    <w:tmpl w:val="AEC08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7AC4"/>
    <w:multiLevelType w:val="hybridMultilevel"/>
    <w:tmpl w:val="EE3296B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F0258"/>
    <w:multiLevelType w:val="hybridMultilevel"/>
    <w:tmpl w:val="4EE40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1307A"/>
    <w:multiLevelType w:val="multilevel"/>
    <w:tmpl w:val="0468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575C7"/>
    <w:multiLevelType w:val="hybridMultilevel"/>
    <w:tmpl w:val="445CD6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33259"/>
    <w:multiLevelType w:val="hybridMultilevel"/>
    <w:tmpl w:val="1082BC26"/>
    <w:lvl w:ilvl="0" w:tplc="048E231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B39A9"/>
    <w:multiLevelType w:val="multilevel"/>
    <w:tmpl w:val="9C529AC4"/>
    <w:styleLink w:val="AktuelleListe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ED"/>
    <w:rsid w:val="00003668"/>
    <w:rsid w:val="00046FE9"/>
    <w:rsid w:val="00050FC8"/>
    <w:rsid w:val="0005197E"/>
    <w:rsid w:val="00067934"/>
    <w:rsid w:val="00067E4A"/>
    <w:rsid w:val="000702FB"/>
    <w:rsid w:val="0007307A"/>
    <w:rsid w:val="00080CBE"/>
    <w:rsid w:val="00093DE1"/>
    <w:rsid w:val="000B7597"/>
    <w:rsid w:val="000C3B20"/>
    <w:rsid w:val="000C79C7"/>
    <w:rsid w:val="000F0751"/>
    <w:rsid w:val="00100772"/>
    <w:rsid w:val="0010240D"/>
    <w:rsid w:val="00131D49"/>
    <w:rsid w:val="00132818"/>
    <w:rsid w:val="0013294D"/>
    <w:rsid w:val="00143E76"/>
    <w:rsid w:val="00150EA4"/>
    <w:rsid w:val="0017190F"/>
    <w:rsid w:val="0017532F"/>
    <w:rsid w:val="00192C63"/>
    <w:rsid w:val="001959E6"/>
    <w:rsid w:val="00195D9E"/>
    <w:rsid w:val="001A5C4A"/>
    <w:rsid w:val="001B67F9"/>
    <w:rsid w:val="001E6B1D"/>
    <w:rsid w:val="00212431"/>
    <w:rsid w:val="00216A56"/>
    <w:rsid w:val="002202D7"/>
    <w:rsid w:val="00225959"/>
    <w:rsid w:val="00251AE0"/>
    <w:rsid w:val="00266B7E"/>
    <w:rsid w:val="00282CF6"/>
    <w:rsid w:val="002934A9"/>
    <w:rsid w:val="002D136C"/>
    <w:rsid w:val="00311EA9"/>
    <w:rsid w:val="00321B88"/>
    <w:rsid w:val="00323A1E"/>
    <w:rsid w:val="00334DA0"/>
    <w:rsid w:val="00341E09"/>
    <w:rsid w:val="003574C6"/>
    <w:rsid w:val="0036173C"/>
    <w:rsid w:val="003624A3"/>
    <w:rsid w:val="003866ED"/>
    <w:rsid w:val="003A3A69"/>
    <w:rsid w:val="003E32BC"/>
    <w:rsid w:val="004166DF"/>
    <w:rsid w:val="00435F77"/>
    <w:rsid w:val="004A6673"/>
    <w:rsid w:val="004C7ED1"/>
    <w:rsid w:val="004D0CA7"/>
    <w:rsid w:val="005943A8"/>
    <w:rsid w:val="00595006"/>
    <w:rsid w:val="005E0DDA"/>
    <w:rsid w:val="00603A56"/>
    <w:rsid w:val="00607BC8"/>
    <w:rsid w:val="006124BF"/>
    <w:rsid w:val="0068737B"/>
    <w:rsid w:val="00687CF3"/>
    <w:rsid w:val="006A497A"/>
    <w:rsid w:val="006A5C43"/>
    <w:rsid w:val="006E13A0"/>
    <w:rsid w:val="006E5CE9"/>
    <w:rsid w:val="007147E1"/>
    <w:rsid w:val="0075682A"/>
    <w:rsid w:val="0079704E"/>
    <w:rsid w:val="007F085C"/>
    <w:rsid w:val="008070BE"/>
    <w:rsid w:val="00810077"/>
    <w:rsid w:val="00812E43"/>
    <w:rsid w:val="00813A16"/>
    <w:rsid w:val="00831842"/>
    <w:rsid w:val="00845385"/>
    <w:rsid w:val="0086429D"/>
    <w:rsid w:val="00867D37"/>
    <w:rsid w:val="00870C0A"/>
    <w:rsid w:val="00873322"/>
    <w:rsid w:val="008A48BD"/>
    <w:rsid w:val="008B0A6B"/>
    <w:rsid w:val="008B57B9"/>
    <w:rsid w:val="008D1593"/>
    <w:rsid w:val="00902E9C"/>
    <w:rsid w:val="00904A26"/>
    <w:rsid w:val="009058E0"/>
    <w:rsid w:val="009301AC"/>
    <w:rsid w:val="0095217C"/>
    <w:rsid w:val="009633D7"/>
    <w:rsid w:val="009836B8"/>
    <w:rsid w:val="00987A73"/>
    <w:rsid w:val="009A7689"/>
    <w:rsid w:val="009B0855"/>
    <w:rsid w:val="009C7182"/>
    <w:rsid w:val="009E071D"/>
    <w:rsid w:val="009E10E1"/>
    <w:rsid w:val="00A16113"/>
    <w:rsid w:val="00A34D39"/>
    <w:rsid w:val="00A47701"/>
    <w:rsid w:val="00A71A92"/>
    <w:rsid w:val="00A82175"/>
    <w:rsid w:val="00A87640"/>
    <w:rsid w:val="00AB3DC9"/>
    <w:rsid w:val="00AC772B"/>
    <w:rsid w:val="00AD3860"/>
    <w:rsid w:val="00AD6027"/>
    <w:rsid w:val="00AE0522"/>
    <w:rsid w:val="00AE647B"/>
    <w:rsid w:val="00AF7227"/>
    <w:rsid w:val="00AF74D6"/>
    <w:rsid w:val="00AF79B6"/>
    <w:rsid w:val="00B034D0"/>
    <w:rsid w:val="00B43402"/>
    <w:rsid w:val="00B72277"/>
    <w:rsid w:val="00B81574"/>
    <w:rsid w:val="00BA4ED1"/>
    <w:rsid w:val="00BB10BD"/>
    <w:rsid w:val="00BC5771"/>
    <w:rsid w:val="00BC6F0C"/>
    <w:rsid w:val="00BD0E4C"/>
    <w:rsid w:val="00BE029A"/>
    <w:rsid w:val="00C271E8"/>
    <w:rsid w:val="00C3093E"/>
    <w:rsid w:val="00C335A6"/>
    <w:rsid w:val="00C46607"/>
    <w:rsid w:val="00C47486"/>
    <w:rsid w:val="00C84FAD"/>
    <w:rsid w:val="00CC64B0"/>
    <w:rsid w:val="00CE0D00"/>
    <w:rsid w:val="00CE46D1"/>
    <w:rsid w:val="00D03696"/>
    <w:rsid w:val="00D04A00"/>
    <w:rsid w:val="00D2159D"/>
    <w:rsid w:val="00D41C04"/>
    <w:rsid w:val="00DC5515"/>
    <w:rsid w:val="00DE5FE4"/>
    <w:rsid w:val="00DF6AC5"/>
    <w:rsid w:val="00E740A7"/>
    <w:rsid w:val="00E91F12"/>
    <w:rsid w:val="00EA0CC9"/>
    <w:rsid w:val="00EE3E0B"/>
    <w:rsid w:val="00F13207"/>
    <w:rsid w:val="00F17CD5"/>
    <w:rsid w:val="00F44096"/>
    <w:rsid w:val="00F475F1"/>
    <w:rsid w:val="00F5524F"/>
    <w:rsid w:val="00F6697E"/>
    <w:rsid w:val="00F7634D"/>
    <w:rsid w:val="00F774E2"/>
    <w:rsid w:val="00F83685"/>
    <w:rsid w:val="00F86429"/>
    <w:rsid w:val="00FB4747"/>
    <w:rsid w:val="00FB5048"/>
    <w:rsid w:val="00FE1317"/>
    <w:rsid w:val="13C99197"/>
    <w:rsid w:val="1634036C"/>
    <w:rsid w:val="1ED1F2A8"/>
    <w:rsid w:val="2CC4C6E6"/>
    <w:rsid w:val="3199A912"/>
    <w:rsid w:val="3EE6127A"/>
    <w:rsid w:val="4A937FAA"/>
    <w:rsid w:val="5E3AA40C"/>
    <w:rsid w:val="63D94578"/>
    <w:rsid w:val="6E7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22B8AC"/>
  <w14:defaultImageDpi w14:val="32767"/>
  <w15:chartTrackingRefBased/>
  <w15:docId w15:val="{1DC7F05C-4AF2-422B-B72D-D4BF3E6A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687CF3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3A56"/>
    <w:pPr>
      <w:keepNext/>
      <w:keepLines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3A56"/>
    <w:pPr>
      <w:keepNext/>
      <w:keepLines/>
      <w:spacing w:before="160" w:after="12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56"/>
    <w:pPr>
      <w:keepNext/>
      <w:keepLines/>
      <w:spacing w:before="160" w:after="120"/>
      <w:outlineLvl w:val="2"/>
    </w:pPr>
    <w:rPr>
      <w:rFonts w:ascii="Tahoma" w:eastAsiaTheme="majorEastAsia" w:hAnsi="Tahoma" w:cstheme="majorBidi"/>
      <w:color w:val="1F3763" w:themeColor="accent1" w:themeShade="7F"/>
      <w:sz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831842"/>
  </w:style>
  <w:style w:type="paragraph" w:styleId="Fuzeile">
    <w:name w:val="footer"/>
    <w:basedOn w:val="Standard"/>
    <w:link w:val="FuzeileZchn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831842"/>
  </w:style>
  <w:style w:type="character" w:styleId="Seitenzahl">
    <w:name w:val="page number"/>
    <w:basedOn w:val="Absatz-Standardschriftart"/>
    <w:rsid w:val="00831842"/>
  </w:style>
  <w:style w:type="paragraph" w:styleId="Listenabsatz">
    <w:name w:val="List Paragraph"/>
    <w:basedOn w:val="Standard"/>
    <w:uiPriority w:val="34"/>
    <w:qFormat/>
    <w:rsid w:val="00AB3DC9"/>
    <w:pPr>
      <w:ind w:left="720"/>
      <w:contextualSpacing/>
    </w:pPr>
    <w:rPr>
      <w:rFonts w:ascii="Tahoma" w:eastAsiaTheme="minorHAnsi" w:hAnsi="Tahoma" w:cstheme="minorBidi"/>
      <w:sz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3A56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3A56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3A56"/>
    <w:rPr>
      <w:rFonts w:ascii="Tahoma" w:eastAsiaTheme="majorEastAsia" w:hAnsi="Tahoma" w:cstheme="majorBidi"/>
      <w:color w:val="1F3763" w:themeColor="accent1" w:themeShade="7F"/>
    </w:rPr>
  </w:style>
  <w:style w:type="character" w:customStyle="1" w:styleId="hgkelc">
    <w:name w:val="hgkelc"/>
    <w:basedOn w:val="Absatz-Standardschriftart"/>
    <w:rsid w:val="008B57B9"/>
  </w:style>
  <w:style w:type="paragraph" w:customStyle="1" w:styleId="western">
    <w:name w:val="western"/>
    <w:basedOn w:val="Standard"/>
    <w:rsid w:val="003866ED"/>
    <w:pPr>
      <w:spacing w:before="100" w:beforeAutospacing="1" w:after="119"/>
    </w:pPr>
    <w:rPr>
      <w:rFonts w:ascii="Arial" w:hAnsi="Arial" w:cs="Arial"/>
      <w:sz w:val="22"/>
      <w:szCs w:val="22"/>
    </w:rPr>
  </w:style>
  <w:style w:type="character" w:styleId="Fett">
    <w:name w:val="Strong"/>
    <w:basedOn w:val="Absatz-Standardschriftart"/>
    <w:uiPriority w:val="22"/>
    <w:qFormat/>
    <w:rsid w:val="00CE0D00"/>
    <w:rPr>
      <w:b/>
      <w:bCs/>
    </w:rPr>
  </w:style>
  <w:style w:type="character" w:styleId="Hervorhebung">
    <w:name w:val="Emphasis"/>
    <w:basedOn w:val="Absatz-Standardschriftart"/>
    <w:uiPriority w:val="20"/>
    <w:qFormat/>
    <w:rsid w:val="00A71A92"/>
    <w:rPr>
      <w:i/>
      <w:iCs/>
    </w:rPr>
  </w:style>
  <w:style w:type="numbering" w:customStyle="1" w:styleId="AktuelleListe1">
    <w:name w:val="Aktuelle Liste1"/>
    <w:uiPriority w:val="99"/>
    <w:rsid w:val="00873322"/>
    <w:pPr>
      <w:numPr>
        <w:numId w:val="6"/>
      </w:numPr>
    </w:pPr>
  </w:style>
  <w:style w:type="table" w:styleId="Tabellenraster">
    <w:name w:val="Table Grid"/>
    <w:basedOn w:val="NormaleTabelle"/>
    <w:uiPriority w:val="39"/>
    <w:rsid w:val="00080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_4s2r17n\Documents\Benutzerdefinierte%20Office-Vorlagen\LF5_VORLAGE_Information_v2_KH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256DB5C1-454D-469C-ABFC-155A6B3777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7BB3B-6B12-450D-9C9B-30CD5CE285C9}"/>
</file>

<file path=customXml/itemProps3.xml><?xml version="1.0" encoding="utf-8"?>
<ds:datastoreItem xmlns:ds="http://schemas.openxmlformats.org/officeDocument/2006/customXml" ds:itemID="{59246F68-2F1D-476C-A2EF-BF3CC10EA41F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3B14B5B4-5697-4FB7-9F12-31AECCE36842}">
  <ds:schemaRefs>
    <ds:schemaRef ds:uri="http://schemas.microsoft.com/office/2006/metadata/properties"/>
    <ds:schemaRef ds:uri="http://www.w3.org/2000/xmlns/"/>
    <ds:schemaRef ds:uri="6b80c33a-c390-4bc8-9eff-7bef4ebcdc9d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LF5_VORLAGE_Information_v2_KH.dotx</Template>
  <TotalTime>0</TotalTime>
  <Pages>2</Pages>
  <Words>344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Anja Neitzel</cp:lastModifiedBy>
  <cp:revision>32</cp:revision>
  <cp:lastPrinted>2020-08-30T17:22:00Z</cp:lastPrinted>
  <dcterms:created xsi:type="dcterms:W3CDTF">2021-08-29T12:49:00Z</dcterms:created>
  <dcterms:modified xsi:type="dcterms:W3CDTF">2022-10-26T07:14:00Z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
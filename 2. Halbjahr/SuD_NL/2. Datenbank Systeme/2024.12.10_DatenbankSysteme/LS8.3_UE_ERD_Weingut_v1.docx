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05049" w14:textId="0C9F3A6D" w:rsidR="00A4320B" w:rsidRDefault="00A4320B" w:rsidP="00A4320B">
      <w:pPr>
        <w:pStyle w:val="Kopfzeile"/>
        <w:tabs>
          <w:tab w:val="clear" w:pos="4536"/>
          <w:tab w:val="clear" w:pos="9072"/>
        </w:tabs>
        <w:jc w:val="center"/>
        <w:rPr>
          <w:lang w:val="en-US"/>
        </w:rPr>
      </w:pPr>
    </w:p>
    <w:p w14:paraId="30AEC1C0" w14:textId="35C7E4C3" w:rsidR="00A4320B" w:rsidRDefault="00A4320B" w:rsidP="00A4320B">
      <w:pPr>
        <w:jc w:val="center"/>
      </w:pPr>
      <w:r>
        <w:rPr>
          <w:noProof/>
        </w:rPr>
        <w:drawing>
          <wp:inline distT="0" distB="0" distL="0" distR="0" wp14:anchorId="509FD25F" wp14:editId="1E5675EF">
            <wp:extent cx="1911856" cy="1188427"/>
            <wp:effectExtent l="0" t="0" r="0" b="5715"/>
            <wp:docPr id="3" name="Grafik 3" descr="Ein Bild, das Text, Flasche, Alkohol, Geträn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856" cy="118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E00F" w14:textId="77777777" w:rsidR="00A4320B" w:rsidRDefault="00A4320B" w:rsidP="00A4320B"/>
    <w:p w14:paraId="7B235D3E" w14:textId="77777777" w:rsidR="00A4320B" w:rsidRDefault="00A4320B" w:rsidP="00A4320B"/>
    <w:p w14:paraId="6B26E0DE" w14:textId="77777777" w:rsidR="00A4320B" w:rsidRPr="00A4320B" w:rsidRDefault="00A4320B" w:rsidP="00A4320B">
      <w:pPr>
        <w:rPr>
          <w:rFonts w:asciiTheme="minorHAnsi" w:hAnsiTheme="minorHAnsi" w:cstheme="minorHAnsi"/>
        </w:rPr>
      </w:pPr>
    </w:p>
    <w:p w14:paraId="6445001F" w14:textId="16BCFC47" w:rsidR="00A4320B" w:rsidRPr="00A4320B" w:rsidRDefault="00A4320B" w:rsidP="00A4320B">
      <w:pPr>
        <w:rPr>
          <w:rFonts w:asciiTheme="minorHAnsi" w:hAnsiTheme="minorHAnsi" w:cstheme="minorHAnsi"/>
        </w:rPr>
      </w:pPr>
      <w:r w:rsidRPr="00A4320B">
        <w:rPr>
          <w:rFonts w:asciiTheme="minorHAnsi" w:hAnsiTheme="minorHAnsi" w:cstheme="minorHAnsi"/>
        </w:rPr>
        <w:t xml:space="preserve">Aus dem Pflichtenheft liegen folgende Informationen vor: </w:t>
      </w:r>
    </w:p>
    <w:p w14:paraId="46228BFD" w14:textId="77777777" w:rsidR="00A4320B" w:rsidRPr="00A4320B" w:rsidRDefault="00A4320B" w:rsidP="00A4320B">
      <w:pPr>
        <w:pStyle w:val="Kopfzeile"/>
        <w:tabs>
          <w:tab w:val="clear" w:pos="4536"/>
          <w:tab w:val="clear" w:pos="9072"/>
        </w:tabs>
        <w:jc w:val="right"/>
        <w:rPr>
          <w:rFonts w:asciiTheme="minorHAnsi" w:hAnsiTheme="minorHAnsi" w:cstheme="minorHAnsi"/>
        </w:rPr>
      </w:pPr>
    </w:p>
    <w:p w14:paraId="366143E0" w14:textId="77777777" w:rsidR="00A4320B" w:rsidRPr="00A4320B" w:rsidRDefault="00A4320B" w:rsidP="00A4320B">
      <w:pPr>
        <w:pStyle w:val="Kopfzeile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</w:rPr>
      </w:pPr>
    </w:p>
    <w:p w14:paraId="4C75AF7B" w14:textId="014360B2" w:rsidR="00A4320B" w:rsidRPr="00A4320B" w:rsidRDefault="00AE29E1" w:rsidP="00A4320B">
      <w:pPr>
        <w:pStyle w:val="Kopfzeile"/>
        <w:numPr>
          <w:ilvl w:val="0"/>
          <w:numId w:val="17"/>
        </w:numPr>
        <w:tabs>
          <w:tab w:val="clear" w:pos="4536"/>
          <w:tab w:val="clear" w:pos="907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0E14E61" wp14:editId="0A207E61">
                <wp:simplePos x="0" y="0"/>
                <wp:positionH relativeFrom="column">
                  <wp:posOffset>1807008</wp:posOffset>
                </wp:positionH>
                <wp:positionV relativeFrom="paragraph">
                  <wp:posOffset>93355</wp:posOffset>
                </wp:positionV>
                <wp:extent cx="2338200" cy="26640"/>
                <wp:effectExtent l="95250" t="152400" r="100330" b="145415"/>
                <wp:wrapNone/>
                <wp:docPr id="45702804" name="Freihand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382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138D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4" o:spid="_x0000_s1026" type="#_x0000_t75" style="position:absolute;margin-left:138.1pt;margin-top:-1.15pt;width:192.6pt;height:19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">
                <v:imagedata r:id="rId1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6C4C20C" wp14:editId="0B0A6E21">
                <wp:simplePos x="0" y="0"/>
                <wp:positionH relativeFrom="column">
                  <wp:posOffset>1056048</wp:posOffset>
                </wp:positionH>
                <wp:positionV relativeFrom="paragraph">
                  <wp:posOffset>87955</wp:posOffset>
                </wp:positionV>
                <wp:extent cx="159840" cy="6840"/>
                <wp:effectExtent l="95250" t="152400" r="107315" b="146050"/>
                <wp:wrapNone/>
                <wp:docPr id="285342498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9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F9CD6" id="Freihand 153" o:spid="_x0000_s1026" type="#_x0000_t75" style="position:absolute;margin-left:78.95pt;margin-top:-1.55pt;width:21.1pt;height:17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">
                <v:imagedata r:id="rId15" o:title=""/>
              </v:shape>
            </w:pict>
          </mc:Fallback>
        </mc:AlternateContent>
      </w:r>
      <w:r w:rsidR="00A4320B" w:rsidRPr="00A4320B">
        <w:rPr>
          <w:rFonts w:asciiTheme="minorHAnsi" w:hAnsiTheme="minorHAnsi" w:cstheme="minorHAnsi"/>
        </w:rPr>
        <w:t>Für einen Wein werden Name, Jahrgang, Beschreibung und Preis gespeichert.</w:t>
      </w:r>
    </w:p>
    <w:p w14:paraId="59D9E9FC" w14:textId="507ABA57" w:rsidR="00A4320B" w:rsidRPr="00A4320B" w:rsidRDefault="00AE29E1" w:rsidP="00A4320B">
      <w:pPr>
        <w:pStyle w:val="Kopfzeile"/>
        <w:numPr>
          <w:ilvl w:val="0"/>
          <w:numId w:val="17"/>
        </w:numPr>
        <w:tabs>
          <w:tab w:val="clear" w:pos="4536"/>
          <w:tab w:val="clear" w:pos="907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11233D9" wp14:editId="596EAAF9">
                <wp:simplePos x="0" y="0"/>
                <wp:positionH relativeFrom="column">
                  <wp:posOffset>504528</wp:posOffset>
                </wp:positionH>
                <wp:positionV relativeFrom="paragraph">
                  <wp:posOffset>99875</wp:posOffset>
                </wp:positionV>
                <wp:extent cx="2628360" cy="61200"/>
                <wp:effectExtent l="95250" t="152400" r="133985" b="148590"/>
                <wp:wrapNone/>
                <wp:docPr id="891867155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283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41645" id="Freihand 156" o:spid="_x0000_s1026" type="#_x0000_t75" style="position:absolute;margin-left:35.55pt;margin-top:-.65pt;width:215.45pt;height:21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">
                <v:imagedata r:id="rId17" o:title=""/>
              </v:shape>
            </w:pict>
          </mc:Fallback>
        </mc:AlternateContent>
      </w:r>
      <w:r w:rsidR="00A4320B" w:rsidRPr="00A4320B">
        <w:rPr>
          <w:rFonts w:asciiTheme="minorHAnsi" w:hAnsiTheme="minorHAnsi" w:cstheme="minorHAnsi"/>
        </w:rPr>
        <w:t>Jeder Wein kann nur von genau einem Weingut bestellt werden.</w:t>
      </w:r>
    </w:p>
    <w:p w14:paraId="17F23C65" w14:textId="1FC27611" w:rsidR="00A4320B" w:rsidRPr="00A4320B" w:rsidRDefault="00AE29E1" w:rsidP="00A4320B">
      <w:pPr>
        <w:pStyle w:val="Kopfzeile"/>
        <w:numPr>
          <w:ilvl w:val="0"/>
          <w:numId w:val="17"/>
        </w:numPr>
        <w:tabs>
          <w:tab w:val="clear" w:pos="4536"/>
          <w:tab w:val="clear" w:pos="907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23835A2" wp14:editId="59336851">
                <wp:simplePos x="0" y="0"/>
                <wp:positionH relativeFrom="column">
                  <wp:posOffset>473208</wp:posOffset>
                </wp:positionH>
                <wp:positionV relativeFrom="paragraph">
                  <wp:posOffset>226720</wp:posOffset>
                </wp:positionV>
                <wp:extent cx="2379240" cy="64080"/>
                <wp:effectExtent l="95250" t="152400" r="0" b="146050"/>
                <wp:wrapNone/>
                <wp:docPr id="894597129" name="Freihand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7924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7E588" id="Freihand 160" o:spid="_x0000_s1026" type="#_x0000_t75" style="position:absolute;margin-left:33pt;margin-top:9.35pt;width:195.85pt;height:22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C6CBC2D" wp14:editId="0402F213">
                <wp:simplePos x="0" y="0"/>
                <wp:positionH relativeFrom="column">
                  <wp:posOffset>4033608</wp:posOffset>
                </wp:positionH>
                <wp:positionV relativeFrom="paragraph">
                  <wp:posOffset>125200</wp:posOffset>
                </wp:positionV>
                <wp:extent cx="2243520" cy="66240"/>
                <wp:effectExtent l="0" t="152400" r="99695" b="162560"/>
                <wp:wrapNone/>
                <wp:docPr id="2063081544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435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FE9B9" id="Freihand 159" o:spid="_x0000_s1026" type="#_x0000_t75" style="position:absolute;margin-left:313.35pt;margin-top:1.35pt;width:185.15pt;height:22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">
                <v:imagedata r:id="rId2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1B673EF" wp14:editId="5CC793FB">
                <wp:simplePos x="0" y="0"/>
                <wp:positionH relativeFrom="column">
                  <wp:posOffset>514968</wp:posOffset>
                </wp:positionH>
                <wp:positionV relativeFrom="paragraph">
                  <wp:posOffset>127720</wp:posOffset>
                </wp:positionV>
                <wp:extent cx="2801880" cy="26640"/>
                <wp:effectExtent l="95250" t="152400" r="93980" b="145415"/>
                <wp:wrapNone/>
                <wp:docPr id="691613365" name="Freihand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018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F786B" id="Freihand 158" o:spid="_x0000_s1026" type="#_x0000_t75" style="position:absolute;margin-left:36.35pt;margin-top:1.55pt;width:229.1pt;height:19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">
                <v:imagedata r:id="rId23" o:title=""/>
              </v:shape>
            </w:pict>
          </mc:Fallback>
        </mc:AlternateContent>
      </w:r>
      <w:r w:rsidR="00A4320B" w:rsidRPr="00A4320B">
        <w:rPr>
          <w:rFonts w:asciiTheme="minorHAnsi" w:hAnsiTheme="minorHAnsi" w:cstheme="minorHAnsi"/>
        </w:rPr>
        <w:t>Ein Wein kann aus einer oder mehreren Rebsorten bestehen. Ebenso kann eine Rebsorte zur Herstellung verschiedener Weine verwendet werden.</w:t>
      </w:r>
    </w:p>
    <w:p w14:paraId="4303ABFC" w14:textId="1C5A8FAC" w:rsidR="00A4320B" w:rsidRPr="00A4320B" w:rsidRDefault="00A4320B" w:rsidP="00A4320B">
      <w:pPr>
        <w:pStyle w:val="Kopfzeile"/>
        <w:numPr>
          <w:ilvl w:val="0"/>
          <w:numId w:val="17"/>
        </w:numPr>
        <w:tabs>
          <w:tab w:val="clear" w:pos="4536"/>
          <w:tab w:val="clear" w:pos="9072"/>
        </w:tabs>
        <w:rPr>
          <w:rFonts w:asciiTheme="minorHAnsi" w:hAnsiTheme="minorHAnsi" w:cstheme="minorHAnsi"/>
        </w:rPr>
      </w:pPr>
      <w:r w:rsidRPr="00A4320B">
        <w:rPr>
          <w:rFonts w:asciiTheme="minorHAnsi" w:hAnsiTheme="minorHAnsi" w:cstheme="minorHAnsi"/>
        </w:rPr>
        <w:t>Ein Weingut ist einer Region und eine Region ist einem Land zugeordnet.</w:t>
      </w:r>
    </w:p>
    <w:p w14:paraId="7EE9AC59" w14:textId="59466D7C" w:rsidR="00A4320B" w:rsidRPr="00A4320B" w:rsidRDefault="00A4320B" w:rsidP="00A4320B">
      <w:pPr>
        <w:pStyle w:val="Kopfzeile"/>
        <w:numPr>
          <w:ilvl w:val="0"/>
          <w:numId w:val="17"/>
        </w:numPr>
        <w:tabs>
          <w:tab w:val="clear" w:pos="4536"/>
          <w:tab w:val="clear" w:pos="9072"/>
        </w:tabs>
        <w:rPr>
          <w:rFonts w:asciiTheme="minorHAnsi" w:hAnsiTheme="minorHAnsi" w:cstheme="minorHAnsi"/>
        </w:rPr>
      </w:pPr>
      <w:r w:rsidRPr="00A4320B">
        <w:rPr>
          <w:rFonts w:asciiTheme="minorHAnsi" w:hAnsiTheme="minorHAnsi" w:cstheme="minorHAnsi"/>
        </w:rPr>
        <w:t>Für jedes Weingut, Region und Land wir ein Name erfasst.</w:t>
      </w:r>
    </w:p>
    <w:p w14:paraId="6585CF4F" w14:textId="0A089D43" w:rsidR="00A4320B" w:rsidRPr="00A4320B" w:rsidRDefault="00A4320B" w:rsidP="00A4320B">
      <w:pPr>
        <w:pStyle w:val="Kopfzeile"/>
        <w:numPr>
          <w:ilvl w:val="0"/>
          <w:numId w:val="17"/>
        </w:numPr>
        <w:tabs>
          <w:tab w:val="clear" w:pos="4536"/>
          <w:tab w:val="clear" w:pos="9072"/>
        </w:tabs>
        <w:rPr>
          <w:rFonts w:asciiTheme="minorHAnsi" w:hAnsiTheme="minorHAnsi" w:cstheme="minorHAnsi"/>
        </w:rPr>
      </w:pPr>
      <w:r w:rsidRPr="00A4320B">
        <w:rPr>
          <w:rFonts w:asciiTheme="minorHAnsi" w:hAnsiTheme="minorHAnsi" w:cstheme="minorHAnsi"/>
        </w:rPr>
        <w:t>Für jede Region wird zusätzlich ein Beschreibungsfeld angelegt.</w:t>
      </w:r>
    </w:p>
    <w:p w14:paraId="596F0900" w14:textId="0785BDD4" w:rsidR="00A4320B" w:rsidRPr="00A4320B" w:rsidRDefault="00AE29E1" w:rsidP="00A4320B">
      <w:pPr>
        <w:pStyle w:val="Kopfzeile"/>
        <w:numPr>
          <w:ilvl w:val="0"/>
          <w:numId w:val="17"/>
        </w:numPr>
        <w:tabs>
          <w:tab w:val="clear" w:pos="4536"/>
          <w:tab w:val="clear" w:pos="907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20CF995" wp14:editId="14B2C619">
                <wp:simplePos x="0" y="0"/>
                <wp:positionH relativeFrom="column">
                  <wp:posOffset>7682810</wp:posOffset>
                </wp:positionH>
                <wp:positionV relativeFrom="paragraph">
                  <wp:posOffset>-442312</wp:posOffset>
                </wp:positionV>
                <wp:extent cx="118800" cy="1271520"/>
                <wp:effectExtent l="95250" t="152400" r="109855" b="157480"/>
                <wp:wrapNone/>
                <wp:docPr id="1654475555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8800" cy="12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110EF" id="Freihand 108" o:spid="_x0000_s1026" type="#_x0000_t75" style="position:absolute;margin-left:600.75pt;margin-top:-43.35pt;width:17.85pt;height:117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">
                <v:imagedata r:id="rId25" o:title=""/>
              </v:shape>
            </w:pict>
          </mc:Fallback>
        </mc:AlternateContent>
      </w:r>
      <w:r w:rsidR="00A4320B" w:rsidRPr="00A4320B">
        <w:rPr>
          <w:rFonts w:asciiTheme="minorHAnsi" w:hAnsiTheme="minorHAnsi" w:cstheme="minorHAnsi"/>
        </w:rPr>
        <w:t>Jeder Wein ist von einem Typ (Rotwein, Weißwein,…) und einer Art (lieblich, trocken,…) Erstellen Sie für Typ und Art jeweils eigene Tabellen.</w:t>
      </w:r>
      <w:r w:rsidR="00A4320B" w:rsidRPr="00A4320B">
        <w:rPr>
          <w:rFonts w:asciiTheme="minorHAnsi" w:hAnsiTheme="minorHAnsi" w:cstheme="minorHAnsi"/>
          <w:noProof/>
        </w:rPr>
        <w:t xml:space="preserve"> </w:t>
      </w:r>
    </w:p>
    <w:p w14:paraId="13B93625" w14:textId="77777777" w:rsidR="00A4320B" w:rsidRPr="00A4320B" w:rsidRDefault="00A4320B" w:rsidP="00A4320B">
      <w:pPr>
        <w:pStyle w:val="Kopfzeile"/>
        <w:tabs>
          <w:tab w:val="clear" w:pos="4536"/>
          <w:tab w:val="clear" w:pos="9072"/>
        </w:tabs>
        <w:rPr>
          <w:rFonts w:asciiTheme="minorHAnsi" w:hAnsiTheme="minorHAnsi" w:cstheme="minorHAnsi"/>
        </w:rPr>
      </w:pPr>
    </w:p>
    <w:p w14:paraId="435EE78F" w14:textId="7C2FEBEC" w:rsidR="00A4320B" w:rsidRPr="00A4320B" w:rsidRDefault="00172AD3" w:rsidP="00A4320B">
      <w:pPr>
        <w:pStyle w:val="Kopfzeile"/>
        <w:tabs>
          <w:tab w:val="clear" w:pos="4536"/>
          <w:tab w:val="clear" w:pos="9072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57AA542" wp14:editId="364F963D">
                <wp:simplePos x="0" y="0"/>
                <wp:positionH relativeFrom="column">
                  <wp:posOffset>7046135</wp:posOffset>
                </wp:positionH>
                <wp:positionV relativeFrom="paragraph">
                  <wp:posOffset>84525</wp:posOffset>
                </wp:positionV>
                <wp:extent cx="73440" cy="67320"/>
                <wp:effectExtent l="38100" t="38100" r="41275" b="46990"/>
                <wp:wrapNone/>
                <wp:docPr id="147390502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4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E8F16" id="Freihand 34" o:spid="_x0000_s1026" type="#_x0000_t75" style="position:absolute;margin-left:554.3pt;margin-top:6.15pt;width:6.8pt;height: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">
                <v:imagedata r:id="rId27" o:title=""/>
              </v:shape>
            </w:pict>
          </mc:Fallback>
        </mc:AlternateContent>
      </w:r>
      <w:r w:rsidR="00FF6F64">
        <w:rPr>
          <w:rFonts w:asciiTheme="minorHAnsi" w:hAnsiTheme="minorHAnsi" w:cstheme="minorHAnsi"/>
        </w:rPr>
        <w:t>Vervollständigen</w:t>
      </w:r>
      <w:r w:rsidR="00A4320B" w:rsidRPr="00A4320B">
        <w:rPr>
          <w:rFonts w:asciiTheme="minorHAnsi" w:hAnsiTheme="minorHAnsi" w:cstheme="minorHAnsi"/>
        </w:rPr>
        <w:t xml:space="preserve"> Sie für obige Situation </w:t>
      </w:r>
      <w:r w:rsidR="00FF6F64">
        <w:rPr>
          <w:rFonts w:asciiTheme="minorHAnsi" w:hAnsiTheme="minorHAnsi" w:cstheme="minorHAnsi"/>
        </w:rPr>
        <w:t>das nachfolgende</w:t>
      </w:r>
      <w:r w:rsidR="00A4320B" w:rsidRPr="00A4320B">
        <w:rPr>
          <w:rFonts w:asciiTheme="minorHAnsi" w:hAnsiTheme="minorHAnsi" w:cstheme="minorHAnsi"/>
        </w:rPr>
        <w:t xml:space="preserve"> ERD. Überführen Sie dieses in ein relationales Datenmodell. Kennzeichnen Sie die Primärschlüssel und die Fremdschlüssel</w:t>
      </w:r>
      <w:r w:rsidR="00A4320B" w:rsidRPr="00A4320B">
        <w:rPr>
          <w:rFonts w:asciiTheme="minorHAnsi" w:hAnsiTheme="minorHAnsi" w:cstheme="minorHAnsi"/>
          <w:noProof/>
        </w:rPr>
        <w:t>.</w:t>
      </w:r>
    </w:p>
    <w:p w14:paraId="4EB1EB0B" w14:textId="77777777" w:rsidR="00D32CA9" w:rsidRDefault="00D32CA9" w:rsidP="00A4320B">
      <w:pPr>
        <w:rPr>
          <w:rFonts w:asciiTheme="minorHAnsi" w:hAnsiTheme="minorHAnsi" w:cstheme="minorHAnsi"/>
          <w:noProof/>
        </w:rPr>
      </w:pPr>
    </w:p>
    <w:p w14:paraId="47A83CA3" w14:textId="0DE21A6C" w:rsidR="00236D65" w:rsidRPr="00FF6F64" w:rsidRDefault="00690315" w:rsidP="00847610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43A2F49" wp14:editId="4F2D91D9">
                <wp:simplePos x="0" y="0"/>
                <wp:positionH relativeFrom="column">
                  <wp:posOffset>5514975</wp:posOffset>
                </wp:positionH>
                <wp:positionV relativeFrom="paragraph">
                  <wp:posOffset>1577340</wp:posOffset>
                </wp:positionV>
                <wp:extent cx="802005" cy="401320"/>
                <wp:effectExtent l="38100" t="38100" r="36195" b="36830"/>
                <wp:wrapNone/>
                <wp:docPr id="1799955497" name="Freihand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0200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D5596" id="Freihand 209" o:spid="_x0000_s1026" type="#_x0000_t75" style="position:absolute;margin-left:433.75pt;margin-top:123.7pt;width:64.1pt;height:32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">
                <v:imagedata r:id="rId2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2B1A314" wp14:editId="658EA9B6">
                <wp:simplePos x="0" y="0"/>
                <wp:positionH relativeFrom="column">
                  <wp:posOffset>5220168</wp:posOffset>
                </wp:positionH>
                <wp:positionV relativeFrom="paragraph">
                  <wp:posOffset>1312171</wp:posOffset>
                </wp:positionV>
                <wp:extent cx="75600" cy="90000"/>
                <wp:effectExtent l="38100" t="38100" r="38735" b="43815"/>
                <wp:wrapNone/>
                <wp:docPr id="1641917436" name="Freihand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56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3D933" id="Freihand 198" o:spid="_x0000_s1026" type="#_x0000_t75" style="position:absolute;margin-left:410.55pt;margin-top:102.8pt;width:6.9pt;height:8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">
                <v:imagedata r:id="rId3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15DF2C4" wp14:editId="35B94664">
                <wp:simplePos x="0" y="0"/>
                <wp:positionH relativeFrom="column">
                  <wp:posOffset>4700688</wp:posOffset>
                </wp:positionH>
                <wp:positionV relativeFrom="paragraph">
                  <wp:posOffset>1295971</wp:posOffset>
                </wp:positionV>
                <wp:extent cx="150840" cy="112320"/>
                <wp:effectExtent l="38100" t="38100" r="40005" b="40640"/>
                <wp:wrapNone/>
                <wp:docPr id="508051183" name="Freihand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08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EB32F" id="Freihand 197" o:spid="_x0000_s1026" type="#_x0000_t75" style="position:absolute;margin-left:369.65pt;margin-top:101.55pt;width:12.9pt;height:9.8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">
                <v:imagedata r:id="rId33" o:title=""/>
              </v:shape>
            </w:pict>
          </mc:Fallback>
        </mc:AlternateContent>
      </w:r>
      <w:r w:rsidR="00AE29E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1B2AC13" wp14:editId="5521776F">
                <wp:simplePos x="0" y="0"/>
                <wp:positionH relativeFrom="column">
                  <wp:posOffset>3666048</wp:posOffset>
                </wp:positionH>
                <wp:positionV relativeFrom="paragraph">
                  <wp:posOffset>1286971</wp:posOffset>
                </wp:positionV>
                <wp:extent cx="46800" cy="101880"/>
                <wp:effectExtent l="38100" t="38100" r="48895" b="50800"/>
                <wp:wrapNone/>
                <wp:docPr id="1529929122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80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7D0B3" id="Freihand 196" o:spid="_x0000_s1026" type="#_x0000_t75" style="position:absolute;margin-left:288.15pt;margin-top:100.85pt;width:4.7pt;height: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">
                <v:imagedata r:id="rId35" o:title=""/>
              </v:shape>
            </w:pict>
          </mc:Fallback>
        </mc:AlternateContent>
      </w:r>
      <w:r w:rsidR="00AE29E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B256029" wp14:editId="670624F0">
                <wp:simplePos x="0" y="0"/>
                <wp:positionH relativeFrom="column">
                  <wp:posOffset>3064488</wp:posOffset>
                </wp:positionH>
                <wp:positionV relativeFrom="paragraph">
                  <wp:posOffset>1277611</wp:posOffset>
                </wp:positionV>
                <wp:extent cx="80640" cy="101160"/>
                <wp:effectExtent l="38100" t="38100" r="53340" b="51435"/>
                <wp:wrapNone/>
                <wp:docPr id="154837398" name="Freihand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06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90042" id="Freihand 195" o:spid="_x0000_s1026" type="#_x0000_t75" style="position:absolute;margin-left:240.8pt;margin-top:100.1pt;width:7.35pt;height:8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">
                <v:imagedata r:id="rId37" o:title=""/>
              </v:shape>
            </w:pict>
          </mc:Fallback>
        </mc:AlternateContent>
      </w:r>
      <w:r w:rsidR="00AE29E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598BF54" wp14:editId="370AE7C0">
                <wp:simplePos x="0" y="0"/>
                <wp:positionH relativeFrom="column">
                  <wp:posOffset>671830</wp:posOffset>
                </wp:positionH>
                <wp:positionV relativeFrom="paragraph">
                  <wp:posOffset>2493645</wp:posOffset>
                </wp:positionV>
                <wp:extent cx="3590290" cy="984250"/>
                <wp:effectExtent l="38100" t="38100" r="29210" b="44450"/>
                <wp:wrapNone/>
                <wp:docPr id="1670361283" name="Freihand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90290" cy="98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62266" id="Freihand 194" o:spid="_x0000_s1026" type="#_x0000_t75" style="position:absolute;margin-left:52.4pt;margin-top:195.85pt;width:283.65pt;height:78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">
                <v:imagedata r:id="rId39" o:title=""/>
              </v:shape>
            </w:pict>
          </mc:Fallback>
        </mc:AlternateContent>
      </w:r>
      <w:r w:rsidR="00AE29E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CC2BE5D" wp14:editId="4046017A">
                <wp:simplePos x="0" y="0"/>
                <wp:positionH relativeFrom="column">
                  <wp:posOffset>7320768</wp:posOffset>
                </wp:positionH>
                <wp:positionV relativeFrom="paragraph">
                  <wp:posOffset>1719807</wp:posOffset>
                </wp:positionV>
                <wp:extent cx="5400" cy="529560"/>
                <wp:effectExtent l="38100" t="38100" r="52070" b="42545"/>
                <wp:wrapNone/>
                <wp:docPr id="1196714120" name="Freihand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400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8A226" id="Freihand 163" o:spid="_x0000_s1026" type="#_x0000_t75" style="position:absolute;margin-left:575.95pt;margin-top:134.9pt;width:1.45pt;height:42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">
                <v:imagedata r:id="rId41" o:title=""/>
              </v:shape>
            </w:pict>
          </mc:Fallback>
        </mc:AlternateContent>
      </w:r>
      <w:r w:rsidR="00AE29E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DBE47ED" wp14:editId="733B5860">
                <wp:simplePos x="0" y="0"/>
                <wp:positionH relativeFrom="column">
                  <wp:posOffset>1217688</wp:posOffset>
                </wp:positionH>
                <wp:positionV relativeFrom="paragraph">
                  <wp:posOffset>1287807</wp:posOffset>
                </wp:positionV>
                <wp:extent cx="163800" cy="147600"/>
                <wp:effectExtent l="38100" t="38100" r="46355" b="43180"/>
                <wp:wrapNone/>
                <wp:docPr id="1950819260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380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DB040" id="Freihand 162" o:spid="_x0000_s1026" type="#_x0000_t75" style="position:absolute;margin-left:95.4pt;margin-top:100.9pt;width:13.9pt;height:12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">
                <v:imagedata r:id="rId43" o:title=""/>
              </v:shape>
            </w:pict>
          </mc:Fallback>
        </mc:AlternateContent>
      </w:r>
      <w:r w:rsidR="00AE29E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6DEA730" wp14:editId="1F8ECE6B">
                <wp:simplePos x="0" y="0"/>
                <wp:positionH relativeFrom="column">
                  <wp:posOffset>1918968</wp:posOffset>
                </wp:positionH>
                <wp:positionV relativeFrom="paragraph">
                  <wp:posOffset>1309047</wp:posOffset>
                </wp:positionV>
                <wp:extent cx="104040" cy="67680"/>
                <wp:effectExtent l="38100" t="38100" r="48895" b="46990"/>
                <wp:wrapNone/>
                <wp:docPr id="1793534671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40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7CFBE" id="Freihand 161" o:spid="_x0000_s1026" type="#_x0000_t75" style="position:absolute;margin-left:150.6pt;margin-top:102.55pt;width:9.2pt;height:6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">
                <v:imagedata r:id="rId45" o:title=""/>
              </v:shape>
            </w:pict>
          </mc:Fallback>
        </mc:AlternateContent>
      </w:r>
      <w:r w:rsidR="00AE29E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623FC97" wp14:editId="1C3E38C1">
                <wp:simplePos x="0" y="0"/>
                <wp:positionH relativeFrom="column">
                  <wp:posOffset>4886325</wp:posOffset>
                </wp:positionH>
                <wp:positionV relativeFrom="paragraph">
                  <wp:posOffset>1355725</wp:posOffset>
                </wp:positionV>
                <wp:extent cx="560225" cy="187960"/>
                <wp:effectExtent l="38100" t="38100" r="0" b="40640"/>
                <wp:wrapNone/>
                <wp:docPr id="108766054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6022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7BBD1" id="Freihand 143" o:spid="_x0000_s1026" type="#_x0000_t75" style="position:absolute;margin-left:384.25pt;margin-top:106.25pt;width:45.1pt;height:15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">
                <v:imagedata r:id="rId47" o:title=""/>
              </v:shape>
            </w:pict>
          </mc:Fallback>
        </mc:AlternateContent>
      </w:r>
      <w:r w:rsidR="00AE29E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CF4BE86" wp14:editId="3D506CEF">
                <wp:simplePos x="0" y="0"/>
                <wp:positionH relativeFrom="column">
                  <wp:posOffset>4660900</wp:posOffset>
                </wp:positionH>
                <wp:positionV relativeFrom="paragraph">
                  <wp:posOffset>1428750</wp:posOffset>
                </wp:positionV>
                <wp:extent cx="223520" cy="635"/>
                <wp:effectExtent l="38100" t="38100" r="43180" b="37465"/>
                <wp:wrapNone/>
                <wp:docPr id="1155396204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352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E764" id="Freihand 140" o:spid="_x0000_s1026" type="#_x0000_t75" style="position:absolute;margin-left:366.5pt;margin-top:111.65pt;width:18.55pt;height: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">
                <v:imagedata r:id="rId49" o:title=""/>
              </v:shape>
            </w:pict>
          </mc:Fallback>
        </mc:AlternateContent>
      </w:r>
      <w:r w:rsidR="00AE29E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F4D6B8D" wp14:editId="3BC826BE">
                <wp:simplePos x="0" y="0"/>
                <wp:positionH relativeFrom="column">
                  <wp:posOffset>5887085</wp:posOffset>
                </wp:positionH>
                <wp:positionV relativeFrom="paragraph">
                  <wp:posOffset>647065</wp:posOffset>
                </wp:positionV>
                <wp:extent cx="1098550" cy="629655"/>
                <wp:effectExtent l="38100" t="38100" r="44450" b="37465"/>
                <wp:wrapNone/>
                <wp:docPr id="1506532521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98550" cy="62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45A05" id="Freihand 133" o:spid="_x0000_s1026" type="#_x0000_t75" style="position:absolute;margin-left:463.05pt;margin-top:50.45pt;width:87.45pt;height:50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">
                <v:imagedata r:id="rId51" o:title=""/>
              </v:shape>
            </w:pict>
          </mc:Fallback>
        </mc:AlternateContent>
      </w:r>
      <w:r w:rsidR="00AE29E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6F02277" wp14:editId="3EB613A0">
                <wp:simplePos x="0" y="0"/>
                <wp:positionH relativeFrom="column">
                  <wp:posOffset>9599508</wp:posOffset>
                </wp:positionH>
                <wp:positionV relativeFrom="paragraph">
                  <wp:posOffset>3229906</wp:posOffset>
                </wp:positionV>
                <wp:extent cx="196200" cy="1195560"/>
                <wp:effectExtent l="38100" t="38100" r="52070" b="43180"/>
                <wp:wrapNone/>
                <wp:docPr id="615568461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6200" cy="11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2368C" id="Freihand 71" o:spid="_x0000_s1026" type="#_x0000_t75" style="position:absolute;margin-left:755.35pt;margin-top:253.8pt;width:16.45pt;height:9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">
                <v:imagedata r:id="rId53" o:title=""/>
              </v:shape>
            </w:pict>
          </mc:Fallback>
        </mc:AlternateContent>
      </w:r>
      <w:r w:rsidR="00172AD3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DA4FC60" wp14:editId="3D8082E4">
                <wp:simplePos x="0" y="0"/>
                <wp:positionH relativeFrom="column">
                  <wp:posOffset>3261000</wp:posOffset>
                </wp:positionH>
                <wp:positionV relativeFrom="paragraph">
                  <wp:posOffset>2106560</wp:posOffset>
                </wp:positionV>
                <wp:extent cx="132480" cy="79200"/>
                <wp:effectExtent l="38100" t="38100" r="39370" b="35560"/>
                <wp:wrapNone/>
                <wp:docPr id="310518659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24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BCCB5" id="Freihand 69" o:spid="_x0000_s1026" type="#_x0000_t75" style="position:absolute;margin-left:256.25pt;margin-top:165.35pt;width:11.45pt;height: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">
                <v:imagedata r:id="rId55" o:title=""/>
              </v:shape>
            </w:pict>
          </mc:Fallback>
        </mc:AlternateContent>
      </w:r>
      <w:r w:rsidR="00172AD3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6E4FA0E" wp14:editId="06B38E05">
                <wp:simplePos x="0" y="0"/>
                <wp:positionH relativeFrom="column">
                  <wp:posOffset>2953200</wp:posOffset>
                </wp:positionH>
                <wp:positionV relativeFrom="paragraph">
                  <wp:posOffset>1667000</wp:posOffset>
                </wp:positionV>
                <wp:extent cx="51480" cy="57600"/>
                <wp:effectExtent l="38100" t="38100" r="43815" b="38100"/>
                <wp:wrapNone/>
                <wp:docPr id="1909307968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14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A7966" id="Freihand 68" o:spid="_x0000_s1026" type="#_x0000_t75" style="position:absolute;margin-left:232.05pt;margin-top:130.75pt;width:5pt;height:5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">
                <v:imagedata r:id="rId57" o:title=""/>
              </v:shape>
            </w:pict>
          </mc:Fallback>
        </mc:AlternateContent>
      </w:r>
      <w:r w:rsidR="00172AD3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31242E2" wp14:editId="3BAF5562">
                <wp:simplePos x="0" y="0"/>
                <wp:positionH relativeFrom="column">
                  <wp:posOffset>2325720</wp:posOffset>
                </wp:positionH>
                <wp:positionV relativeFrom="paragraph">
                  <wp:posOffset>1637860</wp:posOffset>
                </wp:positionV>
                <wp:extent cx="50760" cy="93600"/>
                <wp:effectExtent l="38100" t="38100" r="45085" b="40005"/>
                <wp:wrapNone/>
                <wp:docPr id="1604792946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07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A88F2" id="Freihand 67" o:spid="_x0000_s1026" type="#_x0000_t75" style="position:absolute;margin-left:182.65pt;margin-top:128.45pt;width:5pt;height: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">
                <v:imagedata r:id="rId59" o:title=""/>
              </v:shape>
            </w:pict>
          </mc:Fallback>
        </mc:AlternateContent>
      </w:r>
      <w:r w:rsidR="00172AD3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011B1A0" wp14:editId="34C59434">
                <wp:simplePos x="0" y="0"/>
                <wp:positionH relativeFrom="column">
                  <wp:posOffset>2799080</wp:posOffset>
                </wp:positionH>
                <wp:positionV relativeFrom="paragraph">
                  <wp:posOffset>1616075</wp:posOffset>
                </wp:positionV>
                <wp:extent cx="513590" cy="749490"/>
                <wp:effectExtent l="38100" t="38100" r="39370" b="50800"/>
                <wp:wrapNone/>
                <wp:docPr id="1351476734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13590" cy="74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41B09" id="Freihand 66" o:spid="_x0000_s1026" type="#_x0000_t75" style="position:absolute;margin-left:219.9pt;margin-top:126.75pt;width:41.45pt;height:6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">
                <v:imagedata r:id="rId61" o:title=""/>
              </v:shape>
            </w:pict>
          </mc:Fallback>
        </mc:AlternateContent>
      </w:r>
      <w:r w:rsidR="00172AD3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606357E" wp14:editId="18B334A3">
                <wp:simplePos x="0" y="0"/>
                <wp:positionH relativeFrom="column">
                  <wp:posOffset>3294380</wp:posOffset>
                </wp:positionH>
                <wp:positionV relativeFrom="paragraph">
                  <wp:posOffset>1292050</wp:posOffset>
                </wp:positionV>
                <wp:extent cx="547200" cy="263880"/>
                <wp:effectExtent l="38100" t="38100" r="5715" b="41275"/>
                <wp:wrapNone/>
                <wp:docPr id="1108414315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47200" cy="26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BE92" id="Freihand 59" o:spid="_x0000_s1026" type="#_x0000_t75" style="position:absolute;margin-left:258.9pt;margin-top:101.25pt;width:44.1pt;height:2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">
                <v:imagedata r:id="rId63" o:title=""/>
              </v:shape>
            </w:pict>
          </mc:Fallback>
        </mc:AlternateContent>
      </w:r>
      <w:r w:rsidR="00172AD3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7AF57C5" wp14:editId="76D7F1A2">
                <wp:simplePos x="0" y="0"/>
                <wp:positionH relativeFrom="column">
                  <wp:posOffset>2936875</wp:posOffset>
                </wp:positionH>
                <wp:positionV relativeFrom="paragraph">
                  <wp:posOffset>1419225</wp:posOffset>
                </wp:positionV>
                <wp:extent cx="377190" cy="635"/>
                <wp:effectExtent l="38100" t="38100" r="41910" b="37465"/>
                <wp:wrapNone/>
                <wp:docPr id="2022790461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7719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7273" id="Freihand 52" o:spid="_x0000_s1026" type="#_x0000_t75" style="position:absolute;margin-left:230.75pt;margin-top:110.9pt;width:30.65pt;height: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">
                <v:imagedata r:id="rId65" o:title=""/>
              </v:shape>
            </w:pict>
          </mc:Fallback>
        </mc:AlternateContent>
      </w:r>
      <w:r w:rsidR="00172AD3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AE3DA76" wp14:editId="79EA94DE">
                <wp:simplePos x="0" y="0"/>
                <wp:positionH relativeFrom="column">
                  <wp:posOffset>3928110</wp:posOffset>
                </wp:positionH>
                <wp:positionV relativeFrom="paragraph">
                  <wp:posOffset>1323340</wp:posOffset>
                </wp:positionV>
                <wp:extent cx="552445" cy="274320"/>
                <wp:effectExtent l="38100" t="38100" r="635" b="49530"/>
                <wp:wrapNone/>
                <wp:docPr id="1512546565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5244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AFF0F" id="Freihand 24" o:spid="_x0000_s1026" type="#_x0000_t75" style="position:absolute;margin-left:308.8pt;margin-top:103.7pt;width:44.5pt;height:2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">
                <v:imagedata r:id="rId67" o:title=""/>
              </v:shape>
            </w:pict>
          </mc:Fallback>
        </mc:AlternateContent>
      </w:r>
      <w:r w:rsidR="00172AD3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2F7CAE" wp14:editId="6A53B3D6">
                <wp:simplePos x="0" y="0"/>
                <wp:positionH relativeFrom="column">
                  <wp:posOffset>-1194375</wp:posOffset>
                </wp:positionH>
                <wp:positionV relativeFrom="paragraph">
                  <wp:posOffset>1252433</wp:posOffset>
                </wp:positionV>
                <wp:extent cx="350280" cy="924480"/>
                <wp:effectExtent l="38100" t="38100" r="50165" b="47625"/>
                <wp:wrapNone/>
                <wp:docPr id="212803137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0280" cy="9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B00F3" id="Freihand 2" o:spid="_x0000_s1026" type="#_x0000_t75" style="position:absolute;margin-left:-94.55pt;margin-top:98.1pt;width:28.6pt;height:7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">
                <v:imagedata r:id="rId69" o:title=""/>
              </v:shape>
            </w:pict>
          </mc:Fallback>
        </mc:AlternateContent>
      </w:r>
      <w:r w:rsidR="00172AD3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008181" wp14:editId="1A150EF3">
                <wp:simplePos x="0" y="0"/>
                <wp:positionH relativeFrom="column">
                  <wp:posOffset>-819255</wp:posOffset>
                </wp:positionH>
                <wp:positionV relativeFrom="paragraph">
                  <wp:posOffset>1339193</wp:posOffset>
                </wp:positionV>
                <wp:extent cx="231120" cy="1068840"/>
                <wp:effectExtent l="38100" t="38100" r="36195" b="36195"/>
                <wp:wrapNone/>
                <wp:docPr id="554228327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1120" cy="10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E0FA7" id="Freihand 1" o:spid="_x0000_s1026" type="#_x0000_t75" style="position:absolute;margin-left:-65pt;margin-top:104.95pt;width:19.2pt;height:8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">
                <v:imagedata r:id="rId71" o:title=""/>
              </v:shape>
            </w:pict>
          </mc:Fallback>
        </mc:AlternateContent>
      </w:r>
      <w:r w:rsidR="00FF6F64" w:rsidRPr="00FF6F64">
        <w:rPr>
          <w:rFonts w:asciiTheme="minorHAnsi" w:hAnsiTheme="minorHAnsi" w:cstheme="minorHAnsi"/>
          <w:noProof/>
        </w:rPr>
        <w:drawing>
          <wp:inline distT="0" distB="0" distL="0" distR="0" wp14:anchorId="371EBC0E" wp14:editId="1B4C9BD1">
            <wp:extent cx="6400800" cy="2797175"/>
            <wp:effectExtent l="0" t="0" r="0" b="0"/>
            <wp:docPr id="1946022329" name="Grafik 1" descr="Ein Bild, das Entwurf, Diagramm, weiß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22329" name="Grafik 1" descr="Ein Bild, das Entwurf, Diagramm, weiß, Lineart enthält.&#10;&#10;Automatisch generierte Beschreibu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D65" w:rsidRPr="00FF6F64" w:rsidSect="00F06A86">
      <w:headerReference w:type="default" r:id="rId73"/>
      <w:footerReference w:type="default" r:id="rId74"/>
      <w:pgSz w:w="11900" w:h="16840" w:code="9"/>
      <w:pgMar w:top="1418" w:right="920" w:bottom="539" w:left="90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460D8" w14:textId="77777777" w:rsidR="00513CEF" w:rsidRDefault="00513CEF" w:rsidP="00831842">
      <w:r>
        <w:separator/>
      </w:r>
    </w:p>
  </w:endnote>
  <w:endnote w:type="continuationSeparator" w:id="0">
    <w:p w14:paraId="69D2E1EC" w14:textId="77777777" w:rsidR="00513CEF" w:rsidRDefault="00513CEF" w:rsidP="00831842">
      <w:r>
        <w:continuationSeparator/>
      </w:r>
    </w:p>
  </w:endnote>
  <w:endnote w:type="continuationNotice" w:id="1">
    <w:p w14:paraId="4B18AAB6" w14:textId="77777777" w:rsidR="00513CEF" w:rsidRDefault="00513C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080DA" w14:textId="7B8423F7" w:rsidR="00831842" w:rsidRPr="001829AA" w:rsidRDefault="007A0523" w:rsidP="00831842">
    <w:pPr>
      <w:tabs>
        <w:tab w:val="center" w:pos="5103"/>
        <w:tab w:val="right" w:pos="9921"/>
      </w:tabs>
      <w:rPr>
        <w:rFonts w:cs="Tahoma"/>
        <w:noProof/>
        <w:sz w:val="12"/>
        <w:szCs w:val="12"/>
      </w:rPr>
    </w:pPr>
    <w:r>
      <w:rPr>
        <w:rFonts w:cs="Tahoma"/>
        <w:sz w:val="12"/>
        <w:szCs w:val="12"/>
      </w:rPr>
      <w:fldChar w:fldCharType="begin"/>
    </w:r>
    <w:r>
      <w:rPr>
        <w:rFonts w:cs="Tahoma"/>
        <w:sz w:val="12"/>
        <w:szCs w:val="12"/>
      </w:rPr>
      <w:instrText xml:space="preserve"> FILENAME  \* MERGEFORMAT </w:instrText>
    </w:r>
    <w:r>
      <w:rPr>
        <w:rFonts w:cs="Tahoma"/>
        <w:sz w:val="12"/>
        <w:szCs w:val="12"/>
      </w:rPr>
      <w:fldChar w:fldCharType="separate"/>
    </w:r>
    <w:r>
      <w:rPr>
        <w:rFonts w:cs="Tahoma"/>
        <w:noProof/>
        <w:sz w:val="12"/>
        <w:szCs w:val="12"/>
      </w:rPr>
      <w:t>LS8.3_UE_ERD_Weingut_v1.docx</w:t>
    </w:r>
    <w:r>
      <w:rPr>
        <w:rFonts w:cs="Tahoma"/>
        <w:sz w:val="12"/>
        <w:szCs w:val="12"/>
      </w:rPr>
      <w:fldChar w:fldCharType="end"/>
    </w:r>
    <w:r w:rsidR="00831842" w:rsidRPr="00831842">
      <w:rPr>
        <w:rFonts w:cs="Tahoma"/>
        <w:sz w:val="18"/>
        <w:szCs w:val="18"/>
      </w:rPr>
      <w:tab/>
      <w:t xml:space="preserve">Seite </w:t>
    </w:r>
    <w:r w:rsidR="00831842" w:rsidRPr="00831842">
      <w:rPr>
        <w:rStyle w:val="Seitenzahl"/>
        <w:rFonts w:cs="Tahoma"/>
        <w:sz w:val="18"/>
        <w:szCs w:val="18"/>
      </w:rPr>
      <w:fldChar w:fldCharType="begin"/>
    </w:r>
    <w:r w:rsidR="00831842" w:rsidRPr="00831842">
      <w:rPr>
        <w:rStyle w:val="Seitenzahl"/>
        <w:rFonts w:cs="Tahoma"/>
        <w:sz w:val="18"/>
        <w:szCs w:val="18"/>
      </w:rPr>
      <w:instrText xml:space="preserve"> PAGE </w:instrText>
    </w:r>
    <w:r w:rsidR="00831842" w:rsidRPr="00831842">
      <w:rPr>
        <w:rStyle w:val="Seitenzahl"/>
        <w:rFonts w:cs="Tahoma"/>
        <w:sz w:val="18"/>
        <w:szCs w:val="18"/>
      </w:rPr>
      <w:fldChar w:fldCharType="separate"/>
    </w:r>
    <w:r w:rsidR="00831842" w:rsidRPr="00831842">
      <w:rPr>
        <w:rStyle w:val="Seitenzahl"/>
        <w:rFonts w:cs="Tahoma"/>
        <w:sz w:val="18"/>
        <w:szCs w:val="18"/>
      </w:rPr>
      <w:t>1</w:t>
    </w:r>
    <w:r w:rsidR="00831842" w:rsidRPr="00831842">
      <w:rPr>
        <w:rStyle w:val="Seitenzahl"/>
        <w:rFonts w:cs="Tahoma"/>
        <w:sz w:val="18"/>
        <w:szCs w:val="18"/>
      </w:rPr>
      <w:fldChar w:fldCharType="end"/>
    </w:r>
    <w:r w:rsidR="00831842" w:rsidRPr="00831842">
      <w:rPr>
        <w:rStyle w:val="Seitenzahl"/>
        <w:rFonts w:cs="Tahoma"/>
        <w:sz w:val="18"/>
        <w:szCs w:val="18"/>
      </w:rPr>
      <w:t>/</w:t>
    </w:r>
    <w:r w:rsidR="00831842" w:rsidRPr="00831842">
      <w:rPr>
        <w:rStyle w:val="Seitenzahl"/>
        <w:rFonts w:cs="Tahoma"/>
        <w:sz w:val="18"/>
        <w:szCs w:val="18"/>
      </w:rPr>
      <w:fldChar w:fldCharType="begin"/>
    </w:r>
    <w:r w:rsidR="00831842" w:rsidRPr="00831842">
      <w:rPr>
        <w:rStyle w:val="Seitenzahl"/>
        <w:rFonts w:cs="Tahoma"/>
        <w:sz w:val="18"/>
        <w:szCs w:val="18"/>
      </w:rPr>
      <w:instrText xml:space="preserve"> NUMPAGES  </w:instrText>
    </w:r>
    <w:r w:rsidR="00831842" w:rsidRPr="00831842">
      <w:rPr>
        <w:rStyle w:val="Seitenzahl"/>
        <w:rFonts w:cs="Tahoma"/>
        <w:sz w:val="18"/>
        <w:szCs w:val="18"/>
      </w:rPr>
      <w:fldChar w:fldCharType="separate"/>
    </w:r>
    <w:r w:rsidR="00831842" w:rsidRPr="00831842">
      <w:rPr>
        <w:rStyle w:val="Seitenzahl"/>
        <w:rFonts w:cs="Tahoma"/>
        <w:sz w:val="18"/>
        <w:szCs w:val="18"/>
      </w:rPr>
      <w:t>2</w:t>
    </w:r>
    <w:r w:rsidR="00831842" w:rsidRPr="00831842">
      <w:rPr>
        <w:rStyle w:val="Seitenzahl"/>
        <w:rFonts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5977B" w14:textId="77777777" w:rsidR="00513CEF" w:rsidRDefault="00513CEF" w:rsidP="00831842">
      <w:r>
        <w:separator/>
      </w:r>
    </w:p>
  </w:footnote>
  <w:footnote w:type="continuationSeparator" w:id="0">
    <w:p w14:paraId="15992A7A" w14:textId="77777777" w:rsidR="00513CEF" w:rsidRDefault="00513CEF" w:rsidP="00831842">
      <w:r>
        <w:continuationSeparator/>
      </w:r>
    </w:p>
  </w:footnote>
  <w:footnote w:type="continuationNotice" w:id="1">
    <w:p w14:paraId="6D1256DE" w14:textId="77777777" w:rsidR="00513CEF" w:rsidRDefault="00513C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8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6"/>
      <w:gridCol w:w="709"/>
      <w:gridCol w:w="6545"/>
      <w:gridCol w:w="1980"/>
    </w:tblGrid>
    <w:tr w:rsidR="00831842" w:rsidRPr="00D3514C" w14:paraId="34C23091" w14:textId="77777777" w:rsidTr="00093DE1">
      <w:trPr>
        <w:trHeight w:val="416"/>
      </w:trPr>
      <w:tc>
        <w:tcPr>
          <w:tcW w:w="846" w:type="dxa"/>
          <w:vAlign w:val="center"/>
        </w:tcPr>
        <w:p w14:paraId="159F2F5C" w14:textId="77777777" w:rsidR="00831842" w:rsidRPr="00D3514C" w:rsidRDefault="00831842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SuD</w:t>
          </w:r>
        </w:p>
      </w:tc>
      <w:tc>
        <w:tcPr>
          <w:tcW w:w="709" w:type="dxa"/>
          <w:shd w:val="clear" w:color="auto" w:fill="FFFF9F"/>
          <w:vAlign w:val="center"/>
        </w:tcPr>
        <w:p w14:paraId="16E891EC" w14:textId="35136A58" w:rsidR="00831842" w:rsidRPr="00D3514C" w:rsidRDefault="000C79C7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UE</w:t>
          </w:r>
        </w:p>
      </w:tc>
      <w:tc>
        <w:tcPr>
          <w:tcW w:w="6545" w:type="dxa"/>
          <w:vMerge w:val="restart"/>
          <w:vAlign w:val="center"/>
        </w:tcPr>
        <w:p w14:paraId="7332D8BB" w14:textId="7894DB89" w:rsidR="00CE0D00" w:rsidRPr="00236D65" w:rsidRDefault="00236D65" w:rsidP="00282CF6">
          <w:pPr>
            <w:tabs>
              <w:tab w:val="right" w:pos="9923"/>
            </w:tabs>
            <w:jc w:val="center"/>
            <w:rPr>
              <w:rFonts w:asciiTheme="minorHAnsi" w:hAnsiTheme="minorHAnsi" w:cstheme="minorHAnsi"/>
              <w:b/>
              <w:bCs/>
              <w:sz w:val="21"/>
              <w:szCs w:val="21"/>
            </w:rPr>
          </w:pPr>
          <w:r w:rsidRPr="00236D65">
            <w:rPr>
              <w:rFonts w:asciiTheme="minorHAnsi" w:hAnsiTheme="minorHAnsi" w:cstheme="minorHAnsi"/>
              <w:b/>
              <w:bCs/>
              <w:sz w:val="21"/>
              <w:szCs w:val="21"/>
            </w:rPr>
            <w:t>E</w:t>
          </w:r>
          <w:r w:rsidR="00E53601" w:rsidRPr="00236D65">
            <w:rPr>
              <w:rFonts w:asciiTheme="minorHAnsi" w:hAnsiTheme="minorHAnsi" w:cstheme="minorHAnsi"/>
              <w:b/>
              <w:bCs/>
              <w:sz w:val="21"/>
              <w:szCs w:val="21"/>
            </w:rPr>
            <w:t>RD</w:t>
          </w:r>
          <w:r w:rsidRPr="00236D65">
            <w:rPr>
              <w:rFonts w:asciiTheme="minorHAnsi" w:hAnsiTheme="minorHAnsi" w:cstheme="minorHAnsi"/>
              <w:b/>
              <w:bCs/>
              <w:sz w:val="21"/>
              <w:szCs w:val="21"/>
            </w:rPr>
            <w:t xml:space="preserve"> </w:t>
          </w:r>
          <w:r w:rsidR="00256A3D">
            <w:rPr>
              <w:rFonts w:asciiTheme="minorHAnsi" w:hAnsiTheme="minorHAnsi" w:cstheme="minorHAnsi"/>
              <w:b/>
              <w:bCs/>
              <w:sz w:val="21"/>
              <w:szCs w:val="21"/>
            </w:rPr>
            <w:t>Weingut</w:t>
          </w:r>
        </w:p>
      </w:tc>
      <w:tc>
        <w:tcPr>
          <w:tcW w:w="1980" w:type="dxa"/>
          <w:vMerge w:val="restart"/>
        </w:tcPr>
        <w:p w14:paraId="00B18183" w14:textId="77777777" w:rsidR="00831842" w:rsidRPr="00D3514C" w:rsidRDefault="00831842" w:rsidP="00831842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noProof/>
              <w:sz w:val="21"/>
              <w:szCs w:val="21"/>
            </w:rPr>
            <w:drawing>
              <wp:anchor distT="0" distB="0" distL="114300" distR="114300" simplePos="0" relativeHeight="251658240" behindDoc="0" locked="0" layoutInCell="1" allowOverlap="1" wp14:anchorId="24B626DD" wp14:editId="7AFDABAC">
                <wp:simplePos x="0" y="0"/>
                <wp:positionH relativeFrom="rightMargin">
                  <wp:posOffset>-1098550</wp:posOffset>
                </wp:positionH>
                <wp:positionV relativeFrom="topMargin">
                  <wp:posOffset>35951</wp:posOffset>
                </wp:positionV>
                <wp:extent cx="1034664" cy="392673"/>
                <wp:effectExtent l="0" t="0" r="0" b="7620"/>
                <wp:wrapNone/>
                <wp:docPr id="1" name="Grafik 1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Georg-Simon-Ohm-Berufskolle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149" cy="399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831842" w:rsidRPr="00D3514C" w14:paraId="524BB06A" w14:textId="77777777" w:rsidTr="008B57B9">
      <w:trPr>
        <w:trHeight w:val="50"/>
      </w:trPr>
      <w:tc>
        <w:tcPr>
          <w:tcW w:w="1555" w:type="dxa"/>
          <w:gridSpan w:val="2"/>
          <w:vAlign w:val="center"/>
        </w:tcPr>
        <w:p w14:paraId="18CE0A70" w14:textId="20D048CB" w:rsidR="00831842" w:rsidRPr="00D3514C" w:rsidRDefault="00831842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LS</w:t>
          </w:r>
          <w:r w:rsidR="00CE0D00">
            <w:rPr>
              <w:rFonts w:cs="Tahoma"/>
              <w:sz w:val="21"/>
              <w:szCs w:val="21"/>
            </w:rPr>
            <w:t>8</w:t>
          </w:r>
          <w:r w:rsidR="00067E4A">
            <w:rPr>
              <w:rFonts w:cs="Tahoma"/>
              <w:sz w:val="21"/>
              <w:szCs w:val="21"/>
            </w:rPr>
            <w:t>.</w:t>
          </w:r>
          <w:r w:rsidR="002669C4">
            <w:rPr>
              <w:rFonts w:cs="Tahoma"/>
              <w:sz w:val="21"/>
              <w:szCs w:val="21"/>
            </w:rPr>
            <w:t>3</w:t>
          </w:r>
        </w:p>
      </w:tc>
      <w:tc>
        <w:tcPr>
          <w:tcW w:w="6545" w:type="dxa"/>
          <w:vMerge/>
          <w:vAlign w:val="center"/>
        </w:tcPr>
        <w:p w14:paraId="33732EE9" w14:textId="77777777" w:rsidR="00831842" w:rsidRPr="00D3514C" w:rsidRDefault="00831842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80" w:type="dxa"/>
          <w:vMerge/>
        </w:tcPr>
        <w:p w14:paraId="64DB7606" w14:textId="77777777" w:rsidR="00831842" w:rsidRPr="00D3514C" w:rsidRDefault="00831842" w:rsidP="00831842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14:paraId="3CBBA7C7" w14:textId="77777777" w:rsidR="00831842" w:rsidRPr="008B57B9" w:rsidRDefault="00831842" w:rsidP="008B57B9">
    <w:pP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2DD1"/>
    <w:multiLevelType w:val="hybridMultilevel"/>
    <w:tmpl w:val="AC5603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F5A8C"/>
    <w:multiLevelType w:val="multilevel"/>
    <w:tmpl w:val="FFFFFFFF"/>
    <w:lvl w:ilvl="0">
      <w:start w:val="1"/>
      <w:numFmt w:val="bullet"/>
      <w:lvlText w:val=""/>
      <w:lvlJc w:val="left"/>
      <w:pPr>
        <w:ind w:left="567" w:hanging="3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5C0A50"/>
    <w:multiLevelType w:val="hybridMultilevel"/>
    <w:tmpl w:val="AEC08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80830"/>
    <w:multiLevelType w:val="hybridMultilevel"/>
    <w:tmpl w:val="19FC2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97"/>
    <w:multiLevelType w:val="hybridMultilevel"/>
    <w:tmpl w:val="04D0E75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87AC4"/>
    <w:multiLevelType w:val="hybridMultilevel"/>
    <w:tmpl w:val="EE3296B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D3AE8"/>
    <w:multiLevelType w:val="hybridMultilevel"/>
    <w:tmpl w:val="0BB6A38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F0258"/>
    <w:multiLevelType w:val="hybridMultilevel"/>
    <w:tmpl w:val="4EE40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1307A"/>
    <w:multiLevelType w:val="multilevel"/>
    <w:tmpl w:val="0468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D3879"/>
    <w:multiLevelType w:val="hybridMultilevel"/>
    <w:tmpl w:val="5C1E680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575C7"/>
    <w:multiLevelType w:val="hybridMultilevel"/>
    <w:tmpl w:val="445CD62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33259"/>
    <w:multiLevelType w:val="hybridMultilevel"/>
    <w:tmpl w:val="1082BC26"/>
    <w:lvl w:ilvl="0" w:tplc="048E231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B3899"/>
    <w:multiLevelType w:val="multilevel"/>
    <w:tmpl w:val="FFFFFFFF"/>
    <w:lvl w:ilvl="0">
      <w:start w:val="1"/>
      <w:numFmt w:val="bullet"/>
      <w:lvlText w:val=""/>
      <w:lvlJc w:val="left"/>
      <w:pPr>
        <w:ind w:left="567" w:hanging="3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787374"/>
    <w:multiLevelType w:val="hybridMultilevel"/>
    <w:tmpl w:val="E7ECED40"/>
    <w:lvl w:ilvl="0" w:tplc="5282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E2657"/>
    <w:multiLevelType w:val="hybridMultilevel"/>
    <w:tmpl w:val="126C11D4"/>
    <w:lvl w:ilvl="0" w:tplc="945C0C5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17B40"/>
    <w:multiLevelType w:val="hybridMultilevel"/>
    <w:tmpl w:val="0E40F8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B39A9"/>
    <w:multiLevelType w:val="multilevel"/>
    <w:tmpl w:val="9C529AC4"/>
    <w:styleLink w:val="AktuelleListe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244805">
    <w:abstractNumId w:val="2"/>
  </w:num>
  <w:num w:numId="2" w16cid:durableId="1824083565">
    <w:abstractNumId w:val="8"/>
  </w:num>
  <w:num w:numId="3" w16cid:durableId="465898144">
    <w:abstractNumId w:val="7"/>
  </w:num>
  <w:num w:numId="4" w16cid:durableId="1375889294">
    <w:abstractNumId w:val="10"/>
  </w:num>
  <w:num w:numId="5" w16cid:durableId="219481200">
    <w:abstractNumId w:val="11"/>
  </w:num>
  <w:num w:numId="6" w16cid:durableId="1019509998">
    <w:abstractNumId w:val="16"/>
  </w:num>
  <w:num w:numId="7" w16cid:durableId="471168600">
    <w:abstractNumId w:val="5"/>
  </w:num>
  <w:num w:numId="8" w16cid:durableId="1361279936">
    <w:abstractNumId w:val="6"/>
  </w:num>
  <w:num w:numId="9" w16cid:durableId="2122800822">
    <w:abstractNumId w:val="9"/>
  </w:num>
  <w:num w:numId="10" w16cid:durableId="204488038">
    <w:abstractNumId w:val="13"/>
  </w:num>
  <w:num w:numId="11" w16cid:durableId="1872373039">
    <w:abstractNumId w:val="0"/>
  </w:num>
  <w:num w:numId="12" w16cid:durableId="712267217">
    <w:abstractNumId w:val="4"/>
  </w:num>
  <w:num w:numId="13" w16cid:durableId="1607733774">
    <w:abstractNumId w:val="14"/>
  </w:num>
  <w:num w:numId="14" w16cid:durableId="2071607731">
    <w:abstractNumId w:val="12"/>
  </w:num>
  <w:num w:numId="15" w16cid:durableId="74403115">
    <w:abstractNumId w:val="1"/>
  </w:num>
  <w:num w:numId="16" w16cid:durableId="1515878793">
    <w:abstractNumId w:val="3"/>
  </w:num>
  <w:num w:numId="17" w16cid:durableId="11904113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ED"/>
    <w:rsid w:val="00003668"/>
    <w:rsid w:val="00037CB7"/>
    <w:rsid w:val="00046FE9"/>
    <w:rsid w:val="0005197E"/>
    <w:rsid w:val="00067E4A"/>
    <w:rsid w:val="000702FB"/>
    <w:rsid w:val="0007673A"/>
    <w:rsid w:val="00080CBE"/>
    <w:rsid w:val="00082F6F"/>
    <w:rsid w:val="00093DE1"/>
    <w:rsid w:val="000A716A"/>
    <w:rsid w:val="000B7597"/>
    <w:rsid w:val="000C79C7"/>
    <w:rsid w:val="000F0751"/>
    <w:rsid w:val="00100772"/>
    <w:rsid w:val="00122F3C"/>
    <w:rsid w:val="00131D49"/>
    <w:rsid w:val="00132818"/>
    <w:rsid w:val="0013294D"/>
    <w:rsid w:val="00143E76"/>
    <w:rsid w:val="00150EA4"/>
    <w:rsid w:val="0017190F"/>
    <w:rsid w:val="00172AD3"/>
    <w:rsid w:val="00173103"/>
    <w:rsid w:val="0017532F"/>
    <w:rsid w:val="00181815"/>
    <w:rsid w:val="001829AA"/>
    <w:rsid w:val="001959E6"/>
    <w:rsid w:val="00195D9E"/>
    <w:rsid w:val="001A5C4A"/>
    <w:rsid w:val="001B0F09"/>
    <w:rsid w:val="001B67F9"/>
    <w:rsid w:val="001C0694"/>
    <w:rsid w:val="001C737D"/>
    <w:rsid w:val="001E6AEA"/>
    <w:rsid w:val="001E6B1D"/>
    <w:rsid w:val="00212431"/>
    <w:rsid w:val="00216A56"/>
    <w:rsid w:val="002202D7"/>
    <w:rsid w:val="00225959"/>
    <w:rsid w:val="00235261"/>
    <w:rsid w:val="00236D65"/>
    <w:rsid w:val="00251AE0"/>
    <w:rsid w:val="00256A3D"/>
    <w:rsid w:val="002669C4"/>
    <w:rsid w:val="00266B7E"/>
    <w:rsid w:val="002745F2"/>
    <w:rsid w:val="0027719F"/>
    <w:rsid w:val="00282CF6"/>
    <w:rsid w:val="0028393C"/>
    <w:rsid w:val="002934A9"/>
    <w:rsid w:val="002D136C"/>
    <w:rsid w:val="00311EA9"/>
    <w:rsid w:val="00323A1E"/>
    <w:rsid w:val="00334DA0"/>
    <w:rsid w:val="00341E09"/>
    <w:rsid w:val="0036173C"/>
    <w:rsid w:val="003866ED"/>
    <w:rsid w:val="0039771B"/>
    <w:rsid w:val="003A3A69"/>
    <w:rsid w:val="003E32BC"/>
    <w:rsid w:val="004166DF"/>
    <w:rsid w:val="00435F77"/>
    <w:rsid w:val="004409AF"/>
    <w:rsid w:val="004A6673"/>
    <w:rsid w:val="004D0CA7"/>
    <w:rsid w:val="00513CEF"/>
    <w:rsid w:val="005622F9"/>
    <w:rsid w:val="005943A8"/>
    <w:rsid w:val="00595006"/>
    <w:rsid w:val="005C688E"/>
    <w:rsid w:val="005E0DDA"/>
    <w:rsid w:val="00603A56"/>
    <w:rsid w:val="006124BF"/>
    <w:rsid w:val="00636946"/>
    <w:rsid w:val="0068737B"/>
    <w:rsid w:val="00687CF3"/>
    <w:rsid w:val="00690315"/>
    <w:rsid w:val="006A5C43"/>
    <w:rsid w:val="006B1B36"/>
    <w:rsid w:val="006E13A0"/>
    <w:rsid w:val="006E5CE9"/>
    <w:rsid w:val="006F5823"/>
    <w:rsid w:val="007147E1"/>
    <w:rsid w:val="0075682A"/>
    <w:rsid w:val="00761B8B"/>
    <w:rsid w:val="00772D75"/>
    <w:rsid w:val="00792A85"/>
    <w:rsid w:val="0079704E"/>
    <w:rsid w:val="007A0523"/>
    <w:rsid w:val="007F085C"/>
    <w:rsid w:val="008070BE"/>
    <w:rsid w:val="00810077"/>
    <w:rsid w:val="00813A16"/>
    <w:rsid w:val="00825DF7"/>
    <w:rsid w:val="00831842"/>
    <w:rsid w:val="00845385"/>
    <w:rsid w:val="00847610"/>
    <w:rsid w:val="00867D37"/>
    <w:rsid w:val="00870C0A"/>
    <w:rsid w:val="00873322"/>
    <w:rsid w:val="00890B43"/>
    <w:rsid w:val="008962B4"/>
    <w:rsid w:val="008B0A6B"/>
    <w:rsid w:val="008B57B9"/>
    <w:rsid w:val="008D266F"/>
    <w:rsid w:val="008F28F5"/>
    <w:rsid w:val="00902E9C"/>
    <w:rsid w:val="00904A26"/>
    <w:rsid w:val="009058E0"/>
    <w:rsid w:val="0092185D"/>
    <w:rsid w:val="009301AC"/>
    <w:rsid w:val="0095217C"/>
    <w:rsid w:val="009633D7"/>
    <w:rsid w:val="009836B8"/>
    <w:rsid w:val="00987A73"/>
    <w:rsid w:val="009A7689"/>
    <w:rsid w:val="009B0855"/>
    <w:rsid w:val="009C7182"/>
    <w:rsid w:val="009D70EC"/>
    <w:rsid w:val="009E071D"/>
    <w:rsid w:val="009E10E1"/>
    <w:rsid w:val="00A16113"/>
    <w:rsid w:val="00A34D39"/>
    <w:rsid w:val="00A41B15"/>
    <w:rsid w:val="00A4320B"/>
    <w:rsid w:val="00A47701"/>
    <w:rsid w:val="00A71A92"/>
    <w:rsid w:val="00A74B7E"/>
    <w:rsid w:val="00A82175"/>
    <w:rsid w:val="00A8662F"/>
    <w:rsid w:val="00A87640"/>
    <w:rsid w:val="00AA2E1B"/>
    <w:rsid w:val="00AB3DC9"/>
    <w:rsid w:val="00AC297A"/>
    <w:rsid w:val="00AC772B"/>
    <w:rsid w:val="00AD190B"/>
    <w:rsid w:val="00AD2958"/>
    <w:rsid w:val="00AD3860"/>
    <w:rsid w:val="00AD6027"/>
    <w:rsid w:val="00AE0522"/>
    <w:rsid w:val="00AE29E1"/>
    <w:rsid w:val="00AE647B"/>
    <w:rsid w:val="00AF7227"/>
    <w:rsid w:val="00AF74D6"/>
    <w:rsid w:val="00AF79B6"/>
    <w:rsid w:val="00B24473"/>
    <w:rsid w:val="00B245A6"/>
    <w:rsid w:val="00B348BC"/>
    <w:rsid w:val="00B43402"/>
    <w:rsid w:val="00B71505"/>
    <w:rsid w:val="00B81574"/>
    <w:rsid w:val="00BA4ED1"/>
    <w:rsid w:val="00BB10BD"/>
    <w:rsid w:val="00BC5771"/>
    <w:rsid w:val="00BD0E4C"/>
    <w:rsid w:val="00BE029A"/>
    <w:rsid w:val="00BF6EFF"/>
    <w:rsid w:val="00C271E8"/>
    <w:rsid w:val="00C3093E"/>
    <w:rsid w:val="00C335A6"/>
    <w:rsid w:val="00C411F0"/>
    <w:rsid w:val="00C47486"/>
    <w:rsid w:val="00C6191C"/>
    <w:rsid w:val="00CA2248"/>
    <w:rsid w:val="00CC0AF8"/>
    <w:rsid w:val="00CC64B0"/>
    <w:rsid w:val="00CE0D00"/>
    <w:rsid w:val="00CE46D1"/>
    <w:rsid w:val="00D03696"/>
    <w:rsid w:val="00D04A00"/>
    <w:rsid w:val="00D1045F"/>
    <w:rsid w:val="00D2159D"/>
    <w:rsid w:val="00D32CA9"/>
    <w:rsid w:val="00D41C04"/>
    <w:rsid w:val="00D91B38"/>
    <w:rsid w:val="00DC15B7"/>
    <w:rsid w:val="00DD5932"/>
    <w:rsid w:val="00DF6AC5"/>
    <w:rsid w:val="00DF7D9C"/>
    <w:rsid w:val="00E06995"/>
    <w:rsid w:val="00E2571B"/>
    <w:rsid w:val="00E53601"/>
    <w:rsid w:val="00E72872"/>
    <w:rsid w:val="00E740A7"/>
    <w:rsid w:val="00EA0CC9"/>
    <w:rsid w:val="00EA20CB"/>
    <w:rsid w:val="00EA26CB"/>
    <w:rsid w:val="00EB50F2"/>
    <w:rsid w:val="00EE2C94"/>
    <w:rsid w:val="00F06A86"/>
    <w:rsid w:val="00F13207"/>
    <w:rsid w:val="00F17CD5"/>
    <w:rsid w:val="00F44096"/>
    <w:rsid w:val="00F475F1"/>
    <w:rsid w:val="00F6697E"/>
    <w:rsid w:val="00F7634D"/>
    <w:rsid w:val="00F774E2"/>
    <w:rsid w:val="00F86429"/>
    <w:rsid w:val="00FA10DB"/>
    <w:rsid w:val="00FB4747"/>
    <w:rsid w:val="00FB5048"/>
    <w:rsid w:val="00FD3F1E"/>
    <w:rsid w:val="00FF24BE"/>
    <w:rsid w:val="00FF6F64"/>
    <w:rsid w:val="0794E2D5"/>
    <w:rsid w:val="08FF3061"/>
    <w:rsid w:val="0A87F146"/>
    <w:rsid w:val="0F7D366C"/>
    <w:rsid w:val="13C99197"/>
    <w:rsid w:val="1634036C"/>
    <w:rsid w:val="16361C72"/>
    <w:rsid w:val="1ED1F2A8"/>
    <w:rsid w:val="2039A662"/>
    <w:rsid w:val="2CC4C6E6"/>
    <w:rsid w:val="3199A912"/>
    <w:rsid w:val="3EE6127A"/>
    <w:rsid w:val="46225848"/>
    <w:rsid w:val="4752A611"/>
    <w:rsid w:val="497970C1"/>
    <w:rsid w:val="4A937FAA"/>
    <w:rsid w:val="4C4106BD"/>
    <w:rsid w:val="4ED51E24"/>
    <w:rsid w:val="51253941"/>
    <w:rsid w:val="5271B22F"/>
    <w:rsid w:val="531B05FE"/>
    <w:rsid w:val="538BA903"/>
    <w:rsid w:val="5E3AA40C"/>
    <w:rsid w:val="61983CFA"/>
    <w:rsid w:val="63D94578"/>
    <w:rsid w:val="64887C53"/>
    <w:rsid w:val="6B121CC1"/>
    <w:rsid w:val="6C899BA8"/>
    <w:rsid w:val="6C955A20"/>
    <w:rsid w:val="6E7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2B8AC"/>
  <w14:defaultImageDpi w14:val="32767"/>
  <w15:chartTrackingRefBased/>
  <w15:docId w15:val="{1DC7F05C-4AF2-422B-B72D-D4BF3E6A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687CF3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3A56"/>
    <w:pPr>
      <w:keepNext/>
      <w:keepLines/>
      <w:spacing w:before="240"/>
      <w:outlineLvl w:val="0"/>
    </w:pPr>
    <w:rPr>
      <w:rFonts w:ascii="Tahoma" w:eastAsiaTheme="majorEastAsia" w:hAnsi="Tahoma" w:cstheme="majorBidi"/>
      <w:color w:val="2F5496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3A56"/>
    <w:pPr>
      <w:keepNext/>
      <w:keepLines/>
      <w:spacing w:before="160" w:after="120"/>
      <w:outlineLvl w:val="1"/>
    </w:pPr>
    <w:rPr>
      <w:rFonts w:ascii="Tahoma" w:eastAsiaTheme="majorEastAsia" w:hAnsi="Tahoma" w:cstheme="majorBidi"/>
      <w:color w:val="2F5496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3A56"/>
    <w:pPr>
      <w:keepNext/>
      <w:keepLines/>
      <w:spacing w:before="160" w:after="120"/>
      <w:outlineLvl w:val="2"/>
    </w:pPr>
    <w:rPr>
      <w:rFonts w:ascii="Tahoma" w:eastAsiaTheme="majorEastAsia" w:hAnsi="Tahoma" w:cstheme="majorBidi"/>
      <w:color w:val="1F3763" w:themeColor="accent1" w:themeShade="7F"/>
      <w:sz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31842"/>
    <w:pPr>
      <w:tabs>
        <w:tab w:val="center" w:pos="4536"/>
        <w:tab w:val="right" w:pos="9072"/>
      </w:tabs>
    </w:pPr>
    <w:rPr>
      <w:rFonts w:ascii="Tahoma" w:eastAsiaTheme="minorHAnsi" w:hAnsi="Tahoma" w:cstheme="minorBidi"/>
      <w:sz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831842"/>
  </w:style>
  <w:style w:type="paragraph" w:styleId="Fuzeile">
    <w:name w:val="footer"/>
    <w:basedOn w:val="Standard"/>
    <w:link w:val="FuzeileZchn"/>
    <w:uiPriority w:val="99"/>
    <w:unhideWhenUsed/>
    <w:rsid w:val="00831842"/>
    <w:pPr>
      <w:tabs>
        <w:tab w:val="center" w:pos="4536"/>
        <w:tab w:val="right" w:pos="9072"/>
      </w:tabs>
    </w:pPr>
    <w:rPr>
      <w:rFonts w:ascii="Tahoma" w:eastAsiaTheme="minorHAnsi" w:hAnsi="Tahoma" w:cstheme="minorBidi"/>
      <w:sz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831842"/>
  </w:style>
  <w:style w:type="character" w:styleId="Seitenzahl">
    <w:name w:val="page number"/>
    <w:basedOn w:val="Absatz-Standardschriftart"/>
    <w:rsid w:val="00831842"/>
  </w:style>
  <w:style w:type="paragraph" w:styleId="Listenabsatz">
    <w:name w:val="List Paragraph"/>
    <w:basedOn w:val="Standard"/>
    <w:uiPriority w:val="34"/>
    <w:qFormat/>
    <w:rsid w:val="00AB3DC9"/>
    <w:pPr>
      <w:ind w:left="720"/>
      <w:contextualSpacing/>
    </w:pPr>
    <w:rPr>
      <w:rFonts w:ascii="Tahoma" w:eastAsiaTheme="minorHAnsi" w:hAnsi="Tahoma" w:cstheme="minorBidi"/>
      <w:sz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3A56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3A56"/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3A56"/>
    <w:rPr>
      <w:rFonts w:ascii="Tahoma" w:eastAsiaTheme="majorEastAsia" w:hAnsi="Tahoma" w:cstheme="majorBidi"/>
      <w:color w:val="1F3763" w:themeColor="accent1" w:themeShade="7F"/>
    </w:rPr>
  </w:style>
  <w:style w:type="character" w:customStyle="1" w:styleId="hgkelc">
    <w:name w:val="hgkelc"/>
    <w:basedOn w:val="Absatz-Standardschriftart"/>
    <w:rsid w:val="008B57B9"/>
  </w:style>
  <w:style w:type="paragraph" w:customStyle="1" w:styleId="western">
    <w:name w:val="western"/>
    <w:basedOn w:val="Standard"/>
    <w:rsid w:val="003866ED"/>
    <w:pPr>
      <w:spacing w:before="100" w:beforeAutospacing="1" w:after="119"/>
    </w:pPr>
    <w:rPr>
      <w:rFonts w:ascii="Arial" w:hAnsi="Arial" w:cs="Arial"/>
      <w:sz w:val="22"/>
      <w:szCs w:val="22"/>
    </w:rPr>
  </w:style>
  <w:style w:type="character" w:styleId="Fett">
    <w:name w:val="Strong"/>
    <w:basedOn w:val="Absatz-Standardschriftart"/>
    <w:uiPriority w:val="22"/>
    <w:qFormat/>
    <w:rsid w:val="00CE0D00"/>
    <w:rPr>
      <w:b/>
      <w:bCs/>
    </w:rPr>
  </w:style>
  <w:style w:type="character" w:styleId="Hervorhebung">
    <w:name w:val="Emphasis"/>
    <w:basedOn w:val="Absatz-Standardschriftart"/>
    <w:uiPriority w:val="20"/>
    <w:qFormat/>
    <w:rsid w:val="00A71A92"/>
    <w:rPr>
      <w:i/>
      <w:iCs/>
    </w:rPr>
  </w:style>
  <w:style w:type="numbering" w:customStyle="1" w:styleId="AktuelleListe1">
    <w:name w:val="Aktuelle Liste1"/>
    <w:uiPriority w:val="99"/>
    <w:rsid w:val="00873322"/>
    <w:pPr>
      <w:numPr>
        <w:numId w:val="6"/>
      </w:numPr>
    </w:pPr>
  </w:style>
  <w:style w:type="table" w:styleId="Tabellenraster">
    <w:name w:val="Table Grid"/>
    <w:basedOn w:val="NormaleTabelle"/>
    <w:uiPriority w:val="59"/>
    <w:rsid w:val="00080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Standard"/>
    <w:rsid w:val="006F5823"/>
    <w:pPr>
      <w:spacing w:before="100" w:beforeAutospacing="1" w:after="100" w:afterAutospacing="1"/>
    </w:pPr>
  </w:style>
  <w:style w:type="character" w:customStyle="1" w:styleId="normaltextrun">
    <w:name w:val="normaltextrun"/>
    <w:basedOn w:val="Absatz-Standardschriftart"/>
    <w:rsid w:val="006F5823"/>
  </w:style>
  <w:style w:type="character" w:customStyle="1" w:styleId="eop">
    <w:name w:val="eop"/>
    <w:basedOn w:val="Absatz-Standardschriftart"/>
    <w:rsid w:val="006F5823"/>
  </w:style>
  <w:style w:type="character" w:customStyle="1" w:styleId="tabchar">
    <w:name w:val="tabchar"/>
    <w:basedOn w:val="Absatz-Standardschriftart"/>
    <w:rsid w:val="006F5823"/>
  </w:style>
  <w:style w:type="paragraph" w:styleId="NurText">
    <w:name w:val="Plain Text"/>
    <w:basedOn w:val="Standard"/>
    <w:link w:val="NurTextZchn"/>
    <w:semiHidden/>
    <w:rsid w:val="00235261"/>
    <w:rPr>
      <w:rFonts w:ascii="Courier New" w:hAnsi="Courier New"/>
      <w:sz w:val="20"/>
      <w:szCs w:val="20"/>
      <w:lang w:eastAsia="en-US"/>
    </w:rPr>
  </w:style>
  <w:style w:type="character" w:customStyle="1" w:styleId="NurTextZchn">
    <w:name w:val="Nur Text Zchn"/>
    <w:basedOn w:val="Absatz-Standardschriftart"/>
    <w:link w:val="NurText"/>
    <w:semiHidden/>
    <w:rsid w:val="00235261"/>
    <w:rPr>
      <w:rFonts w:ascii="Courier New" w:eastAsia="Times New Roman" w:hAnsi="Courier New" w:cs="Times New Roman"/>
      <w:sz w:val="20"/>
      <w:szCs w:val="20"/>
    </w:rPr>
  </w:style>
  <w:style w:type="paragraph" w:styleId="Textkrper">
    <w:name w:val="Body Text"/>
    <w:basedOn w:val="Standard"/>
    <w:link w:val="TextkrperZchn"/>
    <w:semiHidden/>
    <w:rsid w:val="00E53601"/>
    <w:pPr>
      <w:keepNext/>
    </w:pPr>
    <w:rPr>
      <w:rFonts w:ascii="Times" w:hAnsi="Times" w:cs="Times"/>
      <w:b/>
      <w:bCs/>
      <w:color w:val="000000"/>
    </w:rPr>
  </w:style>
  <w:style w:type="character" w:customStyle="1" w:styleId="TextkrperZchn">
    <w:name w:val="Textkörper Zchn"/>
    <w:basedOn w:val="Absatz-Standardschriftart"/>
    <w:link w:val="Textkrper"/>
    <w:semiHidden/>
    <w:rsid w:val="00E53601"/>
    <w:rPr>
      <w:rFonts w:ascii="Times" w:eastAsia="Times New Roman" w:hAnsi="Times" w:cs="Times"/>
      <w:b/>
      <w:bCs/>
      <w:color w:val="000000"/>
      <w:lang w:eastAsia="de-DE"/>
    </w:rPr>
  </w:style>
  <w:style w:type="paragraph" w:customStyle="1" w:styleId="Rahmeninhalt">
    <w:name w:val="Rahmeninhalt"/>
    <w:basedOn w:val="Standard"/>
    <w:qFormat/>
    <w:rsid w:val="00E53601"/>
  </w:style>
  <w:style w:type="paragraph" w:styleId="StandardWeb">
    <w:name w:val="Normal (Web)"/>
    <w:basedOn w:val="Standard"/>
    <w:uiPriority w:val="99"/>
    <w:semiHidden/>
    <w:unhideWhenUsed/>
    <w:rsid w:val="008476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6.png"/><Relationship Id="rId42" Type="http://schemas.openxmlformats.org/officeDocument/2006/relationships/customXml" Target="ink/ink16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29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9" Type="http://schemas.openxmlformats.org/officeDocument/2006/relationships/image" Target="media/image10.png"/><Relationship Id="rId11" Type="http://schemas.openxmlformats.org/officeDocument/2006/relationships/image" Target="media/image1.jp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4.png"/><Relationship Id="rId40" Type="http://schemas.openxmlformats.org/officeDocument/2006/relationships/customXml" Target="ink/ink15.xml"/><Relationship Id="rId45" Type="http://schemas.openxmlformats.org/officeDocument/2006/relationships/image" Target="media/image18.png"/><Relationship Id="rId53" Type="http://schemas.openxmlformats.org/officeDocument/2006/relationships/image" Target="media/image22.png"/><Relationship Id="rId58" Type="http://schemas.openxmlformats.org/officeDocument/2006/relationships/customXml" Target="ink/ink24.xml"/><Relationship Id="rId66" Type="http://schemas.openxmlformats.org/officeDocument/2006/relationships/customXml" Target="ink/ink28.xml"/><Relationship Id="rId74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image" Target="media/image26.png"/><Relationship Id="rId1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customXml" Target="ink/ink10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image" Target="media/image30.png"/><Relationship Id="rId8" Type="http://schemas.openxmlformats.org/officeDocument/2006/relationships/webSettings" Target="webSettings.xml"/><Relationship Id="rId51" Type="http://schemas.openxmlformats.org/officeDocument/2006/relationships/image" Target="media/image21.png"/><Relationship Id="rId72" Type="http://schemas.openxmlformats.org/officeDocument/2006/relationships/image" Target="media/image32.png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customXml" Target="ink/ink5.xml"/><Relationship Id="rId41" Type="http://schemas.openxmlformats.org/officeDocument/2006/relationships/image" Target="media/image16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endnotes" Target="endnotes.xml"/><Relationship Id="rId31" Type="http://schemas.openxmlformats.org/officeDocument/2006/relationships/image" Target="media/image11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28.png"/><Relationship Id="rId73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39" Type="http://schemas.openxmlformats.org/officeDocument/2006/relationships/image" Target="media/image15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3.png"/><Relationship Id="rId76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_4s2r17n\Documents\Benutzerdefinierte%20Office-Vorlagen\LF5_VORLAGE_Information_v2_KH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11:19:24.1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0,'0'0,"361"13,-316-10,128 13,-123-11,76 0,19 1,522 13,-486-20,551-5,548 5,-1074 8,111 0,200-21,-104-1,11 0,-224 24,-128-4,294-6,-150-4,-214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25:18.2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1 249 24575,'21'-23'0,"-13"15"0,22-27 0,48-75 0,-33 42 0,-45 67 0,0 1 0,0 0 0,0 0 0,0-1 0,0 1 0,0 0 0,1 0 0,-1 0 0,0-1 0,0 1 0,0 0 0,0 0 0,0 0 0,0 0 0,1-1 0,-1 1 0,0 0 0,0 0 0,0 0 0,0 0 0,1 0 0,-1 0 0,0 0 0,0-1 0,0 1 0,1 0 0,-1 0 0,0 0 0,0 0 0,1 0 0,-1 0 0,0 0 0,0 0 0,0 0 0,1 0 0,-1 0 0,0 0 0,0 0 0,0 0 0,1 0 0,-1 0 0,0 1 0,0-1 0,0 0 0,1 0 0,-1 0 0,0 0 0,0 0 0,0 0 0,1 0 0,-1 1 0,0-1 0,0 0 0,5 19 0,-1 46 0,-3-33 0,5 31-1365,-4-34-5461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25:17.3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24575,'0'0'0,"0"0"0,0 0 0,0 0 0,0 0 0,9 43 0,4 7 0,-7-21 0,2 1 0,1-2 0,1 1 0,2-1 0,17 29 0,-28-57 0,0 0 0,1 0 0,-1-1 0,0 1 0,0-1 0,1 1 0,-1-1 0,0 1 0,0-1 0,0 1 0,1-1 0,-1 0 0,0 0 0,0 0 0,0 0 0,0 0 0,-1 0 0,1 0 0,0 0 0,0 0 0,0 0 0,-1 0 0,2-2 0,33-43 0,-25 33 0,6-9 0,28-33 0,-42 51 0,1 1 0,1 0 0,-1 0 0,0 0 0,1 0 0,-1 1 0,1-1 0,0 1 0,0 0 0,0 0 0,8-2 0,-9 4 0,1 0 0,-1 0 0,0 0 0,0 1 0,0-1 0,0 1 0,1 0 0,-1 0 0,0 0 0,0 0 0,-1 1 0,1-1 0,0 1 0,0 0 0,-1 0 0,1 0 0,-1 0 0,1 0 0,-1 0 0,0 1 0,0-1 0,0 1 0,0 0 0,2 4 0,6 9 0,-1 1 0,13 31 0,-20-42 0,20 50-1365,-15-34-5461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24:43.7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0 232 24575,'0'0'0,"0"0"0,0 0 0,12-29 0,17-28 0,-18 33 0,1 1 0,1 0 0,1 0 0,25-30 0,-45 65 0,0 0 0,1 0 0,1 1 0,-5 22 0,-17 79 0,17-35-1365,9-73-5461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24:42.4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0,0 0 0,0 0 0,0 0 0,0 28 0,0 21 0,-1 45 0,3-65 0,-1-23 0,1-9 0,3-10 0,1-1 0,0 1 0,15-23 0,-19 32 0,1 1 0,-1 0 0,1 0 0,0 0 0,0 0 0,1 0 0,-1 0 0,5-2 0,-7 4 0,1 0 0,-1 1 0,1-1 0,0 1 0,-1-1 0,1 1 0,0-1 0,-1 1 0,1 0 0,0 0 0,-1 0 0,1 0 0,0 0 0,-1 0 0,1 0 0,0 1 0,-1-1 0,1 0 0,0 1 0,2 1 0,1 1 0,-1-1 0,0 1 0,0 1 0,-1-1 0,1 0 0,0 1 0,-1 0 0,0 0 0,0 0 0,3 5 0,25 52 0,-15-30 0,3 10-1365,-16-33-5461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6:03.546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3342 482 24575,'0'58'0,"5"193"0,0-169 0,-4 1 0,-3 0 0,-17 111 0,15-125 0,-33-47 0,31-19 0,-61 28 0,-118 38 0,1-2 0,120-40 0,1 3 0,2 3 0,-109 78 0,148-94 0,2 1 0,0 2 0,0 0 0,2 1 0,-22 32 0,31-39 0,0 2 0,1-1 0,1 1 0,0 0 0,1 1 0,1-1 0,1 1 0,0 1 0,-2 25 0,5-29 0,1 0 0,0-1 0,1 1 0,0 0 0,1 0 0,1 0 0,0-1 0,1 0 0,1 1 0,0-2 0,12 23 0,-7-17 0,2-2 0,0 1 0,1-2 0,0 0 0,1 0 0,1-1 0,22 15 0,9 3 0,2-3 0,1-2 0,2-2 0,99 34 0,16-7 0,2-8 0,1-7 0,2-7 0,1-8 0,189 0 0,239-40 0,-451 1 0,-1-7 0,147-42 0,-258 54 0,-1-1 0,0-2 0,-1-1 0,-1-2 0,0-1 0,-1-2 0,-2-1 0,0-2 0,-1 0 0,-2-3 0,0 0 0,-2-1 0,-1-2 0,-2-1 0,0 0 0,24-49 0,-41 67 0,0 0 0,-1 0 0,0-1 0,-1 1 0,-1-1 0,0 0 0,-1 0 0,-1 0 0,0-1 0,0 1 0,-2 0 0,0 0 0,-3-17 0,-1 11 0,0 1 0,-1 0 0,-1 1 0,-1 0 0,-1 0 0,0 0 0,-1 1 0,-21-26 0,4 12 0,-1 1 0,-1 1 0,-2 1 0,-1 2 0,0 1 0,-2 1 0,-1 2 0,-60-27 0,-50-9 0,-239-61 0,356 111 0,-89-22 0,-2 5 0,-1 5 0,-1 6 0,0 4 0,0 6 0,-124 12 0,208-3 20,1 1 0,-1 2 0,1 1 0,1 2 0,-50 23 0,-160 93-1505,226-116-5341</inkml:trace>
  <inkml:trace contextRef="#ctx0" brushRef="#br0" timeOffset="1380.32">2711 1796 24575,'1'7'0,"0"0"0,1 0 0,0 0 0,0 0 0,4 10 0,5 17 0,22 144 0,-33-178 0,0 1 0,1-1 0,-1 0 0,0 1 0,0-1 0,0 0 0,0 1 0,0-1 0,0 0 0,0 1 0,0-1 0,0 0 0,0 1 0,0-1 0,0 1 0,0-1 0,0 0 0,0 1 0,0-1 0,0 0 0,0 1 0,0-1 0,-1 0 0,1 1 0,0-1 0,0 0 0,0 1 0,-1-1 0,1 0 0,0 0 0,0 1 0,-1-1 0,1 0 0,0 0 0,0 1 0,-1-1 0,0 0 0,-11-9 0,-10-22 0,19 23 0,0 0 0,1-1 0,0 1 0,0-1 0,1 0 0,0 0 0,0 1 0,1-1 0,0 0 0,1 0 0,0 0 0,0 1 0,1-1 0,0 0 0,0 1 0,1-1 0,0 1 0,1 0 0,0 0 0,0 0 0,1 1 0,7-11 0,-11 18 0,-1 0 0,1-1 0,-1 1 0,0-1 0,1 1 0,0 0 0,-1 0 0,1-1 0,-1 1 0,1 0 0,-1 0 0,1-1 0,0 1 0,-1 0 0,1 0 0,-1 0 0,1 0 0,0 0 0,-1 0 0,1 0 0,0 0 0,-1 0 0,1 0 0,-1 1 0,1-1 0,0 0 0,-1 0 0,1 0 0,-1 1 0,1-1 0,-1 0 0,1 1 0,-1-1 0,1 0 0,-1 1 0,1-1 0,-1 1 0,1 0 0,21 26 0,-6-7 0,30 6 0,-36-21 0,0 0 0,0 0 0,-1 1 0,0 0 0,0 1 0,10 9 0,-17-14 0,-1 1 0,1-1 0,-1 0 0,1 1 0,-1-1 0,0 0 0,0 1 0,0 0 0,0-1 0,0 1 0,0 0 0,-1-1 0,0 1 0,1 0 0,-1 0 0,0-1 0,0 1 0,0 0 0,-1 0 0,1-1 0,-1 1 0,0 0 0,1 0 0,-1-1 0,0 1 0,0-1 0,-1 1 0,1-1 0,-1 0 0,-1 3 0,-2 3 15,-1 0 0,1-1 0,-1 0 0,-1 0 0,0 0 0,0-1 0,-14 10 0,18-13-93,-1-1 0,0 0 0,0 0-1,0 0 1,0 0 0,0 0 0,0-1 0,-1 1 0,1-1-1,0 0 1,-1-1 0,1 1 0,0-1 0,-1 0 0,1 0-1,-1 0 1,1-1 0,-7-1 0,5 0-6748</inkml:trace>
  <inkml:trace contextRef="#ctx0" brushRef="#br0" timeOffset="2643.31">3314 1913 24575,'-6'2'0,"-1"1"0,1-1 0,0 1 0,0 0 0,0 0 0,1 1 0,-1-1 0,1 1 0,0 1 0,-6 5 0,10-8-57,-1 0 0,1 1 1,0-1-1,0 0 0,0 1 0,0-1 0,1 1 0,-1-1 0,1 1 0,0 0 0,-1-1 1,1 1-1,0-1 0,1 1 0,-1 0 0,0-1 0,1 1 0,-1-1 0,1 1 1,0-1-1,0 1 0,0-1 0,2 5 0</inkml:trace>
  <inkml:trace contextRef="#ctx0" brushRef="#br0" timeOffset="4009.35">3072 2036 24575,'4'1'0,"0"0"0,-1 0 0,1 0 0,0-1 0,1 1 0,-1-1 0,0 0 0,0 0 0,0 0 0,0-1 0,0 1 0,0-1 0,0 0 0,0 0 0,-1 0 0,1-1 0,6-3 0,2 0 0,-1-1 0,0-1 0,0 0 0,11-11 0,-16 14 0,-1-1 0,0 0 0,0-1 0,-1 1 0,0-1 0,0 0 0,0 0 0,-1 0 0,1-1 0,-2 1 0,1-1 0,-1 0 0,0 0 0,2-11 0,-4 15 0,1 1 0,-1-1 0,0 0 0,-1 1 0,1-1 0,0 0 0,-1 1 0,0-1 0,1 1 0,-1-1 0,0 1 0,0-1 0,0 1 0,-1 0 0,1 0 0,0-1 0,-3-1 0,2 2 0,-1-1 0,0 1 0,0 0 0,0 0 0,0 0 0,0 1 0,0-1 0,-1 1 0,1 0 0,-1 0 0,1 0 0,-1 0 0,1 0 0,-1 1 0,-5-1 0,0 2 0,1-1 0,-1 2 0,1-1 0,-1 1 0,1 0 0,0 1 0,0 0 0,0 0 0,0 0 0,1 1 0,-1 1 0,1-1 0,0 1 0,0 0 0,1 1 0,-1 0 0,1 0 0,-5 7 0,7-9 0,0 0 0,0 0 0,1 1 0,0-1 0,0 1 0,0 0 0,0 0 0,1 0 0,0 0 0,0 0 0,0 1 0,1-1 0,-1 1 0,2-1 0,-1 1 0,0-1 0,1 1 0,0 0 0,0-1 0,1 1 0,-1-1 0,1 1 0,1-1 0,-1 1 0,1-1 0,0 1 0,0-1 0,3 5 0,0-4 0,0 0 0,1-1 0,-1 1 0,1-1 0,0-1 0,1 1 0,-1-1 0,1 0 0,0 0 0,0-1 0,0 0 0,0 0 0,12 2 0,-1 0 0,0-1 0,0-1 0,0 0 0,30 0 0,-15-5-1365</inkml:trace>
  <inkml:trace contextRef="#ctx0" brushRef="#br0" timeOffset="4715.85">3473 1874 24575,'0'0'0,"0"0"0,-30 4 0,15 0 0,8-3 0,-1 1 0,1 0 0,-1 0 0,1 1 0,0 0 0,-10 6 0,16-8 0,0 0 0,0 0 0,-1 0 0,1 0 0,0 0 0,0 1 0,0-1 0,1 0 0,-1 1 0,0-1 0,0 1 0,1-1 0,-1 1 0,1-1 0,-1 1 0,1-1 0,0 1 0,0-1 0,-1 1 0,1 0 0,0-1 0,0 1 0,1-1 0,-1 1 0,0-1 0,0 1 0,1 0 0,-1-1 0,1 1 0,-1-1 0,1 0 0,0 1 0,0-1 0,-1 1 0,1-1 0,0 0 0,1 2 0,8 12 0,-3-4 0,1 1 0,-2 1 0,1-1 0,-2 1 0,1 0 0,2 16 0,-7-25 0,0 0 0,-1 0 0,0 0 0,0 0 0,0 0 0,-1 0 0,1 0 0,-1 0 0,0 0 0,0 0 0,0-1 0,-1 1 0,1 0 0,-1 0 0,0-1 0,0 0 0,0 1 0,0-1 0,-1 0 0,0 0 0,1 0 0,-1 0 0,0 0 0,0-1 0,0 1 0,-7 2 0,7-2-52,-1-1-1,0 0 1,1 0-1,-1 0 1,0 0-1,0-1 1,0 0-1,-1 1 1,1-2-1,0 1 1,0 0-1,-1-1 1,1 0-1,0 0 1,-1 0-1,1 0 1,0-1-1,-1 0 1,1 0-1,0 0 1,0 0-1,0-1 1,0 1-1,0-1 0,-4-2 1</inkml:trace>
  <inkml:trace contextRef="#ctx0" brushRef="#br0" timeOffset="7078.36">3599 1933 24575,'-2'0'0,"0"1"0,0-1 0,0 1 0,0 0 0,0 0 0,0 0 0,0 0 0,0 0 0,1 0 0,-1 0 0,0 1 0,1-1 0,-1 1 0,1-1 0,0 1 0,-1 0 0,0 1 0,-24 38 0,20-31 0,0 1 0,0 1 0,1-1 0,0 1 0,1 0 0,0 0 0,1 1 0,-2 15 0,4-21 0,0 0 0,1 1 0,0-1 0,0 0 0,0 0 0,1 0 0,0 0 0,0 0 0,1 0 0,0-1 0,0 1 0,1 0 0,0-1 0,5 11 0,-6-15 0,0 1 0,0-1 0,0 0 0,0 0 0,0 0 0,0 0 0,0 0 0,0 0 0,1 0 0,-1-1 0,1 1 0,0-1 0,-1 0 0,1 0 0,0 0 0,0 0 0,-1 0 0,1-1 0,6 1 0,-5-1 0,1 0 0,-1-1 0,1 1 0,-1-1 0,0 0 0,1-1 0,-1 1 0,0-1 0,0 0 0,0 0 0,8-5 0,-5 2 0,0 0 0,-1 0 0,0-1 0,1 0 0,-2 0 0,1 0 0,-1-1 0,0 0 0,0 0 0,-1 0 0,0-1 0,0 0 0,3-11 0,-4 2 0,-1-1 0,0 0 0,-2 1 0,0-1 0,-1 0 0,-1 1 0,0-1 0,-2 0 0,-9-29 0,-5-33 0,38 175 0,-9-52 0,-1 0 0,-3 1 0,-2 0 0,0 71 0,1-160 0,3 1 0,24-79 0,-30 113 0,-1 4 0,-1 0 0,1 0 0,0 0 0,0 0 0,1 1 0,0-1 0,0 1 0,7-10 0,-10 64 0,-3-9 0,1-17 0,0-1 0,2 1 0,0-1 0,2 1 0,0-1 0,9 37 0,-11-58 0,0-1 0,0 1 0,1 0 0,-1-1 0,0 1 0,0 0 0,1-1 0,-1 1 0,0-1 0,1 1 0,-1-1 0,0 1 0,1-1 0,-1 1 0,1-1 0,-1 1 0,1-1 0,-1 1 0,1-1 0,-1 0 0,1 1 0,-1-1 0,1 0 0,0 1 0,-1-1 0,1 0 0,0 0 0,-1 0 0,1 0 0,-1 0 0,1 0 0,0 1 0,-1-2 0,2 1 0,21-15 0,12-33 0,-24 25 0,-1-1 0,-1 1 0,8-33 0,-4 13 0,-8 43 0,0 0 0,0 0 0,0 1 0,0 0 0,0 0 0,8 3 0,-6-2 0,1-1 0,1 0 0,-1 0 0,1-1 0,-1 0 0,1-1 0,-1 0 0,1 0 0,-1-1 0,16-5 0,-20 6 0,0 0 0,-1 0 0,1-1 0,0 1 0,-1-1 0,1 0 0,-1 0 0,0-1 0,0 1 0,0-1 0,0 1 0,0-1 0,-1 0 0,1 0 0,-1 0 0,1-1 0,-1 1 0,0 0 0,-1-1 0,1 1 0,-1-1 0,1 0 0,1-7 0,-3 11 0,0-1 0,-1 0 0,1 1 0,0-1 0,0 0 0,0 1 0,0-1 0,-1 1 0,1-1 0,0 0 0,-1 1 0,1-1 0,0 1 0,-1-1 0,1 1 0,-1-1 0,1 1 0,-1-1 0,1 1 0,-1-1 0,1 1 0,-1 0 0,0-1 0,1 1 0,-1 0 0,1-1 0,-1 1 0,0 0 0,1 0 0,-1 0 0,0 0 0,1-1 0,-1 1 0,0 0 0,1 0 0,-1 0 0,0 1 0,1-1 0,-1 0 0,0 0 0,1 0 0,-1 0 0,0 1 0,1-1 0,-1 0 0,0 0 0,1 1 0,-2 0 0,-31 13 0,22-5 0,1 0 0,0 1 0,0 0 0,1 1 0,1 0 0,0 0 0,0 1 0,1 0 0,-5 13 0,8-16 0,0 0 0,1 0 0,0 0 0,0 1 0,1-1 0,0 1 0,1 0 0,0-1 0,1 1 0,0 0 0,0 0 0,1-1 0,3 17 0,-3-23 0,-1-1 0,1 1 0,0-1 0,0 1 0,0-1 0,0 1 0,0-1 0,0 0 0,0 0 0,1 1 0,0-1 0,-1 0 0,1 0 0,0 0 0,0-1 0,0 1 0,0 0 0,0-1 0,0 1 0,0-1 0,1 0 0,-1 0 0,1 1 0,-1-2 0,0 1 0,1 0 0,0 0 0,-1-1 0,1 0 0,-1 1 0,1-1 0,0 0 0,-1 0 0,1 0 0,0-1 0,-1 1 0,1-1 0,4-1 0,-1 0 0,1 0 0,-1-1 0,0 0 0,0 0 0,0-1 0,0 0 0,-1 0 0,1 0 0,-1 0 0,0-1 0,0 0 0,-1 0 0,8-11 0,-5 5 0,-1 0 0,-1 0 0,0-1 0,-1 1 0,0-1 0,0 0 0,-2 0 0,1-1 0,-2 1 0,1 0 0,-1-14 0,-8 90 0,0-10 0,5-27 0,0-12 0,2 1 0,-1 0 0,5 28 0,-2-39-1365</inkml:trace>
  <inkml:trace contextRef="#ctx0" brushRef="#br0" timeOffset="7335.22">4321 1816 24575,'0'0'0,"0"0"0,0 0 0,0 0 0,0 0 0</inkml:trace>
  <inkml:trace contextRef="#ctx0" brushRef="#br0" timeOffset="8063.99">4414 1719 24575,'2'51'0,"-1"-33"0,0 1 0,-4 36 0,-8 0 0,-3-1 0,-28 74 0,3-13 0,140-249 0,-100 133 0,34-39 0,-33 38 0,0 0 0,0 0 0,0 1 0,0-1 0,0 0 0,1 1 0,-1-1 0,1 1 0,-1 0 0,1 0 0,0 0 0,-1 0 0,1 1 0,0-1 0,-1 0 0,5 1 0,-6 0 0,0 0 0,0 1 0,0-1 0,0 1 0,0-1 0,0 1 0,0-1 0,0 1 0,0 0 0,0-1 0,0 1 0,0 0 0,-1 0 0,1 0 0,0-1 0,0 1 0,-1 0 0,1 0 0,-1 0 0,1 0 0,-1 0 0,1 0 0,-1 0 0,0 1 0,1-1 0,-1 0 0,0 0 0,0 0 0,0 0 0,0 0 0,0 0 0,0 1 0,0-1 0,-1 2 0,-6 42 0,6-42 0,-4 17 0,0 0 0,-2-1 0,-1 0 0,0 0 0,-18 29 0,24-43 0,-1-1 0,0 1 0,0-1 0,-1 0 0,1 0 0,-1 0 0,0 0 0,0-1 0,0 1 0,0-1 0,0 0 0,-1-1 0,0 1 0,1-1 0,-1 0 0,0 0 0,0 0 0,0 0 0,0-1 0,-1 0 0,1 0 0,0-1 0,0 1 0,-1-1 0,1 0 0,-11-2 0,5-4-1365</inkml:trace>
  <inkml:trace contextRef="#ctx0" brushRef="#br0" timeOffset="8589.98">4683 2084 24575,'-16'34'0,"8"-21"0,2-1 0,0 1 0,0 0 0,1 1 0,1-1 0,0 1 0,1 0 0,1 0 0,-2 15 0,4-29 0,0 1 0,0-1 0,0 1 0,0-1 0,0 1 0,0-1 0,1 1 0,-1-1 0,0 1 0,0-1 0,0 0 0,0 1 0,1-1 0,-1 1 0,0-1 0,0 0 0,1 1 0,-1-1 0,0 0 0,0 1 0,1-1 0,-1 0 0,1 1 0,-1-1 0,0 0 0,1 0 0,-1 1 0,1-1 0,-1 0 0,0 0 0,1 0 0,-1 0 0,1 1 0,-1-1 0,1 0 0,-1 0 0,1 0 0,-1 0 0,1 0 0,22-9 0,18-22 0,-40 31 0,14-14 0,0 0 0,20-25 0,-32 35 0,1 0 0,-1-1 0,1 0 0,-1 0 0,-1 0 0,1 0 0,-1 0 0,1-1 0,-2 1 0,1-1 0,-1 0 0,1 1 0,-1-12 0,-1 13-1365</inkml:trace>
  <inkml:trace contextRef="#ctx0" brushRef="#br0" timeOffset="9138.42">4916 2072 24575,'0'0'0,"-16"32"0,3-4 0,-1 0 0,-2-1 0,-31 42 0,60-87 0,43-49 0,-51 62 0,0 0 0,0 0 0,0 1 0,1 0 0,0 0 0,-1 0 0,2 1 0,-1 0 0,0 0 0,10-3 0,-16 6 0,1 0 0,-1 0 0,1 0 0,0 0 0,-1 0 0,1-1 0,0 1 0,-1 0 0,1 1 0,0-1 0,-1 0 0,1 0 0,-1 0 0,1 0 0,0 0 0,-1 0 0,1 1 0,-1-1 0,1 0 0,-1 1 0,1-1 0,0 0 0,-1 1 0,1-1 0,-1 1 0,0-1 0,1 0 0,-1 1 0,1-1 0,-1 2 0,5 22 0,-14 34 0,7-48 0,0 0-1365,1-2-5461</inkml:trace>
  <inkml:trace contextRef="#ctx0" brushRef="#br0" timeOffset="9736.56">5157 2151 24575,'0'0'0,"-10"21"0,-3 5 0,18-18 0,14-6 0,-11-3 0,0-1 0,0-1 0,0 1 0,0-1 0,-1 0 0,1-1 0,-1 0 0,0 0 0,0-1 0,7-5 0,26-16 0,-44 31 0,1 1 0,0-1 0,-1 1 0,2-1 0,-1 1 0,-1 7 0,-4 5 0,-22 46 0,-1-2 0,-4-2 0,-64 87 0,95-142-72,-1 0 1,1 0-1,-1 0 0,1-1 0,-1 1 0,0-1 0,-1 0 0,1-1 1,-1 1-1,0-1 0,0 0 0,0-1 0,0 1 0,0-1 0,-1 0 1,1-1-1,0 0 0,-10 1 0,6-3-6754</inkml:trace>
  <inkml:trace contextRef="#ctx0" brushRef="#br0" timeOffset="12176.21">6397 1587 24575,'0'4'0,"0"0"0,1-1 0,-1 1 0,1 0 0,0-1 0,0 1 0,0 0 0,3 4 0,-3-5 0,10 40 0,-1-1 0,-3 1 0,-1 0 0,-3 1 0,-2 65 0,-2-109 0,1 1 0,-1-1 0,0 0 0,0 0 0,1 0 0,-1 0 0,0 0 0,0 0 0,1 0 0,-1 0 0,0 0 0,0 0 0,0 0 0,1-1 0,-1 1 0,0 0 0,0 0 0,1-1 0,-1 1 0,0-1 0,1 1 0,-1 0 0,1-1 0,-1 1 0,0-1 0,1 0 0,-1 1 0,0-2 0,-24-17 0,18 13 0,0-1 0,1 0 0,0-1 0,0 1 0,1-1 0,0-1 0,0 1 0,1-1 0,0 1 0,0-1 0,-3-15 0,5 18 0,1 0 0,0 0 0,1 0 0,-1 0 0,1 0 0,0 1 0,0-1 0,1 0 0,0 0 0,0 0 0,0 0 0,1 0 0,0 1 0,0-1 0,0 0 0,1 1 0,-1 0 0,1 0 0,6-7 0,-3 4 0,1 0 0,1 1 0,-1-1 0,1 2 0,1-1 0,-1 1 0,1 1 0,0-1 0,13-5 0,-19 10 0,0 0 0,0 0 0,0 0 0,1 0 0,-1 0 0,0 1 0,1 0 0,-1-1 0,0 1 0,1 0 0,-1 1 0,0-1 0,1 0 0,-1 1 0,0 0 0,1 0 0,-1 0 0,0 0 0,0 1 0,0-1 0,0 1 0,0-1 0,0 1 0,-1 0 0,1 0 0,-1 1 0,1-1 0,-1 0 0,0 1 0,1 0 0,-2-1 0,3 4 0,49 54 0,-44-53 0,-1 1 0,0 0 0,-1 0 0,0 1 0,0 0 0,-1 0 0,0 1 0,0-1 0,6 18 0,-11-21 0,-1 1 0,1 0 0,-1-1 0,-1 1 0,1-1 0,-1 1 0,0-1 0,-1 1 0,0-1 0,0 1 0,0-1 0,0 0 0,-1 0 0,-7 11 0,-2 3 0,-1 0 0,-29 31 0,38-46 0,-1 0 0,1 0 0,-1-1 0,0 1 0,-1-1 0,1 0 0,-1-1 0,1 1 0,-1-1 0,0 0 0,-1-1 0,1 0 0,0 1 0,-9 0 0,11-3 0,0 0 0,0 0 0,1 0 0,-1 0 0,0-1 0,0 0 0,0 1 0,0-2 0,1 1 0,-1 0 0,0-1 0,1 1 0,-1-1 0,1 0 0,0 0 0,-1-1 0,1 1 0,0-1 0,1 1 0,-1-1 0,0 0 0,1 0 0,-1 0 0,1-1 0,-2-2 0,-5-11-1365</inkml:trace>
  <inkml:trace contextRef="#ctx0" brushRef="#br0" timeOffset="13496.37">6738 1923 24575,'0'0'0,"0"0"0,0 0 0,33-2 0,-21 0 0,-1-1 0,0 1 0,0-2 0,15-6 0,-23 9 0,-1 0 0,0 1 0,0-1 0,0 0 0,0-1 0,0 1 0,0 0 0,0 0 0,0-1 0,0 1 0,0-1 0,-1 0 0,1 1 0,-1-1 0,1 0 0,-1 0 0,0 0 0,1 0 0,-1 0 0,0 0 0,0-1 0,-1 1 0,1 0 0,0 0 0,-1-1 0,1 1 0,-1 0 0,0-4 0,0 5 0,0 0 0,0 0 0,0 1 0,-1-1 0,1 0 0,0 0 0,-1 1 0,1-1 0,0 0 0,-1 1 0,1-1 0,-1 0 0,1 1 0,-1-1 0,1 1 0,-1-1 0,1 0 0,-1 1 0,0 0 0,1-1 0,-1 1 0,0-1 0,1 1 0,-1 0 0,0-1 0,0 1 0,1 0 0,-2 0 0,-26 5 0,-20 23 0,44-25 0,0 1 0,0 0 0,1 0 0,-1 0 0,1 0 0,0 0 0,0 0 0,0 1 0,1 0 0,0 0 0,0-1 0,0 1 0,0 0 0,1 0 0,-2 10 0,3-13 0,0 1 0,0-1 0,0 0 0,0 0 0,0 0 0,1 1 0,-1-1 0,1 0 0,-1 0 0,1 0 0,0 0 0,0 0 0,0 0 0,0 0 0,0 0 0,1 0 0,-1-1 0,0 1 0,1 0 0,-1-1 0,1 1 0,0-1 0,0 0 0,-1 1 0,1-1 0,0 0 0,0 0 0,0 0 0,0 0 0,0-1 0,0 1 0,0 0 0,1-1 0,-1 1 0,0-1 0,0 0 0,0 0 0,1 0 0,3-1 0,5 1 0,-1-1 0,1 0 0,0-1 0,-1 0 0,1 0 0,-1-2 0,0 1 0,0-1 0,0 0 0,11-7 0,-15 7 0,0 1 0,0-1 0,0-1 0,0 1 0,-1-1 0,1 0 0,-1 0 0,0 0 0,-1-1 0,1 1 0,-1-1 0,0 0 0,-1-1 0,1 1 0,-1-1 0,2-7 0,-3-2 0,1 7 0,11 21 0,-9-6 0,0 1 0,-1 0 0,1 0 0,-1 1 0,0-1 0,-1 1 0,0 0 0,0 0 0,-1 0 0,0 0 0,0 1 0,-1-1 0,0 16 0,-1-21 0,0 0 0,0 0 0,0-1 0,-1 1 0,1 0 0,-1-1 0,0 1 0,1 0 0,-2-1 0,1 1 0,0-1 0,0 1 0,-1-1 0,1 1 0,-1-1 0,0 0 0,1 0 0,-4 2 0,3-2 0,-1-1 0,0 1 0,0-1 0,0 0 0,0 0 0,0 0 0,0-1 0,0 1 0,0-1 0,-1 1 0,1-1 0,0 0 0,0 0 0,0 0 0,-1-1 0,1 1 0,0-1 0,0 0 0,-5-2 0,0 1-227,0-1-1,0 0 1,0-1-1,1 0 1,-12-7-1</inkml:trace>
  <inkml:trace contextRef="#ctx0" brushRef="#br0" timeOffset="14015.28">7255 1898 24575,'-5'0'0,"1"1"0,0 0 0,0 0 0,0 1 0,0-1 0,0 1 0,1 0 0,-1 0 0,0 0 0,1 0 0,-1 1 0,1-1 0,0 1 0,0 0 0,0 0 0,0 0 0,0 0 0,1 1 0,-5 6 0,6-8 0,-1 0 0,1 0 0,0 1 0,0-1 0,-1 0 0,1 1 0,1-1 0,-1 1 0,0-1 0,1 1 0,-1 0 0,1-1 0,0 1 0,0-1 0,0 1 0,0 0 0,0-1 0,0 1 0,1-1 0,0 1 0,-1-1 0,1 1 0,0-1 0,0 1 0,0-1 0,0 0 0,1 1 0,-1-1 0,1 0 0,-1 0 0,1 0 0,0 0 0,2 1 0,-1-1-33,0-1 0,0 0 0,0 0-1,0-1 1,0 1 0,0-1 0,0 1 0,1-1 0,-1 0-1,0 0 1,0-1 0,0 1 0,1-1 0,-1 1-1,0-1 1,0 0 0,0 0 0,0 0 0,4-3-1,-1 2-667,10-4-6125</inkml:trace>
  <inkml:trace contextRef="#ctx0" brushRef="#br0" timeOffset="14711.08">7308 1637 24575,'0'0'0,"0"0"0,2 25 0,13 61 0,-1-1 0,4 92 0,56-292 0,-72 127 0,0 1 0,0-1 0,1 0 0,0 0 0,8 17 0,-8-23-1365</inkml:trace>
  <inkml:trace contextRef="#ctx0" brushRef="#br0" timeOffset="15861.76">7573 1967 24575,'-16'42'0,"11"-36"0,2-8 0,1-23 0,9-37 0,30 56 0,-26 5 0,6-2 0,76-15 0,-88 16 0,1 1 0,-1-1 0,1 0 0,-1-1 0,0 1 0,0-1 0,0 0 0,0-1 0,-1 1 0,1-1 0,-1 0 0,0 0 0,6-7 0,-10 11 0,1-1 0,-1 1 0,1-1 0,-1 1 0,0 0 0,1-1 0,-1 0 0,0 1 0,0-1 0,1 1 0,-1-1 0,0 1 0,0-1 0,0 0 0,1 1 0,-1-1 0,0 1 0,0-1 0,0 0 0,0 1 0,0-1 0,0 1 0,-1-1 0,1 0 0,0 1 0,0-1 0,0 1 0,0-1 0,-1 1 0,1-1 0,0 1 0,-1-2 0,-19-2 0,-26 14 0,40-7 0,-1 1 0,1 0 0,1 0 0,-1 0 0,1 1 0,-1 0 0,2 0 0,-1 0 0,0 0 0,1 1 0,-6 10 0,8-13 0,1 0 0,-1 0 0,1 1 0,0-1 0,0 0 0,0 1 0,0-1 0,0 1 0,1-1 0,0 0 0,0 1 0,0 0 0,0-1 0,0 1 0,1-1 0,-1 0 0,1 1 0,0-1 0,0 1 0,1-1 0,-1 0 0,0 0 0,1 0 0,0 0 0,3 5 0,-4-7 0,1 1 0,-1-1 0,0 0 0,1 1 0,-1-1 0,1 0 0,-1 0 0,1 0 0,0 0 0,-1 0 0,1 0 0,0-1 0,0 1 0,0 0 0,0-1 0,-1 0 0,1 1 0,0-1 0,0 0 0,3 0 0,1 0 0,-1-1 0,0 0 0,0 0 0,0-1 0,0 1 0,0-1 0,8-4 0,-3 0 0,1 0 0,-1-1 0,-1 0 0,1 0 0,-1-1 0,10-11 0,-19 18 0,1 0 0,-1 1 0,0-1 0,1 0 0,-1 0 0,1 1 0,0-1 0,-1 1 0,1-1 0,0 0 0,-1 1 0,1-1 0,0 1 0,-1 0 0,1-1 0,0 1 0,0-1 0,0 1 0,-1 0 0,1 0 0,0-1 0,0 1 0,0 0 0,0 0 0,0 0 0,0 0 0,-1 0 0,1 0 0,0 0 0,0 1 0,0-1 0,0 0 0,-1 0 0,2 1 0,0 1 0,0-1 0,-1 1 0,1 0 0,-1 0 0,1 0 0,-1 0 0,0 0 0,0 0 0,0 0 0,0 0 0,0 0 0,0 4 0,3 6 0,-1 0 0,-1 1 0,0-1 0,-1 14 0,-2-5-1365,1-14-5461</inkml:trace>
  <inkml:trace contextRef="#ctx0" brushRef="#br0" timeOffset="16391.31">7926 1758 24575,'0'0'0,"0"0"0,0 0 0,0 0 0,0 0 0,0 0 0</inkml:trace>
  <inkml:trace contextRef="#ctx0" brushRef="#br0" timeOffset="17379.61">7969 1451 24575,'0'0'0,"0"0"0,0 29 0,-14 132 0,6-103 0,1 78 0,8-136 0,1 0 0,-1 0 0,0 0 0,1 0 0,-1 0 0,0-1 0,1 1 0,-1-1 0,0 1 0,0-1 0,1 1 0,-1-1 0,0 1 0,0-1 0,0 0 0,0 0 0,1 0 0,0-1 0,29-19 0,-13 6 0,-14 11 0,1-1 0,-1 1 0,1 0 0,0 1 0,0-1 0,0 1 0,1 0 0,-1 0 0,1 1 0,-1-1 0,1 1 0,0 0 0,6 0 0,-10 2 0,-1 1 0,1 0 0,0 0 0,-1 0 0,1 0 0,-1 1 0,0-1 0,1 0 0,-1 1 0,0-1 0,0 0 0,0 1 0,0-1 0,0 1 0,0 0 0,0-1 0,0 1 0,-1 0 0,1 0 0,-1-1 0,1 1 0,-1 0 0,0 0 0,1 0 0,-1 0 0,0 0 0,0-1 0,-1 5 0,1 2 0,0 1 0,-1 0 0,0-1 0,-4 18 0,1-16 0,0-1 0,-1 1 0,-1-1 0,1 0 0,-2 0 0,1-1 0,-1 1 0,-11 9 0,13-13 0,0 0 0,-1 0 0,1 0 0,-1-1 0,0 0 0,-1 0 0,1-1 0,0 0 0,-1 0 0,0 0 0,0-1 0,0 0 0,-9 1 0,-2-6-1365</inkml:trace>
  <inkml:trace contextRef="#ctx0" brushRef="#br0" timeOffset="17872.03">8259 1855 24575,'-1'1'0,"-1"-1"0,1 1 0,0 0 0,0-1 0,0 1 0,0 0 0,0 0 0,0 0 0,0 0 0,0 0 0,0 0 0,1 0 0,-1 0 0,0 0 0,1 1 0,-1-1 0,0 0 0,1 0 0,-1 2 0,-10 28 0,10-27 0,-2 2 0,1 0 0,1 1 0,-1-1 0,1 1 0,0-1 0,1 1 0,-1-1 0,2 11 0,-1-16 0,0 0 0,1 0 0,-1 0 0,0 0 0,0-1 0,1 1 0,-1 0 0,1 0 0,-1 0 0,1 0 0,-1 0 0,1-1 0,-1 1 0,1 0 0,0-1 0,-1 1 0,1 0 0,0-1 0,0 1 0,0-1 0,-1 1 0,1-1 0,2 1 0,-1 0 0,1-1 0,-1 0 0,0 0 0,1 0 0,-1 0 0,1-1 0,-1 1 0,0-1 0,1 1 0,-1-1 0,0 0 0,0 0 0,0 0 0,3-1 0,2-2-16,-1 0-1,0 0 0,0-1 1,0 0-1,-1 0 0,1 0 1,-1-1-1,-1 1 1,1-1-1,-1-1 0,0 1 1,4-8-1,7-9-1132</inkml:trace>
  <inkml:trace contextRef="#ctx0" brushRef="#br0" timeOffset="18468.42">8390 1893 24575,'0'0'0,"0"0"0,0 0 0,0 0 0,-5 47 0,51-81 0,-26 19 0,-14 10 0,0 0 0,0 0 0,0 1 0,1 0 0,0 0 0,0 0 0,0 1 0,0 0 0,13-3 0,-19 6 0,-1 0 0,1 0 0,0 1 0,0-1 0,0 0 0,0 0 0,0 1 0,0-1 0,-1 1 0,1-1 0,0 1 0,0-1 0,0 1 0,-1-1 0,1 1 0,0 0 0,-1-1 0,1 1 0,-1 0 0,1 0 0,-1-1 0,1 1 0,-1 0 0,1 0 0,-1 0 0,0 0 0,1-1 0,-1 1 0,0 0 0,0 0 0,0 0 0,0 0 0,0 0 0,0 0 0,0 0 0,0 0 0,0 0 0,0 0 0,0-1 0,0 1 0,-1 2 0,-8 45 0,7-41 0,1 8-1365</inkml:trace>
  <inkml:trace contextRef="#ctx0" brushRef="#br0" timeOffset="19189.3">8780 1865 24575,'-7'1'0,"1"1"0,0-1 0,0 2 0,0-1 0,0 1 0,0 0 0,0 0 0,0 0 0,1 1 0,0 0 0,0 0 0,0 0 0,0 1 0,-7 9 0,12-14 0,0 0 0,0 0 0,0 0 0,0 1 0,0-1 0,-1 0 0,1 0 0,0 1 0,0-1 0,0 0 0,0 0 0,0 1 0,0-1 0,0 0 0,0 0 0,0 1 0,0-1 0,0 0 0,0 0 0,0 1 0,0-1 0,0 0 0,0 0 0,1 1 0,-1-1 0,0 0 0,0 0 0,0 1 0,0-1 0,0 0 0,1 0 0,-1 0 0,0 1 0,0-1 0,0 0 0,1 0 0,-1 0 0,0 0 0,0 0 0,0 1 0,1-1 0,-1 0 0,0 0 0,0 0 0,1 0 0,17-1 0,16-9 0,-11-1 0,-15 8 0,-17 22 0,6-13 0,-12 23 0,-5 14 0,-2-1 0,-2-1 0,-1-1 0,-50 57 0,73-94 0,0 0 0,-1-1 0,0 1 0,1-1 0,-1 0 0,0 1 0,0-1 0,-1-1 0,1 1 0,0 0 0,-1-1 0,1 1 0,-1-1 0,1 0 0,-1-1 0,1 1 0,-1 0 0,0-1 0,1 0 0,-1 0 0,-6-1 0,7 0 0,0 0 0,0 0 0,0-1 0,0 0 0,0 1 0,0-1 0,0 0 0,0-1 0,1 1 0,-1 0 0,1-1 0,0 1 0,0-1 0,0 0 0,0 0 0,0 0 0,0 0 0,1 0 0,0 0 0,-1 0 0,1-1 0,0 1 0,0-6 0,-2-3-91,1 1 0,1 0 0,0-1 0,1 1 0,0-1 0,0 0 0,2 1 0,-1 0 0,1-1 0,1 1 0,0 0 0,1 0 0,0 0 0,7-13 0,-6 16-6735</inkml:trace>
  <inkml:trace contextRef="#ctx0" brushRef="#br0" timeOffset="20615.2">6445 1709 24575,'0'0'0,"0"0"0,0 0 0,0 0 0,30-29 0,-22 24 0,-1 0 0,1 1 0,1 0 0,-1 1 0,0-1 0,1 2 0,-1-1 0,1 1 0,0 0 0,0 1 0,0 0 0,9 1 0,-13-1 0,0 1 0,-1 0 0,1 0 0,-1 1 0,1-1 0,0 1 0,-1 0 0,1 0 0,-1 1 0,0-1 0,1 1 0,-1 0 0,0 0 0,0 0 0,0 1 0,0-1 0,-1 1 0,1 0 0,-1 0 0,1 1 0,-1-1 0,0 0 0,-1 1 0,6 7 0,-8-9 0,0-1 0,0 0 0,0 1 0,0-1 0,0 0 0,-1 1 0,1-1 0,0 0 0,-1 1 0,1-1 0,-1 0 0,1 0 0,-1 1 0,0-1 0,1 0 0,-1 0 0,0 0 0,0 0 0,0 0 0,0 0 0,1 0 0,-2 0 0,1 0 0,0 0 0,0-1 0,0 1 0,0 0 0,-2 0 0,-41 22 0,39-21 0,-42 21 0,76-5 0,-16-10 0,3 3 0,0 0 0,0 1 0,17 18 0,-30-28 0,-1 0 0,1 1 0,-1-1 0,0 1 0,0 0 0,0 0 0,0 0 0,0 0 0,0 0 0,-1 0 0,0 1 0,0-1 0,0 0 0,0 1 0,0-1 0,0 1 0,-1-1 0,0 1 0,0-1 0,0 1 0,0-1 0,0 1 0,-1-1 0,1 1 0,-2 3 0,-1-2 0,0 0 0,-1 0 0,1 0 0,-1-1 0,0 0 0,0 1 0,0-2 0,-1 1 0,1 0 0,-1-1 0,0 0 0,-10 5 0,1-1 0,0-1 0,0 0 0,-25 6 0,30-10-1365,2-1-5461</inkml:trace>
  <inkml:trace contextRef="#ctx0" brushRef="#br0" timeOffset="22754.21">7453 1409 24575,'0'0'0,"-17"-23"0,2 12 0,1 1 0,-1 1 0,-1 1 0,0 0 0,0 1 0,0 0 0,-24-5 0,-126-23 0,114 28 0,-1 2 0,0 2 0,-1 3 0,1 2 0,0 3 0,1 2 0,-1 2 0,1 2 0,-86 31 0,100-28 0,1 2 0,2 1 0,-1 1 0,2 2 0,0 2 0,2 1 0,1 1 0,0 2 0,2 1 0,1 2 0,1 0 0,2 2 0,-37 56 0,54-73 0,1 1 0,0 0 0,1 0 0,1 0 0,0 1 0,1 0 0,0 0 0,2 0 0,0 0 0,0 0 0,3 32 0,1-27 0,1 0 0,1 0 0,1 0 0,1 0 0,1-1 0,1 0 0,1 0 0,14 24 0,-4-14 0,1 0 0,2-2 0,1 0 0,0-2 0,3 0 0,0-2 0,1-1 0,1-1 0,1-1 0,55 28 0,-17-18 0,1-4 0,2-2 0,0-4 0,1-3 0,1-2 0,135 9 0,-23-16 0,286-24 0,-378 8 0,395-34 0,-329 20 0,164-43 0,-283 54 0,0-3 0,-1 0 0,-1-3 0,0-1 0,-1-2 0,-1-1 0,-1-2 0,47-38 0,-65 45 0,0 0 0,-1-1 0,-1-1 0,0 0 0,-1-1 0,-1-1 0,14-28 0,-20 32 0,0 0 0,0-1 0,-2 0 0,0 0 0,-1 0 0,0 0 0,-1-1 0,-1 1 0,-1 0 0,-3-31 0,1 30 0,-1 0 0,-1 0 0,-1 1 0,0 0 0,-1 0 0,-1 0 0,0 1 0,-1 0 0,-1 0 0,-13-17 0,5 12 0,0 1 0,-1 0 0,-1 1 0,-1 1 0,-1 1 0,-25-15 0,-1 4 0,-2 2 0,0 2 0,-2 3 0,-1 1 0,-94-20 0,25 16 0,-168-9 0,-125 17 0,301 12 0,-14 2-455,1 5 0,-236 39 0,327-36-6371</inkml:trace>
  <inkml:trace contextRef="#ctx0" brushRef="#br0" timeOffset="23660.95">7471 1398 24575,'-2'-54'0,"-10"-58"0,-2-16 0,11 3-682,20-180-1,-15 277-6143</inkml:trace>
  <inkml:trace contextRef="#ctx0" brushRef="#br1" timeOffset="313159.58">600 1192 24575,'0'0'0,"0"0"0,0 0 0,0 0 0,0 0 0,0 32 0,-4 37 0,-2 0 0,-31 129 0,37-194 0,-2 1 53,1-1-210,0 0-1,1 0 1,-1 0-1,1 0 0,-1 0 1,1 0-1,0 0 1,1 6-1</inkml:trace>
  <inkml:trace contextRef="#ctx0" brushRef="#br1" timeOffset="314086.62">900 1375 24575,'-31'16'0,"15"-4"0,0 1 0,1 0 0,0 1 0,-20 26 0,29-33 0,1 1 0,-1-1 0,2 1 0,-1 1 0,1-1 0,0 0 0,1 1 0,0 0 0,1 0 0,-1 0 0,2 0 0,-2 12 0,3-20 0,0 0 0,-1 0 0,1 0 0,0 0 0,0 0 0,0 0 0,1 0 0,-1 0 0,0 0 0,0 0 0,0-1 0,1 1 0,-1 0 0,0 0 0,1 0 0,-1 0 0,1 0 0,-1-1 0,1 1 0,-1 0 0,1 0 0,0-1 0,-1 1 0,1 0 0,0-1 0,-1 1 0,1-1 0,0 1 0,1 0 0,0-1 0,0 0 0,0 0 0,-1 0 0,1 0 0,0 0 0,0 0 0,0 0 0,0-1 0,0 1 0,0 0 0,-1-1 0,1 0 0,2-1 0,5-2 0,-1 0 0,-1-1 0,1 0 0,13-11 0,-8 1 0,0-1 0,0 0 0,-2-1 0,0 0 0,-1 0 0,0-1 0,7-22 0,-1-4 0,20-90 0,-38 151 0,0 0 0,2 34 0,-1 5 0,-3-10 0,0 1 0,1 1 0,4 47 0,0-88-1365</inkml:trace>
  <inkml:trace contextRef="#ctx0" brushRef="#br1" timeOffset="315219.14">1089 854 24575,'-8'-1'0,"0"0"0,0 0 0,0-1 0,0 0 0,-10-5 0,-29-6 0,14 10 0,0 1 0,0 1 0,0 2 0,0 2 0,0 0 0,0 3 0,1 0 0,0 2 0,0 2 0,1 1 0,0 1 0,-43 24 0,38-16 0,2 2 0,0 1 0,1 1 0,1 2 0,2 2 0,1 0 0,1 2 0,1 1 0,-38 60 0,36-44 0,2 2 0,3 1 0,-19 54 0,31-71 0,3 0 0,0 0 0,2 1 0,2 0 0,1 1 0,0 37 0,4-64 0,1 1 0,0-1 0,0 0 0,1 0 0,0 0 0,0 0 0,0 0 0,1-1 0,1 1 0,-1-1 0,1 1 0,1-1 0,-1 0 0,1-1 0,0 1 0,0-1 0,8 7 0,-4-6 0,0 0 0,0-1 0,1 0 0,0-1 0,0 0 0,0 0 0,0-1 0,1 0 0,0-1 0,0 0 0,0-1 0,15 2 0,11-2 0,0-1 0,0-2 0,73-10 0,113-36 0,-85 16 0,-24 10 0,-53 13 0,-2-4 0,0-2 0,103-39 0,-155 49 0,-1 0 0,0 0 0,0-1 0,0 0 0,0 0 0,-1 0 0,0 0 0,0-1 0,-1 0 0,1 0 0,-1 0 0,0-1 0,-1 0 0,0 1 0,0-1 0,0 0 0,-1 0 0,3-13 0,0-4 0,-1-1 0,-1 0 0,-1 0 0,-2-32 0,-1 23 0,-2 0 0,-2 0 0,-1 0 0,-1 0 0,-2 1 0,-14-35 0,15 48 0,0 1 0,-2 1 0,0 0 0,-1 0 0,-1 1 0,0 0 0,-2 1 0,0 1 0,0 0 0,-1 1 0,-24-17 0,33 27-97,0 0-1,0 1 1,0 0-1,0 0 1,-1 0-1,0 1 1,1 0-1,-1 0 1,0 1-1,0 0 1,0 0-1,0 1 0,-13 0 1,12 1-6729</inkml:trace>
  <inkml:trace contextRef="#ctx0" brushRef="#br1" timeOffset="316042.16">1278 1001 24575,'0'0'0,"15"-28"0,0 5 0,1 0 0,2 1 0,0 1 0,1 1 0,1 0 0,27-20 0,142-88 0,10-8 0,-186 125 0,18-16 0,1 1 0,1 2 0,2 1 0,0 1 0,65-28 0,-75 48-1365</inkml:trace>
  <inkml:trace contextRef="#ctx0" brushRef="#br1" timeOffset="336228.48">9053 400 24575,'-1'39'0,"-12"279"-1365</inkml:trace>
  <inkml:trace contextRef="#ctx0" brushRef="#br1" timeOffset="337207.85">9404 570 24575,'-9'0'0,"0"-1"0,0 2 0,1-1 0,-1 1 0,0 1 0,1-1 0,-1 1 0,1 1 0,-1 0 0,1 0 0,0 0 0,0 1 0,0 1 0,1-1 0,-1 1 0,1 0 0,0 1 0,1 0 0,-1 0 0,1 0 0,1 1 0,-1 0 0,1 0 0,-6 10 0,4-6 0,1 0 0,1 0 0,0 0 0,0 0 0,1 1 0,1 0 0,0 0 0,0 0 0,-1 16 0,4-22 0,0 1 0,0-1 0,1 1 0,0-1 0,0 1 0,0-1 0,1 0 0,0 1 0,0-1 0,1 0 0,0 0 0,0 0 0,0-1 0,0 1 0,1-1 0,0 0 0,0 0 0,1 0 0,5 5 0,-9-9 0,-1-1 0,1 1 0,0 0 0,0-1 0,0 1 0,0-1 0,-1 1 0,1-1 0,0 0 0,0 1 0,0-1 0,0 0 0,0 1 0,0-1 0,0 0 0,0 0 0,0 0 0,0 0 0,0 0 0,0 0 0,0 0 0,0 0 0,0-1 0,0 1 0,0 0 0,0-1 0,0 1 0,2-1 0,0-1 0,0-1 0,0 1 0,-1 0 0,1-1 0,-1 1 0,1-1 0,-1 0 0,3-5 0,29-60 0,-23 34 0,-1 0 0,-2-1 0,-1 0 0,-2 0 0,-1 0 0,-2-60 0,-1 119 0,2 0 0,0-1 0,8 30 0,0-3 0,-9-37-195,1-1 0,0 1 0,1 0 0,1-1 0,0 0 0,7 12 0,-5-12-6631</inkml:trace>
  <inkml:trace contextRef="#ctx0" brushRef="#br1" timeOffset="338329.17">9338 291 24575,'21'465'0,"-21"-464"0,2 20-455,1 0 0,7 26 0,-7-33-6371</inkml:trace>
  <inkml:trace contextRef="#ctx0" brushRef="#br1" timeOffset="339251.85">9557 4 24575,'-59'-1'0,"36"-1"0,1 2 0,-1 0 0,0 2 0,-43 7 0,25 4 0,0 1 0,1 2 0,0 2 0,2 1 0,0 2 0,1 2 0,-40 33 0,26-15 0,2 3 0,2 1 0,2 3 0,-41 56 0,75-90 0,1 1 0,0 0 0,1 0 0,0 1 0,2 1 0,0-1 0,-7 26 0,12-32 0,0 0 0,1 0 0,0 0 0,0 0 0,1 1 0,1-1 0,0 0 0,0 0 0,1 0 0,0 0 0,1 0 0,0-1 0,0 1 0,8 14 0,1-4 43,0 1 0,1-2-1,2 0 1,0 0 0,1-2-1,0 0 1,26 20 0,140 92-1750,-150-109-5119</inkml:trace>
  <inkml:trace contextRef="#ctx0" brushRef="#br1" timeOffset="339424.99">9572 1024 24575,'0'0'0</inkml:trace>
  <inkml:trace contextRef="#ctx0" brushRef="#br1" timeOffset="339585.37">9856 577 24575,'0'-40'0,"-2"1"0,-2-1 0,-1 1 0,-2 0 0,-2 0 0,-1 1 0,-2 0 0,-2 1 0,-37-70 0,46 98-47,0 1 0,-1 0 0,0 0 0,0 0 0,-1 0 0,0 1 0,0 0 0,-1 1 0,0 0-1,0 0 1,-1 0 0,1 1 0,-1 1 0,0-1 0,0 1 0,-1 1 0,1 0 0,-1 0 0,0 1 0,0 0 0,0 1 0,0 0-1,0 0 1,0 1 0,0 1 0,0-1 0,0 2 0,-19 4 0,10 0-6779</inkml:trace>
  <inkml:trace contextRef="#ctx0" brushRef="#br1" timeOffset="341080.26">8959 1090 24575,'0'0'0,"0"0"0,0 0 0,0 0 0,0 0 0,0 0 0,0 0 0,0 0 0,20 9 0,23 10 0,2-2 0,0-1 0,1-3 0,0-2 0,1-1 0,74 4 0,-101-14 0,0-2 0,1 0 0,-1-1 0,0-1 0,0-1 0,0-1 0,-1 0 0,0-2 0,0 0 0,-1-1 0,19-12 0,-4 0 0,-1-2 0,-2-1 0,0-1 0,50-56 0,-63 59 0,0-1 0,-2 0 0,-1-2 0,-1 0 0,-1 0 0,-1-1 0,-1 0 0,-1-1 0,-2 0 0,-1-1 0,-1 1 0,3-39 0,-9 19-1365</inkml:trace>
  <inkml:trace contextRef="#ctx0" brushRef="#br1" timeOffset="342087.51">8908 224 24575,'-103'-17'0,"28"9"-682,-98 3-1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20:05.0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1471 24575,'14'-1470'0,"-14"1473"-1365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9:59.1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 1 24575,'-20'37'0,"15"-20"0,1 0 0,0-1 0,1 2 0,1-1 0,1 0 0,0 0 0,4 34 0,-2-1 0,0-53 0,1 1 0,-1-1 0,1 0 0,0 0 0,0 1 0,0-1 0,0 1 0,0 0 0,3-3 0,4-4 0,38-57 0,-29 40 0,0 1 0,1 1 0,36-34 0,-54 57 0,0 1 0,-1-1 0,1 0 0,-1 1 0,1-1 0,0 1 0,-1 0 0,1-1 0,0 1 0,0 0 0,-1-1 0,1 1 0,0 0 0,0 0 0,0 0 0,-1-1 0,1 1 0,0 0 0,0 0 0,0 0 0,-1 0 0,1 1 0,0-1 0,0 0 0,0 0 0,-1 0 0,1 1 0,0-1 0,0 0 0,-1 1 0,2 0 0,0 0 0,0 1 0,0 0 0,0 0 0,-1 0 0,1 0 0,-1 1 0,1-1 0,-1 0 0,2 5 0,16 57 0,-15-38 0,-2 0 0,-1 0 0,-2 30 0,5-58 0,0 1 0,0-1 0,0 0 0,0 0 0,-1 0 0,1-1 0,5-5 0,7-6 0,37-30 0,-50 41 0,1 1 0,0-1 0,0 1 0,0 0 0,1-1 0,-1 2 0,1-1 0,-1 1 0,1-1 0,8 0 0,-11 2 0,0 0 0,-1 1 0,1-1 0,0 1 0,-1-1 0,1 1 0,-1 0 0,1-1 0,-1 1 0,0 0 0,1 0 0,-1 0 0,0 0 0,0 0 0,1 1 0,-1-1 0,0 0 0,0 1 0,0-1 0,0 0 0,-1 1 0,1-1 0,0 1 0,-1-1 0,1 1 0,-1-1 0,1 1 0,-1 0 0,0-1 0,1 1 0,-1 0 0,0 2 0,1 59 0,-1-58 0,-18 131-1365,14-109-5461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9:57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30 24575,'0'0'0,"0"0"0,0 0 0,0 0 0,0 0 0,0 0 0,0 35 0,-2-5 0,2 3 0,6-34 0,7-18 0,-7 10 0,0-3 0,0 1 0,1 0 0,1 1 0,0 0 0,15-15 0,-20 22 0,-1 1 0,1 0 0,0 1 0,0-1 0,0 0 0,0 1 0,0 0 0,0-1 0,0 1 0,0 0 0,1 1 0,-1-1 0,0 1 0,1-1 0,-1 1 0,0 0 0,1 0 0,-1 0 0,0 1 0,1-1 0,-1 1 0,0 0 0,0 0 0,0 0 0,1 0 0,-1 1 0,3 1 0,2 1-59,-1 0 0,1 0-1,-1 1 1,0 0-1,-1 1 1,1-1 0,-1 1-1,0 0 1,-1 1 0,1-1-1,-1 1 1,0 0 0,-1 1-1,0-1 1,0 1-1,-1 0 1,1 0 0,-2 0-1,1 0 1,-1 0 0,-1 1-1,2 13 1,-3-12-6767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8:42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1 342 24575,'2'-6'0,"1"-1"0,0 1 0,0 0 0,0-1 0,1 1 0,-1 1 0,10-11 0,-5 5 0,15-19 0,2 1 0,1 1 0,1 1 0,50-38 0,1-2 0,-75 65 0,-1-1 0,1 1 0,0-1 0,0 1 0,0 0 0,0 0 0,0 0 0,0 0 0,0 1 0,1-1 0,5-1 0,-6 3 0,1 1 0,-1-1 0,0 1 0,0-1 0,0 1 0,0 0 0,-1 0 0,1 0 0,0 1 0,0-1 0,-1 0 0,1 1 0,0 0 0,3 3 0,109 83 0,120 119 0,-235-206 0,0 0 0,0 1 0,0-1 0,0 0 0,-1 0 0,1 0 0,-1 0 0,1 0 0,0 0 0,-1 1 0,0-1 0,1 0 0,-1 0 0,0-1 0,1 1 0,-1 0 0,0 0 0,0 0 0,0 0 0,0-1 0,-1 2 0,-22 19 0,-22 3 0,0-1 0,-1-3 0,-66 19 0,-15 7 0,124-44 0,-1 0 0,0 0 0,0-1 0,1 1 0,-1-1 0,-1 0 0,1 0 0,0-1 0,0 1 0,0-1 0,0 0 0,0-1 0,0 1 0,0-1 0,0 0 0,0 0 0,0-1 0,0 0 0,0 1 0,0-2 0,-5-2 0,-12-7-170,1 0-1,1-2 0,0 0 1,1-1-1,0-1 0,1-1 1,-17-21-1</inkml:trace>
  <inkml:trace contextRef="#ctx0" brushRef="#br0" timeOffset="1295.56">753 373 24575,'0'0'0,"0"0"0,0 0 0,28 0 0,746-8-1365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8:39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 24477,'620'0'0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11:19:21.2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0,'377'15,"-317"-13,-55-1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7:24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317 707 24575,'0'0'0,"0"0"0,0 0 0,0 0 0,0 0 0,0 0 0,0 0 0,19 30 0,-9 4-227,-1 0-1,-2 0 1,-1 1-1,-2 0 1,0 43-1</inkml:trace>
  <inkml:trace contextRef="#ctx0" brushRef="#br0" timeOffset="1354.33">157 870 24575,'7'-34'0,"-2"18"0,2 0 0,0 1 0,0-1 0,2 1 0,0 1 0,0 0 0,18-20 0,-22 28 0,0 0 0,0 1 0,0 0 0,1 0 0,0 0 0,0 1 0,0 0 0,0 0 0,1 0 0,0 1 0,0 0 0,0 0 0,0 1 0,0 0 0,0 0 0,0 0 0,1 1 0,-1 0 0,12 1 0,-18 0 0,0 0 0,0 0 0,0 0 0,0 0 0,0 1 0,-1-1 0,1 0 0,0 1 0,0-1 0,0 0 0,0 1 0,0-1 0,-1 1 0,1-1 0,0 1 0,0 0 0,-1-1 0,1 1 0,-1 0 0,1-1 0,0 1 0,-1 0 0,1 0 0,-1 0 0,0 0 0,1-1 0,-1 1 0,0 0 0,1 0 0,-1 0 0,0 0 0,0 0 0,0 0 0,0 0 0,0 0 0,0 0 0,0 0 0,0-1 0,0 1 0,0 0 0,0 0 0,-1 0 0,0 2 0,1-2 0,0 0 0,-1 0 0,1 1 0,0-1 0,0 0 0,0 0 0,0 1 0,0-1 0,0 0 0,0 0 0,0 1 0,0-1 0,1 0 0,-1 0 0,0 1 0,1-1 0,-1 0 0,1 0 0,0 0 0,-1 0 0,1 0 0,0 0 0,0 0 0,-1 0 0,1 0 0,0 0 0,0 0 0,0 0 0,0-1 0,0 1 0,2 0 0,20 9 0,-6-4 0,0 1 0,-1 1 0,0 1 0,0 0 0,16 12 0,-29-18 0,0-1 0,0 1 0,0 0 0,0 0 0,-1 0 0,1 1 0,-1-1 0,0 0 0,0 1 0,0-1 0,0 1 0,-1 0 0,1 0 0,-1 0 0,0 0 0,0 0 0,-1 0 0,1 0 0,-1 0 0,0 0 0,0 0 0,0 0 0,0 0 0,-1 0 0,0 0 0,1 0 0,-2 0 0,-2 6 0,1-3 8,0 0 0,0 0 0,-1-1 0,0 0 0,-1 0 0,0 0 0,1 0 0,-2-1 0,1 0 0,-1 0 0,1 0 0,-2-1 0,1 0 0,-11 6 0,14-8-61,-1 0 0,0-1 0,0 1 0,0-1 0,0 0 0,0 0 0,0 0 0,0 0 0,0-1 0,0 1 0,0-1 0,0 0 0,-1-1-1,1 1 1,0-1 0,0 0 0,0 0 0,0 0 0,0 0 0,0-1 0,0 1 0,1-1 0,-1 0 0,0 0 0,1 0 0,0-1 0,-4-3 0</inkml:trace>
  <inkml:trace contextRef="#ctx0" brushRef="#br0" timeOffset="2223.95">702 841 24575,'2'-4'0,"0"1"0,1-1 0,-1 1 0,1 0 0,-1 0 0,1 0 0,0 0 0,0 0 0,6-3 0,1-3 0,-1 0 0,26-29 0,-34 38 0,0-1 0,0 0 0,0 0 0,0 0 0,-1 0 0,1 0 0,0 0 0,-1-1 0,1 1 0,-1 0 0,1 0 0,-1 0 0,1-1 0,-1 1 0,0 0 0,0 0 0,0-1 0,0 1 0,0 0 0,0 0 0,0-1 0,0 1 0,0 0 0,0-1 0,-1 1 0,1 0 0,0 0 0,-1 0 0,1-1 0,-2-1 0,1 2 0,-1 1 0,1-1 0,0 0 0,-1 1 0,1-1 0,-1 1 0,1-1 0,-1 1 0,1 0 0,-1 0 0,1-1 0,-1 1 0,1 0 0,-1 0 0,1 1 0,-1-1 0,1 0 0,-1 0 0,1 1 0,-1-1 0,1 1 0,0-1 0,-1 1 0,1 0 0,-1-1 0,1 1 0,0 0 0,0 0 0,0 0 0,-1 0 0,1 0 0,0 0 0,-1 2 0,-35 38 0,6 11 0,30-50 0,0 1 0,0-1 0,1 0 0,-1 0 0,0 1 0,1-1 0,0 1 0,-1-1 0,1 0 0,0 1 0,0-1 0,0 1 0,1-1 0,-1 0 0,0 1 0,1-1 0,0 1 0,-1-1 0,1 0 0,0 0 0,0 1 0,3 2 0,-2-4-20,1 0 0,-1 0 0,1-1 0,-1 1 0,1-1 0,-1 1 0,1-1 0,0 0-1,-1 0 1,1 0 0,-1-1 0,1 1 0,-1-1 0,1 1 0,0-1 0,-1 0 0,0 0 0,5-2-1,0 1-962,5-1-5843</inkml:trace>
  <inkml:trace contextRef="#ctx0" brushRef="#br0" timeOffset="2957.12">1064 606 24575,'-34'18'0,"20"-8"0,5-4 0,0-1 0,1 1 0,-1 1 0,2 0 0,-1 0 0,1 0 0,0 1 0,0 0 0,-8 13 0,16-19 0,-1-1 0,0 1 0,0 0 0,0-1 0,1 1 0,-1 0 0,1-1 0,-1 1 0,1 0 0,0-1 0,0 1 0,0-1 0,0 0 0,0 1 0,0-1 0,0 1 0,0-1 0,0 0 0,2 1 0,-1 0 0,0 0 0,-1 0 0,1 0 0,0 0 0,-1 0 0,1 0 0,-1 0 0,0 1 0,0-1 0,0 0 0,0 1 0,0-1 0,-1 1 0,2 4 0,-2-6 2,0 1-1,0-1 0,0 0 0,0 0 1,0 1-1,0-1 0,0 0 0,0 0 1,0 1-1,-1-1 0,1 0 1,0 0-1,-1 1 0,1-1 0,-1 0 1,0 0-1,1 0 0,-1 0 1,0 0-1,0 0 0,1 0 0,-1 0 1,0 0-1,0 0 0,0 0 0,0-1 1,0 1-1,0 0 0,-1-1 1,1 1-1,0-1 0,0 1 0,0-1 1,-1 1-1,-1-1 0,-2-1-28,1 0-1,0 0 1,-1 0-1,1-1 1,0 0-1,0 0 1,0 0-1,-5-3 1,-13-7-1137</inkml:trace>
  <inkml:trace contextRef="#ctx0" brushRef="#br0" timeOffset="3543.82">1182 624 24575,'0'0'0,"-23"23"0,9-10 0,1 1 0,1 1 0,0 0 0,-12 22 0,21-32 0,0 0 0,1 0 0,0 0 0,0 1 0,0-1 0,1 1 0,0 0 0,-1 8 0,2-12 0,0 1 0,0 0 0,0 0 0,1-1 0,-1 1 0,1 0 0,-1-1 0,1 1 0,0 0 0,0-1 0,0 1 0,1-1 0,-1 0 0,1 1 0,-1-1 0,1 0 0,0 0 0,3 3 0,-3-3 0,1-1 0,0 0 0,-1 0 0,1 0 0,0 0 0,0 0 0,-1 0 0,1-1 0,0 0 0,0 1 0,0-1 0,0 0 0,0 0 0,0-1 0,0 1 0,0 0 0,0-1 0,-1 0 0,1 0 0,0 0 0,0 0 0,-1 0 0,1 0 0,3-3 0,8-4 0,0 0 0,0 0 0,12-12 0,36-39-1365,-46 40-5461</inkml:trace>
  <inkml:trace contextRef="#ctx0" brushRef="#br0" timeOffset="5330.42">1353 413 24575,'0'0'0,"0"0"0,0 0 0,-1 99 0,-15 104 0,15-184 0,3-18 0,9-27 0,-2 3 0,-4 13 0,-1 0 0,1 0 0,0 1 0,0-1 0,1 1 0,0 0 0,0 1 0,14-14 0,-20 22 0,0-1 0,1 1 0,-1 0 0,0 0 0,1-1 0,-1 1 0,0 0 0,1 0 0,-1 0 0,0 0 0,1 0 0,-1 0 0,1 0 0,-1-1 0,0 1 0,1 0 0,-1 0 0,0 0 0,1 0 0,-1 1 0,1-1 0,-1 0 0,0 0 0,1 0 0,-1 0 0,0 0 0,1 0 0,-1 1 0,0-1 0,1 0 0,-1 0 0,0 0 0,1 1 0,-1-1 0,0 0 0,1 1 0,8 17 0,-3 20 0,-15 38 0,6-59 0,1 1 0,0-1 0,1 29 0,1-45 0,0-1 0,0 0 0,0 1 0,0-1 0,0 0 0,0 0 0,0 1 0,0-1 0,0 0 0,0 1 0,1-1 0,-1 0 0,0 0 0,0 1 0,0-1 0,0 0 0,0 0 0,0 1 0,1-1 0,-1 0 0,0 0 0,0 0 0,0 1 0,1-1 0,-1 0 0,0 0 0,0 0 0,1 0 0,-1 1 0,0-1 0,0 0 0,1 0 0,-1 0 0,0 0 0,0 0 0,1 0 0,-1 0 0,0 0 0,1 0 0,-1 0 0,0 0 0,1 0 0,14-8 0,10-17 0,-15 11 0,0-1 0,-2 0 0,14-30 0,-17 32 0,1 0 0,0 0 0,1 1 0,0 0 0,1 1 0,0 0 0,10-11 0,-15 20 0,0 0 0,0 1 0,0-1 0,1 1 0,-1 0 0,0 0 0,1 0 0,-1 0 0,0 0 0,1 1 0,-1 0 0,1-1 0,-1 1 0,1 1 0,-1-1 0,1 0 0,-1 1 0,1 0 0,5 1 0,-5 0 0,-1-1 0,1-1 0,-1 1 0,1 0 0,-1-1 0,1 0 0,0 0 0,-1 0 0,1 0 0,0 0 0,-1-1 0,1 0 0,-1 0 0,1 0 0,-1 0 0,1 0 0,-1-1 0,5-2 0,-20 15 0,0 0 0,2 1 0,-1 0 0,1 1 0,-9 14 0,15-19 0,-1-1 0,1 0 0,1 1 0,-1 0 0,1 0 0,1 0 0,-1 0 0,2 0 0,-1 0 0,1 1 0,-1 10 0,2-18 0,0 0 0,0 0 0,0 0 0,1 0 0,-1 0 0,0 0 0,0 0 0,1 0 0,-1 0 0,0 0 0,1 0 0,-1 0 0,1 0 0,-1 0 0,1 0 0,-1-1 0,1 1 0,0 0 0,0 0 0,-1-1 0,1 1 0,0 0 0,0-1 0,0 1 0,-1-1 0,1 1 0,2 0 0,0-1 0,-1 1 0,1-1 0,-1 0 0,1 0 0,0 0 0,-1 0 0,1 0 0,-1 0 0,1-1 0,4-1 0,1 0 0,0-1 0,-1 0 0,0-1 0,0 0 0,0 0 0,10-7 0,-12 5 0,1-1 0,-1 1 0,0-1 0,-1 0 0,5-8 0,19-26 0,-5 116 0,-18-64-1365</inkml:trace>
  <inkml:trace contextRef="#ctx0" brushRef="#br0" timeOffset="5630.48">1901 501 24575,'0'0'0,"0"0"0,0 0 0,0 0 0,0 0 0,0 0 0,0 0 0</inkml:trace>
  <inkml:trace contextRef="#ctx0" brushRef="#br0" timeOffset="6591.96">2011 363 24575,'0'41'0,"-2"1"0,-1 0 0,-2 0 0,-13 46 0,12-70 0,10-29 0,11-31 0,-15 40 0,1 0 0,0 1 0,0-1 0,0 0 0,0 1 0,0-1 0,0 1 0,0-1 0,0 1 0,1-1 0,-1 1 0,0 0 0,1-1 0,0 1 0,-1 0 0,1 0 0,-1 0 0,1 1 0,0-1 0,0 0 0,3 0 0,-4 1 0,0 0 0,1 1 0,-1-1 0,0 1 0,1-1 0,-1 1 0,0 0 0,0 0 0,0-1 0,0 1 0,1 0 0,-1 0 0,0 0 0,-1 0 0,1 0 0,0 1 0,0-1 0,0 0 0,-1 0 0,1 0 0,0 3 0,3 4 0,-1 0 0,-1 0 0,1 0 0,-1 0 0,-1 0 0,0 1 0,0-1 0,0 14 0,-3-16 0,0 1 0,0 0 0,0-1 0,-1 1 0,0-1 0,0 0 0,0 0 0,-1 0 0,0-1 0,0 1 0,-8 7 0,11-12 0,0 1 0,0 0 0,-1-1 0,1 1 0,-1-1 0,1 1 0,-1-1 0,0 0 0,0 1 0,0-1 0,1 0 0,-1 0 0,0-1 0,0 1 0,0 0 0,-1-1 0,1 1 0,0-1 0,0 1 0,0-1 0,0 0 0,0 0 0,0 0 0,-1 0 0,1 0 0,0-1 0,0 1 0,0-1 0,0 1 0,0-1 0,0 0 0,0 0 0,0 0 0,0 0 0,0 0 0,0 0 0,1 0 0,-1-1 0,-2-2 0,2 1-91,1 1 0,-1-1 0,1 0 0,0 0 0,-1-1 0,2 1 0,-1 0 0,0 0 0,1 0 0,-1-1 0,1 1 0,0 0 0,0 0 0,1-6 0</inkml:trace>
  <inkml:trace contextRef="#ctx0" brushRef="#br0" timeOffset="7325.09">2222 606 24575,'0'0'0,"0"0"0,-7 34 0,-2 21 0,9-52 0,0-1 0,0 1 0,0 0 0,0-1 0,0 1 0,0-1 0,1 1 0,-1-1 0,1 1 0,0-1 0,0 1 0,0-1 0,0 1 0,0-1 0,0 0 0,1 0 0,-1 1 0,1-1 0,1 2 0,-1-4 0,-1 1 0,0-1 0,1 0 0,-1 0 0,1 0 0,-1 0 0,1 0 0,-1 0 0,0 0 0,1 0 0,-1-1 0,1 1 0,-1 0 0,0-1 0,1 1 0,-1-1 0,0 0 0,0 1 0,1-1 0,-1 0 0,0 0 0,0 0 0,0 0 0,0 0 0,0 0 0,1-2 0,27-28 0,12-58-1365</inkml:trace>
  <inkml:trace contextRef="#ctx0" brushRef="#br0" timeOffset="8024.6">2434 561 24575,'0'0'0,"-14"43"0,4-21 0,7-15 0,-1-1 0,1 1 0,1 0 0,-1 0 0,1 0 0,0 0 0,1 0 0,-2 15 0,5-26 0,0-1 0,0 1 0,0-1 0,0 1 0,1 0 0,0 0 0,3-4 0,3-5 0,0-3 0,-5 9 0,-1 0 0,1 0 0,0 1 0,1 0 0,-1 0 0,1 0 0,1 0 0,11-9 0,-17 15 0,1 0 0,0 0 0,0 1 0,0-1 0,0 0 0,-1 1 0,1-1 0,0 0 0,0 1 0,-1-1 0,1 1 0,0-1 0,-1 1 0,1 0 0,0-1 0,-1 1 0,1 0 0,-1-1 0,1 1 0,-1 0 0,1 0 0,-1-1 0,0 1 0,1 0 0,-1 0 0,0 0 0,0 0 0,0-1 0,0 1 0,1 0 0,-1 0 0,0 0 0,-1 1 0,8 33 0,-8-13-54,1-19-33,-1 1 0,1 0-1,-1-1 1,1 1-1,0 0 1,1-1-1,-1 1 1,1-1 0,-1 1-1,1 0 1,0-1-1,0 1 1,1-1-1,1 5 1</inkml:trace>
  <inkml:trace contextRef="#ctx0" brushRef="#br0" timeOffset="8760.91">2730 597 24575,'-3'0'0,"-1"0"0,0 1 0,1-1 0,-1 1 0,1-1 0,-1 1 0,1 0 0,0 0 0,-1 1 0,1-1 0,0 1 0,0-1 0,-1 1 0,1 0 0,1 0 0,-6 5 0,4-4 0,0 0 0,1 0 0,-1 0 0,1 1 0,0-1 0,0 1 0,0 0 0,0 0 0,1 0 0,0 0 0,0 0 0,-2 5 0,4-8 0,-1 0 0,1 0 0,-1 0 0,1-1 0,0 1 0,0 0 0,0 0 0,-1 0 0,1 0 0,0-1 0,0 1 0,0 0 0,0 0 0,0 0 0,0 0 0,1 0 0,-1 0 0,0-1 0,0 1 0,1 0 0,-1 0 0,0 0 0,1-1 0,-1 1 0,1 0 0,-1 0 0,1-1 0,-1 1 0,1 0 0,-1-1 0,1 1 0,0-1 0,0 1 0,-1-1 0,1 1 0,0-1 0,0 1 0,-1-1 0,1 0 0,0 1 0,0-1 0,0 0 0,-1 0 0,1 0 0,0 0 0,0 1 0,0-1 0,1-1 0,-6 35 0,0-14 0,-1 0 0,0 0 0,-2-1 0,0 0 0,-1 0 0,-19 31 0,21-42 0,0 0 0,-1 0 0,0 0 0,0-1 0,0 1 0,-1-2 0,-1 1 0,1-1 0,-1-1 0,0 0 0,0 0 0,0 0 0,-1-1 0,1-1 0,-13 4 0,-29 4-1365,31-7-5461</inkml:trace>
  <inkml:trace contextRef="#ctx0" brushRef="#br0" timeOffset="10715.19">1384 36 24575,'-46'-12'0,"13"2"0,-29 3 0,0 3 0,-1 2 0,1 3 0,0 3 0,0 2 0,0 3 0,1 3 0,-84 28 0,103-26 0,1 2 0,0 2 0,1 2 0,1 1 0,1 3 0,1 0 0,1 3 0,1 1 0,-52 55 0,62-57 0,2 2 0,1 0 0,2 1 0,0 2 0,2 0 0,2 1 0,0 0 0,3 1 0,0 1 0,2 0 0,2 1 0,-8 56 0,15-79 0,1 1 0,0-1 0,0 1 0,1-1 0,1 0 0,0 1 0,1-1 0,0 0 0,1 1 0,0-1 0,1-1 0,1 1 0,-1 0 0,2-1 0,0 0 0,0-1 0,1 1 0,0-1 0,1 0 0,0-1 0,0 0 0,1 0 0,1-1 0,-1 0 0,1 0 0,0-1 0,18 9 0,25 11 0,1-3 0,1-1 0,111 28 0,182 16 0,262 18 0,-399-56 0,-130-19 0,0-4 0,0-3 0,1-4 0,-1-3 0,0-4 0,90-21 0,-99 13 0,132-50 0,-165 50 0,-1-2 0,0-1 0,-2-2 0,63-48 0,-84 56 0,-1-1 0,-1-1 0,0 0 0,-1 0 0,12-20 0,44-88 0,-68 122 0,9-15 0,-1-1 0,-1-1 0,0 1 0,-1-1 0,-1-1 0,-1 1 0,-1 0 0,-1-1 0,0 0 0,-1-26 0,-2 32 0,-1 0 0,0 0 0,-1 0 0,-1 0 0,0 0 0,0 0 0,-1 1 0,-1 0 0,0 0 0,-1 1 0,0-1 0,0 1 0,-2 1 0,1 0 0,-14-13 0,-5-1 0,0 2 0,-2 1 0,0 1 0,-1 1 0,-1 2 0,0 1 0,-58-20 0,-16 3 0,-123-23 0,-47-12 0,156 29-455,-2 5 0,-184-27 0,282 58-6371</inkml:trace>
  <inkml:trace contextRef="#ctx0" brushRef="#br0" timeOffset="11623.1">1123 1307 24575,'-4'2'0,"1"0"0,-1 0 0,1 1 0,0-1 0,-1 0 0,1 1 0,0 0 0,1 0 0,-1 0 0,1 0 0,-4 5 0,-4 4 0,-340 354-1365,325-339-5461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5:22.9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544 1 24575,'-11'31'0,"-56"345"0,40-193 0,-257 1215 0,172-643 0,76-442 0,31-255 11,3 80 0,3-70-1398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4:37.2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 0 24575,'0'0'0,"0"0"0,0 0 0,-1 40 0,-11 25 0,8-49 0,1-1 0,0 1 0,1 0 0,1 0 0,0 19 0,36-75 0,4-9 0,52-50 0,-91 99 0,1-1 0,-1 1 0,0 0 0,0 0 0,0 0 0,0-1 0,1 1 0,-1 0 0,0 0 0,0 0 0,0 0 0,1 0 0,-1-1 0,0 1 0,0 0 0,1 0 0,-1 0 0,0 0 0,0 0 0,1 0 0,-1 0 0,0 0 0,0 0 0,1 0 0,-1 0 0,0 0 0,0 0 0,1 0 0,-1 0 0,0 0 0,0 0 0,1 0 0,-1 0 0,0 1 0,0-1 0,0 0 0,1 0 0,-1 0 0,0 0 0,0 0 0,0 1 0,1-1 0,-1 0 0,0 0 0,0 0 0,0 1 0,0-1 0,0 0 0,1 1 0,4 19 0,-4 28 0,-1-45 0,0-2 0,0 0 0,0 0 0,0 0 0,0 0 0,0 0 0,0 0 0,0 0 0,0 0 0,0-1 0,0 1 0,0 0 0,1 0 0,-1 0 0,0 0 0,1 0 0,-1 0 0,1 0 0,-1-1 0,1 1 0,-1 0 0,1 0 0,-1-1 0,1 1 0,0 0 0,0-1 0,-1 1 0,1 0 0,0-1 0,0 1 0,0-1 0,-1 0 0,1 1 0,0-1 0,0 0 0,0 1 0,1-1 0,38-8 0,-40 8 0,11-3 0,-3 0 0,0 0 0,1 1 0,-1 0 0,0 1 0,11-1 0,-17 1 0,-1 1 0,1 1 0,0-1 0,-1 0 0,1 0 0,0 1 0,0-1 0,-1 1 0,1-1 0,-1 1 0,1 0 0,-1-1 0,1 1 0,-1 0 0,1 0 0,-1 0 0,1 0 0,-1 0 0,0 1 0,0-1 0,0 0 0,0 1 0,0-1 0,0 0 0,0 1 0,0-1 0,0 1 0,-1 0 0,1-1 0,-1 1 0,1 2 0,12 46-1365,-11-41-5461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4:35.7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44 24575,'0'0'0,"0"0"0,0 0 0,0 0 0,37-22 0,-35 20 0,1 0 0,-1 0 0,0 0 0,1 0 0,-1 0 0,1 1 0,0 0 0,-1-1 0,1 1 0,0 0 0,0 0 0,0 0 0,0 1 0,3-1 0,-4 2 0,0-1 0,0 1 0,0 0 0,0 0 0,-1 0 0,1 1 0,0-1 0,-1 0 0,1 1 0,-1-1 0,1 1 0,-1 0 0,0-1 0,1 1 0,-1 0 0,0 0 0,0 0 0,0-1 0,-1 1 0,1 0 0,0 0 0,0 4 0,19 69 58,-13-39-1481,-4-26-5403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4:12.2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87 1 24575,'0'0'0,"0"0"0,0 0 0,0 0 0,0 0 0,0 0 0,-10 30 0,-24 46 0,21-51 0,-14 43 0,24-55 0,5-11 0,12-18 0,25-47 0,-33 53 0,0 0 0,1 0 0,0 0 0,14-15 0,-20 24 0,0 0 0,0 1 0,-1-1 0,1 0 0,0 1 0,0-1 0,0 1 0,0-1 0,-1 1 0,1-1 0,0 1 0,0-1 0,0 1 0,0 0 0,0 0 0,0-1 0,0 1 0,0 0 0,0 0 0,0 0 0,0 0 0,2 0 0,-2 1 0,0 0 0,0 0 0,1 1 0,-1-1 0,-1 0 0,1 0 0,0 0 0,0 1 0,0-1 0,-1 1 0,1-1 0,0 0 0,-1 1 0,1-1 0,-1 1 0,0-1 0,0 1 0,1-1 0,-1 1 0,0 2 0,2 28-128,-4 58-1,0-62-979,1-11-5718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4:03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24575,'36'35'0,"58"46"0,-29-26 0,152 151 0,-183-168 0,-2 1 0,-1 2 0,46 82 0,-63-97 0,0 0 0,1-1 0,2-1 0,26 31 0,-68-27 0,-40 43 0,17-17 0,-108 92 0,155-145 0,0 0 0,1 1 0,-1-1 0,1 1 0,-1-1 0,1 1 0,0-1 0,-1 1 0,1 0 0,0-1 0,0 1 0,0-1 0,0 1 0,1-1 0,-1 1 0,0-1 0,1 1 0,-1-1 0,1 1 0,-1-1 0,1 1 0,0-1 0,-1 0 0,1 1 0,2 1 0,25 42 0,-26-42 0,23 28 0,54 54 0,-61-66 0,-13-19 0,0 0 0,0 0 0,0 0 0,-1-1 0,1 0 0,0 1 0,0-2 0,-1 1 0,6-3 0,-5 3 0,72-25 0,-1-4 0,80-43 0,-77 35 0,-60 27 0,-15 8 0,-1 0 0,1 1 0,0 0 0,0 0 0,0 0 0,0 0 0,0 1 0,1-1 0,-1 1 0,0 0 0,1 1 0,-1-1 0,7 0 0,-7-44 0,-6 35 0,0 1 0,-1-1 0,-1 1 0,1 0 0,-1 0 0,-1 0 0,0 1 0,0-1 0,0 1 0,-1 0 0,0 1 0,-1-1 0,0 1 0,0 0 0,-1 1 0,-14-10 0,-12-6 0,-1 1 0,-66-27 0,80 39 0,-17-4-1365</inkml:trace>
  <inkml:trace contextRef="#ctx0" brushRef="#br0" timeOffset="1664.78">781 1323 24575,'4'3'0,"0"-1"0,-1 1 0,1 0 0,-1 0 0,1 1 0,-1-1 0,0 1 0,4 6 0,0-2 0,196 213 0,-90-89 0,27 28 0,-132-153 0,20 19 0,-27-25 0,-1-1 0,1 1 0,0 0 0,0 0 0,0 0 0,0 0 0,-1 0 0,1 0 0,0 0 0,-1 0 0,1 0 0,-1 1 0,1-1 0,-1 0 0,0 0 0,1 0 0,-1 1 0,0-1 0,0 0 0,0 2 0,16 51 0,-16-51 0,1-1 0,-1 0 0,1 0 0,0 0 0,0 1 0,0-1 0,0 0 0,0 0 0,0 0 0,0-1 0,1 1 0,-1 0 0,1 0 0,2 2 0,34 28 0,-13-10 0,-21-18-1365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2:41.0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645 440 24575,'20'-22'0,"94"-73"0,-54 43 0,1 3 0,102-61 0,-160 108 0,0-1 0,0 1 0,1 1 0,-1-1 0,0 0 0,1 1 0,-1 0 0,1-1 0,0 2 0,-1-1 0,1 0 0,0 1 0,0-1 0,-1 1 0,1 0 0,0 0 0,0 1 0,-1-1 0,1 1 0,0 0 0,-1 0 0,1 0 0,0 0 0,-1 1 0,0-1 0,1 1 0,-1 0 0,0 0 0,0 0 0,0 1 0,5 4 0,54 44 0,106 94 0,-138-121 0,-24-20 0,0 1 0,0-1 0,0 1 0,-1 1 0,0-1 0,6 8 0,-12-6 0,0 0 0,-1-1 0,0 1 0,-1 0 0,1-1 0,-1 1 0,-6 9 0,-10 10 0,-1-1 0,-1-1 0,-1-1 0,0-1 0,-45 33 0,15-11 0,15-15 0,-1-2 0,-1-1 0,-81 39 0,117-63 0,0 0 0,-1 0 0,1-1 0,0 1 0,-1-1 0,1 0 0,-1 0 0,1 0 0,-1-1 0,-4 1 0,5-2 0,0 0 0,0 1 0,1-1 0,-1 0 0,0-1 0,1 1 0,-1 0 0,1-1 0,0 0 0,-1 1 0,1-1 0,0 0 0,-4-4 0,-201-213 0,173 178-1365</inkml:trace>
  <inkml:trace contextRef="#ctx0" brushRef="#br0" timeOffset="1709.85">1473 403 24575,'41'19'0,"23"5"0,1-3 0,1-3 0,118 16 0,-167-31 0,135 12 0,-74-10 0,-55-5-1365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2:36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24489,'1047'0'0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1:21.6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24575,'0'42'0,"-2"51"0,1 72 0,2-142 0,2-1 0,0 0 0,1-1 0,1 1 0,10 25 0,-15-47 0,0 1 0,0 0 0,0-1 0,0 1 0,0-1 0,0 1 0,0-1 0,0 1 0,1 0 0,-1-1 0,0 1 0,0-1 0,1 1 0,-1-1 0,0 1 0,1-1 0,-1 1 0,0-1 0,1 1 0,-1-1 0,1 0 0,-1 1 0,0-1 0,1 0 0,-1 1 0,1-1 0,-1 0 0,1 1 0,0-1 0,-1 0 0,1 0 0,-1 0 0,1 0 0,-1 1 0,1-1 0,0 0 0,-1 0 0,1 0 0,-1 0 0,1 0 0,0 0 0,0-1 0,1-1 0,0 0 0,-1 0 0,1 0 0,-1 0 0,1 0 0,-1 0 0,0-1 0,0 1 0,0 0 0,1-4 0,16-68 0,-14 58 0,-2-1 0,0 1 0,0-1 0,-2 0 0,0 1 0,-3-23 0,26 86 0,-4-11 0,-5 10 0,-11-34 0,0-1 0,0 0 0,1 0 0,1 0 0,0-1 0,0 0 0,12 17 0,-17-27 0,0 1 0,0-1 0,1 0 0,-1 1 0,0-1 0,0 1 0,1-1 0,-1 0 0,0 1 0,1-1 0,-1 0 0,1 0 0,-1 1 0,0-1 0,1 0 0,-1 0 0,1 1 0,-1-1 0,1 0 0,-1 0 0,1 0 0,-1 0 0,1 0 0,-1 0 0,1 0 0,-1 0 0,1 0 0,-1 0 0,1 0 0,-1 0 0,0 0 0,1 0 0,-1 0 0,1 0 0,-1-1 0,1 1 0,-1 0 0,1 0 0,-1-1 0,0 1 0,1 0 0,0-1 0,9-25 0,-6-33 0,-5 47 0,0 0 0,-1 1 0,0-1 0,-1 1 0,-1 0 0,0 0 0,-8-16 0,-11-34 0,21 39-1365</inkml:trace>
  <inkml:trace contextRef="#ctx0" brushRef="#br0" timeOffset="1511.25">398 462 24575,'1'-7'0,"2"1"0,-1 0 0,1 0 0,0 0 0,0 0 0,0 1 0,1-1 0,8-8 0,3-8 0,-13 19 0,18-35 0,-20 38 0,1-1 0,0 0 0,-1 0 0,1 0 0,-1 0 0,1 0 0,-1 0 0,0 0 0,1 0 0,-1 0 0,0 1 0,0-2 0,0 1 0,0 0 0,0 0 0,0 0 0,0 0 0,0 0 0,0 0 0,0 0 0,0 0 0,0 0 0,-1 0 0,1 0 0,-1 1 0,1-1 0,0 0 0,-1 0 0,0 0 0,1 0 0,-2-1 0,0 1 0,-1 1 0,0-1 0,0 1 0,0-1 0,0 1 0,0 0 0,1 0 0,-1 0 0,0 1 0,0-1 0,0 1 0,0-1 0,1 1 0,-1 0 0,0 0 0,0 0 0,1 0 0,-1 1 0,1-1 0,-1 1 0,1 0 0,0-1 0,0 1 0,0 0 0,0 0 0,0 1 0,0-1 0,-2 3 0,-1 2 0,-1 1 0,1-1 0,1 1 0,0 0 0,0 0 0,0 0 0,-3 16 0,6-21 0,0 0 0,0 1 0,1-1 0,-1 1 0,1-1 0,0 1 0,0-1 0,1 1 0,-1-1 0,1 1 0,-1-1 0,1 0 0,0 1 0,0-1 0,1 0 0,-1 0 0,1 0 0,0 0 0,-1 0 0,1 0 0,0 0 0,1 0 0,-1-1 0,0 1 0,1-1 0,0 1 0,-1-1 0,1 0 0,0 0 0,0-1 0,0 1 0,0-1 0,1 1 0,-1-1 0,0 0 0,1 0 0,-1 0 0,4 0 0,-5-1 0,0-1 0,0 0 0,0 1 0,0-1 0,0 0 0,0 0 0,0 0 0,0 0 0,0 0 0,-1-1 0,1 1 0,-1 0 0,1-1 0,-1 1 0,1-1 0,-1 0 0,0 1 0,0-1 0,2-2 0,-1 1 0,0 0 0,0 0 0,0 0 0,0-1 0,-1 1 0,1 0 0,-1-1 0,0 1 0,0-1 0,1-5 0,23 59 0,-16-31-1365,-5-13-5461</inkml:trace>
  <inkml:trace contextRef="#ctx0" brushRef="#br0" timeOffset="1967.92">558 370 24575,'0'0'0,"0"0"0,1 9 0,0 1 0,1-1 0,0 0 0,0 0 0,5 10 0,6 26 0,1 44-1365,-11-65-5461</inkml:trace>
  <inkml:trace contextRef="#ctx0" brushRef="#br0" timeOffset="2270.33">515 151 24575,'0'0'0,"0"0"0,0 0 0,0 0 0,0 0 0,0 0 0,0 0 0</inkml:trace>
  <inkml:trace contextRef="#ctx0" brushRef="#br0" timeOffset="3475.66">650 343 24575,'0'0'0,"0"0"0,0 0 0,0 0 0,0 0 0,3 36 0,16 60 0,-10-59 0,-7-33 0,-2-16 0,0-2 0,1-1 0,1 1 0,0-1 0,1 1 0,0-1 0,1 1 0,1 0 0,11-21 0,1-10 0,0 93 0,-5-3-7,14 44-1351,-21-79-5468</inkml:trace>
  <inkml:trace contextRef="#ctx0" brushRef="#br0" timeOffset="4759.69">996 317 24575,'-3'-1'0,"1"1"0,-1-1 0,1 1 0,-1 0 0,1 0 0,-1-1 0,1 1 0,-1 1 0,1-1 0,-1 0 0,1 1 0,0-1 0,-1 1 0,1 0 0,-1 0 0,1 0 0,0 0 0,0 0 0,-1 0 0,-1 3 0,2-3 0,0 0 0,1 0 0,-1 0 0,0 0 0,1 0 0,-1 1 0,1-1 0,-1 1 0,1-1 0,0 1 0,0 0 0,0-1 0,0 1 0,0 0 0,0 0 0,0 0 0,0-1 0,1 1 0,-1 0 0,1 0 0,-1 0 0,1 0 0,0 0 0,0 4 0,2 1 0,0 0 0,0 0 0,1 0 0,0 0 0,1-1 0,-1 1 0,1-1 0,8 10 0,-11-15 0,0 0 0,0 0 0,0 0 0,0 0 0,0-1 0,0 1 0,0 0 0,0 0 0,0-1 0,0 1 0,1 0 0,-1-1 0,0 0 0,0 1 0,1-1 0,-1 0 0,0 1 0,1-1 0,-1 0 0,3 0 0,-2-1 0,-1 0 0,1 0 0,0 1 0,0-1 0,-1-1 0,1 1 0,-1 0 0,1 0 0,-1 0 0,0-1 0,1 1 0,-1-1 0,0 1 0,0-1 0,0 0 0,0 1 0,0-1 0,0 0 0,0-2 0,1 0 0,0 0 0,0 1 0,0 0 0,0-1 0,-1 1 0,0-1 0,1 1 0,-1-1 0,-1 0 0,1 1 0,-1-1 0,1-7 0,0 17 0,0-1 0,0 1 0,-1-1 0,0 1 0,0-1 0,0 1 0,-2 8 0,0 4 0,2 9 0,1 3 0,-2-1 0,0 1 0,-2-1 0,-1 1 0,-2-1 0,-13 42 0,17-68 0,1 0 0,0 0 0,-1 0 0,0-1 0,0 1 0,0-1 0,0 1 0,0-1 0,0 0 0,-1 1 0,1-1 0,-1 0 0,0-1 0,1 1 0,-1 0 0,0-1 0,0 0 0,0 1 0,0-1 0,0 0 0,0-1 0,0 1 0,-1-1 0,1 1 0,0-1 0,0 0 0,0 0 0,-1 0 0,1 0 0,0-1 0,0 1 0,-5-3 0,4 2 0,0 0 0,1 0 0,0 0 0,-1-1 0,1 0 0,0 0 0,-1 0 0,1 0 0,0 0 0,1 0 0,-1-1 0,0 1 0,1-1 0,-1 0 0,1 0 0,0 0 0,0 0 0,0 0 0,0-1 0,1 1 0,-1-1 0,1 1 0,0-1 0,0 1 0,0-1 0,1 1 0,-1-1 0,1-4 0,0 0 11,1 1 0,0-1 0,1 0 0,0 1 0,0-1 0,0 1-1,1-1 1,0 1 0,1 0 0,8-13 0,-2 7-308,0 0 0,0 0 0,2 1 0,14-13 0,-12 13-6529</inkml:trace>
  <inkml:trace contextRef="#ctx0" brushRef="#br0" timeOffset="5643.87">1120 333 24575,'-1'1'0,"0"-1"0,0 0 0,0 1 0,0-1 0,0 1 0,0-1 0,0 1 0,0 0 0,0-1 0,1 1 0,-1 0 0,0 0 0,0-1 0,1 1 0,-1 0 0,1 0 0,-1 0 0,0 0 0,1 0 0,0 0 0,-1 0 0,1 0 0,0 0 0,-1 0 0,1 0 0,0 0 0,0 0 0,0 0 0,0 0 0,0 0 0,0 0 0,0 0 0,0 1 0,0-1 0,1 1 0,5 41 0,-6-43 0,2 11 0,1-1 0,1 1 0,0-1 0,9 18 0,-12-27 0,-1 1 0,1-1 0,0 0 0,0 1 0,0-1 0,0 0 0,0 0 0,0 0 0,1 0 0,-1 0 0,0 0 0,1 0 0,-1 0 0,0 0 0,1 0 0,-1-1 0,3 2 0,-2-3 0,-1 1 0,1 0 0,-1 0 0,1-1 0,-1 1 0,0-1 0,1 1 0,-1-1 0,0 1 0,1-1 0,-1 0 0,0 0 0,0 0 0,0 0 0,1 0 0,-1 0 0,0 0 0,0 0 0,-1 0 0,1 0 0,0 0 0,0-1 0,1-1 0,0-1-5,-1 1-1,1-1 0,-1 0 1,0 0-1,0 0 0,0 0 1,0 0-1,0-4 1,1-6-1310,0 6-5511</inkml:trace>
  <inkml:trace contextRef="#ctx0" brushRef="#br0" timeOffset="6371.89">1349 107 24575,'0'0'0,"-14"27"0,7-2 0,2 1 0,0-1 0,2 1 0,1 0 0,0 0 0,2 0 0,2-1 0,0 1 0,1 0 0,8 26 0,-10-48 2,0-1 0,0 1-1,0-1 1,1 1 0,0-1 0,-1 0-1,1 0 1,1 0 0,-1 0 0,0 0-1,1 0 1,-1-1 0,1 1 0,0-1-1,0 0 1,0 0 0,0 0 0,0 0-1,0 0 1,1 0 0,-1-1 0,4 2-1,7 0-41,-1-1 0,0 0 0,1-1 0,23 0-1,12 1-1163,-41-1-5622</inkml:trace>
  <inkml:trace contextRef="#ctx0" brushRef="#br0" timeOffset="6848.04">1236 289 24575,'6'-2'0,"0"-1"0,-1 1 0,1 0 0,0 0 0,0 1 0,0 0 0,0 0 0,0 0 0,10 0 0,2 0 0,12-3-682,47-1-1,-57 6-6143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09:37.7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24575,'15'30'0,"303"528"0,-85-159 0,-28 14 0,-155-295 0,59 208 0,-96-272 0,-3 0 0,-1 0 0,-4 1 0,-1 1 0,-3-1 0,-9 83 0,6-117 0,-16 93 0,15-102 0,0 0 0,0-1 0,-2 1 0,1-1 0,-1 1 0,-1-2 0,-8 13 0,-2-4-1365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9:37.906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0,'7300'169'0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09:36.6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642 1 24575,'-3'1'0,"0"1"0,0 0 0,0 1 0,0-1 0,1 0 0,-1 1 0,1 0 0,-1-1 0,1 1 0,-3 6 0,-2 1 0,-25 29 0,2 2 0,2 2 0,1 0 0,3 2 0,2 1 0,1 1 0,-24 84 0,5 27 0,-22 176 0,-5 26 0,3-133 0,35-136 0,5 2 0,-18 127 0,20 201 0,10-235 0,0 13 0,13 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11:19:50.080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0 137,'0'0,"20"1,129 19,251-1,154-38,-309 7,985-51,371-14,-531 72,-4 84,-794-67,-271-12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11:19:48.575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37,'373'-6,"272"6,373 70,133 5,-626-68,950-109,-542 21,-828 81,-99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9:43.891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0,'7782'74'0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11:16:41.0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156 3531,'-11'-29,"2"12,-11-49,3 0,-10-80,-4-143,20 178,-11-168,15-341,20 400,10 0,54-230,-32 252,108-590,-152 779,-1 8,0 0,0 0,0 1,0-1,0 0,0 0,0 0,0 1,0-1,1 0,-1 0,0 1,0-1,1 0,-1 0,1 1,-1-1,0 0,1 1,-1-1,1 1,0-1,-1 1,1-1,-1 1,1-1,0 1,-1-1,1 1,1-1,3-1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12:00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24575,'0'0'0,"36"0"0,-28 0 0,-5 0 0,1 0 0,0 0 0,0 0 0,0 0 0,0 1 0,-1-1 0,1 1 0,5 2 0,-7-2 0,0 1 0,0-1 0,0 1 0,-1-1 0,1 1 0,-1 0 0,1 0 0,-1 0 0,0 0 0,0 0 0,1 0 0,-2 0 0,1 0 0,0 0 0,0 0 0,0 5 0,6 35 0,-7-39 0,0 1 0,0-1 0,0 1 0,1-1 0,0 1 0,-1-1 0,1 0 0,0 1 0,0-1 0,1 0 0,-1 0 0,1 1 0,0-1 0,0-1 0,0 1 0,0 0 0,0 0 0,0-1 0,1 1 0,0-1 0,-1 0 0,6 4 0,17 9-1365,2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1:27:02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421 377 24575,'0'36'0,"-4"40"0,-19 113 0,6-70 0,17-117 0,0-1 0,0 1 0,0 0 0,1-1 0,-1 1 0,1-1 0,-1 1 0,1 0 0,-1-1 0,1 1 0,0-1 0,0 0 0,0 1 0,0-1 0,0 0 0,0 1 0,0-1 0,0 0 0,0 0 0,1 0 0,-1 0 0,0 0 0,1 0 0,-1 0 0,1-1 0,-1 1 0,1 0 0,-1-1 0,1 1 0,-1-1 0,1 0 0,0 1 0,-1-1 0,1 0 0,0 0 0,1 0 0,12 1 0,-1 0 0,0-1 0,15-2 0,-25 2 0,49-7 0,57-13 0,-64 10 0,0 2 0,50-2 0,-88 10-1365</inkml:trace>
  <inkml:trace contextRef="#ctx0" brushRef="#br0" timeOffset="888.52">1114 569 24575,'0'0'0,"-32"0"0,23 0 0,1 0 0,0 0 0,0 1 0,-1 1 0,1-1 0,0 1 0,0 0 0,0 1 0,1 0 0,-1 0 0,1 1 0,-1 0 0,1 0 0,0 1 0,0-1 0,1 2 0,0-1 0,0 1 0,0 0 0,0 0 0,1 0 0,0 1 0,1 0 0,-1 0 0,1 0 0,0 1 0,1-1 0,0 1 0,0 0 0,1 0 0,0 0 0,0 0 0,1 0 0,-1 9 0,1-1 0,0 1 0,1-1 0,1 0 0,0 1 0,1-1 0,1 0 0,9 30 0,-10-41 0,0 1 0,1-1 0,-1 1 0,1-1 0,0 0 0,1-1 0,-1 1 0,1 0 0,0-1 0,0 0 0,5 5 0,-5-7 0,-1 0 0,1 0 0,-1 0 0,1-1 0,0 1 0,0-1 0,-1 0 0,1 0 0,0 0 0,0 0 0,0-1 0,1 1 0,-1-1 0,0 0 0,0 0 0,0-1 0,7-1 0,-6 1 0,0-1 0,1 1 0,-1-2 0,0 1 0,0 0 0,0-1 0,0 0 0,0 0 0,-1 0 0,1-1 0,-1 0 0,0 0 0,0 0 0,0 0 0,-1 0 0,0-1 0,1 1 0,-1-1 0,-1 0 0,1 0 0,-1 0 0,0-1 0,2-6 0,1-8 0,0 1 0,-1-1 0,-2 0 0,0-1 0,0-20 0,0 50 0,0 0 0,1-1 0,0 1 0,1-1 0,0 0 0,1 0 0,-1 0 0,10 12 0,-7-10 0,0 1-1365,-1-2-5461</inkml:trace>
  <inkml:trace contextRef="#ctx0" brushRef="#br0" timeOffset="1592.53">1341 766 24575,'0'0'0,"0"0"0,0 0 0,0 0 0,0 0 0,0 0 0,0 0 0,0 0 0,-9 3 0,6-7 0,-1 0 0,1 0 0,0 0 0,1 0 0,-1-1 0,1 1 0,0-1 0,0 0 0,0 1 0,1-1 0,-1 0 0,1 0 0,0 0 0,1 0 0,-1 0 0,1 0 0,0 0 0,0 0 0,1-1 0,-1 1 0,1 0 0,0 0 0,1 1 0,2-7 0,-3 4 0,1 0 0,1 0 0,0 1 0,-1-1 0,2 1 0,-1 0 0,1 0 0,0 0 0,0 0 0,1 1 0,0 0 0,0 0 0,0 0 0,0 0 0,1 1 0,0 0 0,6-4 0,-11 8 0,0-1 0,0 1 0,1-1 0,-1 1 0,0 0 0,0-1 0,1 1 0,-1 0 0,0 0 0,0 0 0,1 0 0,-1 0 0,0 0 0,1 1 0,-1-1 0,0 0 0,0 1 0,1-1 0,-1 0 0,0 1 0,0 0 0,0-1 0,0 1 0,0 0 0,0-1 0,2 2 0,-1 1 0,1 0 0,-1 0 0,0 0 0,0 0 0,0 1 0,0-1 0,-1 1 0,1-1 0,0 5 0,3 8 0,-2 1 0,4 32 0,-6-12-1365</inkml:trace>
  <inkml:trace contextRef="#ctx0" brushRef="#br0" timeOffset="2407.98">1726 621 24575,'-16'-10'0,"-8"-2"0,21 12 0,1-1 0,-1 1 0,0 0 0,0 0 0,1 0 0,-1 0 0,0 1 0,1-1 0,-1 1 0,0-1 0,1 1 0,-1 0 0,1 0 0,-1 0 0,1 0 0,0 1 0,-1-1 0,1 1 0,0-1 0,0 1 0,0 0 0,-2 2 0,1 0 0,0 0 0,1 1 0,-1-1 0,1 1 0,0-1 0,1 1 0,-1-1 0,1 1 0,0 0 0,0 0 0,0 7 0,0 3 0,1 0 0,1 1 0,0-1 0,1 0 0,0 0 0,2 0 0,4 15 0,-8-28 0,1-1 0,-1 1 0,0-1 0,1 1 0,-1 0 0,1-1 0,0 1 0,-1-1 0,1 0 0,0 1 0,0-1 0,0 0 0,0 1 0,0-1 0,0 0 0,0 0 0,1 0 0,-1 0 0,0 0 0,1 0 0,-1 0 0,0 0 0,1-1 0,-1 1 0,1 0 0,-1-1 0,1 1 0,-1-1 0,1 0 0,2 1 0,-2-2 0,1 0 0,-1-1 0,0 1 0,0 0 0,0-1 0,0 1 0,-1-1 0,1 1 0,0-1 0,-1 0 0,1 0 0,-1 0 0,1 0 0,-1 0 0,0 0 0,0 0 0,0 0 0,0 0 0,0-1 0,0-3 0,4-10 0,0-1 0,-2 0 0,0-1 0,-1 1 0,-1-1 0,0 1 0,-2-20 0,-22-121 0,21 146 0,-2-10 0,9 40 0,7 37 0,8 86-1365,-18-116-5461</inkml:trace>
  <inkml:trace contextRef="#ctx0" brushRef="#br0" timeOffset="3645.68">1648 327 24575,'-6'0'0,"1"-1"0,0 0 0,0 0 0,-1 0 0,1-1 0,0 1 0,0-1 0,1-1 0,-1 1 0,0-1 0,-4-3 0,-5-1 0,-49-21 0,-1 3 0,0 3 0,-83-17 0,45 19 0,-149-11 0,190 27 0,-1 3 0,-99 11 0,134-6 0,0 1 0,0 0 0,0 2 0,1 2 0,0 0 0,0 1 0,1 2 0,-29 18 0,36-17 0,0 2 0,1 0 0,0 1 0,1 1 0,1 0 0,-25 39 0,-64 128 0,79-136 0,15-31 0,2 0 0,0 1 0,0 0 0,2 0 0,1 1 0,-7 38 0,11-47 0,1-1 0,0 1 0,1 0 0,0-1 0,0 1 0,1-1 0,0 1 0,1-1 0,0 0 0,0 0 0,1 0 0,0 0 0,1-1 0,0 1 0,0-1 0,7 7 0,1-1 0,0 0 0,1-1 0,0-1 0,1 0 0,1-1 0,0-1 0,0 0 0,1-2 0,0 1 0,1-2 0,-1 0 0,2-2 0,26 6 0,22 2 0,0-4 0,95 2 0,536-7 0,-351-7 0,-302 4 0,-28 0 0,0 0 0,0-1 0,0 0 0,0-2 0,1 0 0,-2-1 0,1 0 0,0-2 0,-1 0 0,18-7 0,8-14 0,-1-2 0,-2-1 0,0-2 0,-2-1 0,-2-2 0,34-42 0,-64 69 0,-1 1 0,0-1 0,0 0 0,-1 0 0,0 0 0,0 0 0,-1-1 0,0 1 0,0-1 0,-1 0 0,0 0 0,0 1 0,-1-1 0,0 0 0,0 0 0,-1 1 0,0-1 0,0 0 0,-1 0 0,-4-12 0,1 5 0,0 0 0,-1 0 0,-1 0 0,-1 1 0,0 0 0,0 0 0,-1 1 0,-22-24 0,14 20 25,-1 2-1,-1 0 0,0 0 1,-1 2-1,-1 0 1,0 2-1,0 0 0,-1 1 1,-1 2-1,1 0 0,-1 1 1,-1 1-1,-43-4 1,25 7-239,0 2 1,0 2 0,1 1-1,-1 3 1,1 1 0,0 2-1,-44 15 1,62-16-6613</inkml:trace>
  <inkml:trace contextRef="#ctx0" brushRef="#br0" timeOffset="4557.84">1493 282 24575,'-1'-9'0,"0"-1"0,-1 1 0,0-1 0,-7-16 0,-4-19 0,8 3-682,0-65-1,5 84-6143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14B5B4-5697-4FB7-9F12-31AECCE36842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2.xml><?xml version="1.0" encoding="utf-8"?>
<ds:datastoreItem xmlns:ds="http://schemas.openxmlformats.org/officeDocument/2006/customXml" ds:itemID="{256DB5C1-454D-469C-ABFC-155A6B3777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732C4-CF7E-4700-9673-38A66DC01F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E7E2E7-5E99-4000-8922-BD72F3786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LF5_VORLAGE_Information_v2_KH.dotx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Rogerio Da Silva Chilro</cp:lastModifiedBy>
  <cp:revision>8</cp:revision>
  <cp:lastPrinted>2020-08-30T17:22:00Z</cp:lastPrinted>
  <dcterms:created xsi:type="dcterms:W3CDTF">2024-02-07T16:06:00Z</dcterms:created>
  <dcterms:modified xsi:type="dcterms:W3CDTF">2024-12-10T11:38:00Z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
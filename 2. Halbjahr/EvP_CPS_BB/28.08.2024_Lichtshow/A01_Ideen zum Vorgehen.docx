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0BE92" w14:textId="77777777" w:rsidR="00F22588" w:rsidRDefault="00275101" w:rsidP="00222FAE">
      <w:pPr>
        <w:spacing w:line="276" w:lineRule="auto"/>
        <w:jc w:val="left"/>
      </w:pPr>
      <w:r>
        <w:t>Die Museen der Stadt Köln nehmen dieses Jahr an der alljährlichen stadtweiten Lichtschau teil. Die Eventagentur Blitzlicht ist mit der künstlerischen Umsetzung beauftragt.</w:t>
      </w:r>
      <w:r w:rsidR="00222FAE">
        <w:t xml:space="preserve"> </w:t>
      </w:r>
      <w:r>
        <w:t>Für einen reibungslosen Ablauf ist ein gut administriertes IT-System unerlässlich.</w:t>
      </w:r>
    </w:p>
    <w:p w14:paraId="7001A428" w14:textId="3DF887DB" w:rsidR="00275101" w:rsidRDefault="00275101" w:rsidP="00222FAE">
      <w:pPr>
        <w:spacing w:line="276" w:lineRule="auto"/>
        <w:jc w:val="left"/>
      </w:pPr>
      <w:r>
        <w:t xml:space="preserve">Erstellen Sie in Partnerarbeit eine </w:t>
      </w:r>
      <w:r w:rsidR="00222FAE">
        <w:t>erste Ideensammlung, wie man vorgehen könnte.</w:t>
      </w:r>
    </w:p>
    <w:p w14:paraId="77C25A98" w14:textId="5B8F03BC" w:rsidR="00275101" w:rsidRDefault="00F22588" w:rsidP="00275101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8F2AA0" wp14:editId="201E330C">
                <wp:simplePos x="0" y="0"/>
                <wp:positionH relativeFrom="column">
                  <wp:posOffset>183833</wp:posOffset>
                </wp:positionH>
                <wp:positionV relativeFrom="paragraph">
                  <wp:posOffset>158433</wp:posOffset>
                </wp:positionV>
                <wp:extent cx="9615488" cy="5062537"/>
                <wp:effectExtent l="0" t="0" r="24130" b="24130"/>
                <wp:wrapNone/>
                <wp:docPr id="589742149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5488" cy="5062537"/>
                          <a:chOff x="0" y="0"/>
                          <a:chExt cx="9615488" cy="5062537"/>
                        </a:xfrm>
                      </wpg:grpSpPr>
                      <pic:pic xmlns:pic="http://schemas.openxmlformats.org/drawingml/2006/picture">
                        <pic:nvPicPr>
                          <pic:cNvPr id="4" name="Grafik 3">
                            <a:extLst>
                              <a:ext uri="{FF2B5EF4-FFF2-40B4-BE49-F238E27FC236}">
                                <a16:creationId xmlns:a16="http://schemas.microsoft.com/office/drawing/2014/main" id="{2878B417-D148-DEED-F3F6-7CCF41A9705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5662" y="1323975"/>
                            <a:ext cx="2819400" cy="2343785"/>
                          </a:xfrm>
                          <a:prstGeom prst="round2DiagRect">
                            <a:avLst>
                              <a:gd name="adj1" fmla="val 5608"/>
                              <a:gd name="adj2" fmla="val 0"/>
                            </a:avLst>
                          </a:prstGeom>
                          <a:ln w="19050" cap="sq">
                            <a:solidFill>
                              <a:schemeClr val="tx2">
                                <a:lumMod val="60000"/>
                                <a:lumOff val="40000"/>
                                <a:alpha val="60000"/>
                              </a:schemeClr>
                            </a:solidFill>
                            <a:miter lim="800000"/>
                          </a:ln>
                          <a:effectLst>
                            <a:outerShdw blurRad="889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669434855" name="Rechteck: eine Ecke abgeschnitten 2"/>
                        <wps:cNvSpPr/>
                        <wps:spPr>
                          <a:xfrm>
                            <a:off x="6538912" y="0"/>
                            <a:ext cx="2566988" cy="1219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1696D" w14:textId="25D1E4F1" w:rsidR="00191625" w:rsidRDefault="00191625" w:rsidP="00D01814">
                              <w:pPr>
                                <w:jc w:val="left"/>
                                <w:rPr>
                                  <w:color w:val="4472C4" w:themeColor="accent1"/>
                                </w:rPr>
                              </w:pPr>
                              <w:r w:rsidRPr="00191625">
                                <w:rPr>
                                  <w:color w:val="4472C4" w:themeColor="accent1"/>
                                </w:rPr>
                                <w:t>Informieren</w:t>
                              </w:r>
                            </w:p>
                            <w:p w14:paraId="1EB21265" w14:textId="54365DC9" w:rsidR="00D01814" w:rsidRDefault="00D01814" w:rsidP="00D0181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 w:rsidR="008A0A8D">
                                <w:rPr>
                                  <w:color w:val="4472C4" w:themeColor="accent1"/>
                                </w:rPr>
                                <w:t>Linux installieren</w:t>
                              </w:r>
                            </w:p>
                            <w:p w14:paraId="11F3DB51" w14:textId="57EE33F5" w:rsidR="00D01814" w:rsidRDefault="00D01814" w:rsidP="00D0181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 w:rsidR="00FC1051">
                                <w:rPr>
                                  <w:color w:val="4472C4" w:themeColor="accent1"/>
                                </w:rPr>
                                <w:t>Wie viele Raspberrys?</w:t>
                              </w:r>
                            </w:p>
                            <w:p w14:paraId="2E5D39B2" w14:textId="0B840EC0" w:rsidR="00D01814" w:rsidRDefault="00D01814" w:rsidP="00D0181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 w:rsidR="00193F74">
                                <w:rPr>
                                  <w:color w:val="4472C4" w:themeColor="accent1"/>
                                </w:rPr>
                                <w:t>Sonstige Software</w:t>
                              </w:r>
                            </w:p>
                            <w:p w14:paraId="49CCCA5E" w14:textId="7CC59E80" w:rsidR="00D01814" w:rsidRPr="00D01814" w:rsidRDefault="007A59A2" w:rsidP="00D0181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Schnittstellen herausfinden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57282" name="Rechteck: abgerundete Ecken 3"/>
                        <wps:cNvSpPr/>
                        <wps:spPr>
                          <a:xfrm>
                            <a:off x="4595812" y="1790700"/>
                            <a:ext cx="508407" cy="256032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351644" name="Rechteck: eine Ecke abgeschnitten 2"/>
                        <wps:cNvSpPr/>
                        <wps:spPr>
                          <a:xfrm>
                            <a:off x="7048500" y="1700212"/>
                            <a:ext cx="2566988" cy="1219200"/>
                          </a:xfrm>
                          <a:prstGeom prst="snip1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B8068" w14:textId="27DFFB8F" w:rsidR="00C76F06" w:rsidRPr="00C76F06" w:rsidRDefault="00C76F06" w:rsidP="00C76F06">
                              <w:pPr>
                                <w:jc w:val="left"/>
                                <w:rPr>
                                  <w:color w:val="ED7D31" w:themeColor="accent2"/>
                                </w:rPr>
                              </w:pPr>
                              <w:r w:rsidRPr="00C76F06">
                                <w:rPr>
                                  <w:color w:val="ED7D31" w:themeColor="accent2"/>
                                </w:rPr>
                                <w:t>Planen</w:t>
                              </w:r>
                            </w:p>
                            <w:p w14:paraId="6839F876" w14:textId="57EFEE8D" w:rsidR="00C76F06" w:rsidRPr="00C76F06" w:rsidRDefault="00C76F06" w:rsidP="00C76F0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ED7D31" w:themeColor="accent2"/>
                                </w:rPr>
                              </w:pPr>
                              <w:r w:rsidRPr="00C76F06">
                                <w:rPr>
                                  <w:color w:val="ED7D31" w:themeColor="accent2"/>
                                </w:rPr>
                                <w:t xml:space="preserve"> </w:t>
                              </w:r>
                              <w:r w:rsidR="00225C91">
                                <w:rPr>
                                  <w:color w:val="ED7D31" w:themeColor="accent2"/>
                                </w:rPr>
                                <w:t>Rechteverteilung</w:t>
                              </w:r>
                            </w:p>
                            <w:p w14:paraId="12FDA92D" w14:textId="4CC6BA76" w:rsidR="00C76F06" w:rsidRPr="00C76F06" w:rsidRDefault="00C76F06" w:rsidP="00C76F0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ED7D31" w:themeColor="accent2"/>
                                </w:rPr>
                              </w:pPr>
                              <w:r w:rsidRPr="00C76F06">
                                <w:rPr>
                                  <w:color w:val="ED7D31" w:themeColor="accent2"/>
                                </w:rPr>
                                <w:t xml:space="preserve"> </w:t>
                              </w:r>
                              <w:r w:rsidR="00415133">
                                <w:rPr>
                                  <w:color w:val="ED7D31" w:themeColor="accent2"/>
                                </w:rPr>
                                <w:t>Welche User</w:t>
                              </w:r>
                            </w:p>
                            <w:p w14:paraId="284FE2D0" w14:textId="0F3EA252" w:rsidR="00C76F06" w:rsidRPr="00C76F06" w:rsidRDefault="00C76F06" w:rsidP="00C76F0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ED7D31" w:themeColor="accent2"/>
                                </w:rPr>
                              </w:pPr>
                              <w:r w:rsidRPr="00C76F06">
                                <w:rPr>
                                  <w:color w:val="ED7D31" w:themeColor="accent2"/>
                                </w:rPr>
                                <w:t xml:space="preserve"> </w:t>
                              </w:r>
                              <w:r w:rsidR="00F13EB2">
                                <w:rPr>
                                  <w:color w:val="ED7D31" w:themeColor="accent2"/>
                                </w:rPr>
                                <w:t>Verzeichnisstruktur</w:t>
                              </w:r>
                            </w:p>
                            <w:p w14:paraId="1BBD19A2" w14:textId="41AA2E43" w:rsidR="00C76F06" w:rsidRPr="00C76F06" w:rsidRDefault="005B66B9" w:rsidP="00C76F0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ED7D31" w:themeColor="accent2"/>
                                </w:rPr>
                              </w:pPr>
                              <w:r>
                                <w:rPr>
                                  <w:color w:val="ED7D31" w:themeColor="accent2"/>
                                </w:rPr>
                                <w:t>Administratorhandbuch planen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696367" name="Rechteck: eine Ecke abgeschnitten 2"/>
                        <wps:cNvSpPr/>
                        <wps:spPr>
                          <a:xfrm>
                            <a:off x="6357937" y="3843337"/>
                            <a:ext cx="2566988" cy="1219200"/>
                          </a:xfrm>
                          <a:prstGeom prst="snip1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BF98F" w14:textId="01CC479C" w:rsidR="00C76F06" w:rsidRPr="00C76F06" w:rsidRDefault="00C76F06" w:rsidP="00C76F06">
                              <w:pPr>
                                <w:jc w:val="left"/>
                                <w:rPr>
                                  <w:color w:val="00B050"/>
                                </w:rPr>
                              </w:pPr>
                              <w:r w:rsidRPr="00C76F06">
                                <w:rPr>
                                  <w:color w:val="00B050"/>
                                </w:rPr>
                                <w:t>Entscheiden</w:t>
                              </w:r>
                            </w:p>
                            <w:p w14:paraId="7FA18C3B" w14:textId="5977D0EF" w:rsidR="00C76F06" w:rsidRPr="00C76F06" w:rsidRDefault="00C76F06" w:rsidP="00C76F0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00B050"/>
                                </w:rPr>
                              </w:pPr>
                              <w:r w:rsidRPr="00C76F06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 w:rsidR="007414EB">
                                <w:rPr>
                                  <w:color w:val="00B050"/>
                                </w:rPr>
                                <w:t>Für ein Linux entscheiden</w:t>
                              </w:r>
                            </w:p>
                            <w:p w14:paraId="738DB6DB" w14:textId="3C2476D6" w:rsidR="00C76F06" w:rsidRPr="00C76F06" w:rsidRDefault="00C76F06" w:rsidP="00C76F0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00B050"/>
                                </w:rPr>
                              </w:pPr>
                              <w:r w:rsidRPr="00C76F06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 w:rsidR="00D84952">
                                <w:rPr>
                                  <w:color w:val="00B050"/>
                                </w:rPr>
                                <w:t>Plan festlegen</w:t>
                              </w:r>
                            </w:p>
                            <w:p w14:paraId="1EACE07A" w14:textId="77777777" w:rsidR="00C76F06" w:rsidRPr="00C76F06" w:rsidRDefault="00C76F06" w:rsidP="00C76F0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00B050"/>
                                </w:rPr>
                              </w:pPr>
                              <w:r w:rsidRPr="00C76F06">
                                <w:rPr>
                                  <w:color w:val="00B050"/>
                                </w:rPr>
                                <w:t xml:space="preserve"> </w:t>
                              </w:r>
                            </w:p>
                            <w:p w14:paraId="692C77F8" w14:textId="77777777" w:rsidR="00C76F06" w:rsidRPr="00C76F06" w:rsidRDefault="00C76F06" w:rsidP="00C76F0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00B05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145855" name="Rechteck: eine Ecke abgeschnitten 2"/>
                        <wps:cNvSpPr/>
                        <wps:spPr>
                          <a:xfrm>
                            <a:off x="309562" y="147637"/>
                            <a:ext cx="2566988" cy="1219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F802B" w14:textId="4E1B7501" w:rsidR="00C76F06" w:rsidRPr="00C76F06" w:rsidRDefault="00C76F06" w:rsidP="00C76F06">
                              <w:pPr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C76F06">
                                <w:rPr>
                                  <w:color w:val="FF0000"/>
                                </w:rPr>
                                <w:t>Bewerten</w:t>
                              </w:r>
                            </w:p>
                            <w:p w14:paraId="65A4D7AC" w14:textId="5AD1089E" w:rsidR="00C76F06" w:rsidRPr="00C76F06" w:rsidRDefault="00C76F06" w:rsidP="00C76F0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C76F06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E00FA5">
                                <w:rPr>
                                  <w:color w:val="FF0000"/>
                                </w:rPr>
                                <w:t>Mit Blitzlicht besprechen</w:t>
                              </w:r>
                            </w:p>
                            <w:p w14:paraId="7FF2CA9B" w14:textId="77777777" w:rsidR="00C76F06" w:rsidRPr="00C76F06" w:rsidRDefault="00C76F06" w:rsidP="00C76F0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C76F06"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  <w:p w14:paraId="20539672" w14:textId="77777777" w:rsidR="00C76F06" w:rsidRPr="00C76F06" w:rsidRDefault="00C76F06" w:rsidP="00C76F0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C76F06"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  <w:p w14:paraId="41BF49E3" w14:textId="77777777" w:rsidR="00C76F06" w:rsidRPr="00C76F06" w:rsidRDefault="00C76F06" w:rsidP="00C76F0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44861" name="Rechteck: eine Ecke abgeschnitten 2"/>
                        <wps:cNvSpPr/>
                        <wps:spPr>
                          <a:xfrm>
                            <a:off x="0" y="2066925"/>
                            <a:ext cx="2566988" cy="1219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FF746" w14:textId="2AE22296" w:rsidR="00552D7E" w:rsidRPr="000B6E82" w:rsidRDefault="00552D7E" w:rsidP="00552D7E">
                              <w:pPr>
                                <w:jc w:val="left"/>
                                <w:rPr>
                                  <w:color w:val="00B0F0"/>
                                </w:rPr>
                              </w:pPr>
                              <w:r w:rsidRPr="000B6E82">
                                <w:rPr>
                                  <w:color w:val="00B0F0"/>
                                </w:rPr>
                                <w:t>Kontrollieren</w:t>
                              </w:r>
                            </w:p>
                            <w:p w14:paraId="2B9E2DC5" w14:textId="1E772280" w:rsidR="00552D7E" w:rsidRPr="000B6E82" w:rsidRDefault="00552D7E" w:rsidP="00552D7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00B0F0"/>
                                </w:rPr>
                              </w:pPr>
                              <w:r w:rsidRPr="000B6E82">
                                <w:rPr>
                                  <w:color w:val="00B0F0"/>
                                </w:rPr>
                                <w:t xml:space="preserve"> </w:t>
                              </w:r>
                              <w:r w:rsidR="00567B7C">
                                <w:rPr>
                                  <w:color w:val="00B0F0"/>
                                </w:rPr>
                                <w:t>Hat alles funktioniert</w:t>
                              </w:r>
                            </w:p>
                            <w:p w14:paraId="6E4EA36C" w14:textId="77777777" w:rsidR="00552D7E" w:rsidRPr="000B6E82" w:rsidRDefault="00552D7E" w:rsidP="00552D7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00B0F0"/>
                                </w:rPr>
                              </w:pPr>
                              <w:r w:rsidRPr="000B6E82">
                                <w:rPr>
                                  <w:color w:val="00B0F0"/>
                                </w:rPr>
                                <w:t xml:space="preserve"> </w:t>
                              </w:r>
                            </w:p>
                            <w:p w14:paraId="59E063AA" w14:textId="77777777" w:rsidR="00552D7E" w:rsidRPr="000B6E82" w:rsidRDefault="00552D7E" w:rsidP="00552D7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00B0F0"/>
                                </w:rPr>
                              </w:pPr>
                              <w:r w:rsidRPr="000B6E82">
                                <w:rPr>
                                  <w:color w:val="00B0F0"/>
                                </w:rPr>
                                <w:t xml:space="preserve"> </w:t>
                              </w:r>
                            </w:p>
                            <w:p w14:paraId="105C4D4C" w14:textId="77777777" w:rsidR="00552D7E" w:rsidRPr="000B6E82" w:rsidRDefault="00552D7E" w:rsidP="00552D7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00B0F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138663" name="Rechteck: eine Ecke abgeschnitten 2"/>
                        <wps:cNvSpPr/>
                        <wps:spPr>
                          <a:xfrm>
                            <a:off x="490537" y="3724275"/>
                            <a:ext cx="2566988" cy="1219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294F5" w14:textId="627466ED" w:rsidR="000B6E82" w:rsidRPr="000B6E82" w:rsidRDefault="000B6E82" w:rsidP="000B6E82">
                              <w:pPr>
                                <w:jc w:val="left"/>
                                <w:rPr>
                                  <w:color w:val="7030A0"/>
                                </w:rPr>
                              </w:pPr>
                              <w:r w:rsidRPr="000B6E82">
                                <w:rPr>
                                  <w:color w:val="7030A0"/>
                                </w:rPr>
                                <w:t>Ausführen</w:t>
                              </w:r>
                            </w:p>
                            <w:p w14:paraId="26595DFC" w14:textId="74EEADE7" w:rsidR="000B6E82" w:rsidRPr="000B6E82" w:rsidRDefault="000B6E82" w:rsidP="000B6E8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7030A0"/>
                                </w:rPr>
                              </w:pPr>
                              <w:r w:rsidRPr="000B6E82">
                                <w:rPr>
                                  <w:color w:val="7030A0"/>
                                </w:rPr>
                                <w:t xml:space="preserve"> </w:t>
                              </w:r>
                              <w:r w:rsidR="00567B7C">
                                <w:rPr>
                                  <w:color w:val="7030A0"/>
                                </w:rPr>
                                <w:t>Geplante Schritte ausführen</w:t>
                              </w:r>
                            </w:p>
                            <w:p w14:paraId="4D77645D" w14:textId="68348419" w:rsidR="000B6E82" w:rsidRPr="000B6E82" w:rsidRDefault="000B6E82" w:rsidP="000B6E8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7030A0"/>
                                </w:rPr>
                              </w:pPr>
                              <w:r w:rsidRPr="000B6E82">
                                <w:rPr>
                                  <w:color w:val="7030A0"/>
                                </w:rPr>
                                <w:t xml:space="preserve"> </w:t>
                              </w:r>
                              <w:r w:rsidR="006A7825">
                                <w:rPr>
                                  <w:color w:val="7030A0"/>
                                </w:rPr>
                                <w:t>Raspberry aufbauen und einrichten</w:t>
                              </w:r>
                            </w:p>
                            <w:p w14:paraId="78521920" w14:textId="77777777" w:rsidR="000B6E82" w:rsidRPr="000B6E82" w:rsidRDefault="000B6E82" w:rsidP="000B6E8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7030A0"/>
                                </w:rPr>
                              </w:pPr>
                              <w:r w:rsidRPr="000B6E82">
                                <w:rPr>
                                  <w:color w:val="7030A0"/>
                                </w:rPr>
                                <w:t xml:space="preserve"> </w:t>
                              </w:r>
                            </w:p>
                            <w:p w14:paraId="009ADC90" w14:textId="77777777" w:rsidR="000B6E82" w:rsidRPr="000B6E82" w:rsidRDefault="000B6E82" w:rsidP="000B6E8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color w:val="7030A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631285" name="Rechteck: abgerundete Ecken 3"/>
                        <wps:cNvSpPr/>
                        <wps:spPr>
                          <a:xfrm>
                            <a:off x="5057775" y="2076450"/>
                            <a:ext cx="508407" cy="256032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349139" name="Rechteck: abgerundete Ecken 3"/>
                        <wps:cNvSpPr/>
                        <wps:spPr>
                          <a:xfrm>
                            <a:off x="5057775" y="2652712"/>
                            <a:ext cx="508407" cy="256032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220871" name="Rechteck: abgerundete Ecken 3"/>
                        <wps:cNvSpPr/>
                        <wps:spPr>
                          <a:xfrm>
                            <a:off x="4595812" y="2933700"/>
                            <a:ext cx="508407" cy="256032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513749" name="Rechteck: abgerundete Ecken 3"/>
                        <wps:cNvSpPr/>
                        <wps:spPr>
                          <a:xfrm>
                            <a:off x="4124325" y="2652712"/>
                            <a:ext cx="508407" cy="256032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508826" name="Rechteck: abgerundete Ecken 3"/>
                        <wps:cNvSpPr/>
                        <wps:spPr>
                          <a:xfrm>
                            <a:off x="4124325" y="2081212"/>
                            <a:ext cx="508407" cy="256032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F2AA0" id="Gruppieren 4" o:spid="_x0000_s1026" style="position:absolute;left:0;text-align:left;margin-left:14.5pt;margin-top:12.5pt;width:757.15pt;height:398.6pt;z-index:251658240" coordsize="96154,50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left:33956;top:13239;width:28194;height:23438;visibility:visible;mso-wrap-style:square" coordsize="2819400,234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" path="m131439,l2819400,r,l2819400,2212346v,72592,-58847,131439,-131439,131439l,2343785r,l,131439c,58847,58847,,131439,xe" stroked="t" strokecolor="#8496b0 [1951]" strokeweight="1.5pt">
                  <v:stroke opacity="39321f" endcap="square"/>
                  <v:imagedata r:id="rId11" o:title=""/>
                  <v:shadow on="t" color="black" opacity="26214f" origin=",-.5" offset="0,3pt"/>
                  <v:formulas/>
                  <v:path arrowok="t" o:extrusionok="t" o:connecttype="custom" o:connectlocs="131439,0;2819400,0;2819400,0;2819400,2212346;2687961,2343785;0,2343785;0,2343785;0,131439;131439,0" o:connectangles="0,0,0,0,0,0,0,0,0"/>
                </v:shape>
                <v:shape id="Rechteck: eine Ecke abgeschnitten 2" o:spid="_x0000_s1028" style="position:absolute;left:65389;width:25670;height:12192;visibility:visible;mso-wrap-style:square;v-text-anchor:top" coordsize="2566988,1219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" adj="-11796480,,5400" path="m,l2363784,r203204,203204l2566988,1219200,,1219200,,xe" filled="f" strokecolor="#4472c4 [3204]" strokeweight="1pt">
                  <v:stroke joinstyle="miter"/>
                  <v:formulas/>
                  <v:path arrowok="t" o:connecttype="custom" o:connectlocs="0,0;2363784,0;2566988,203204;2566988,1219200;0,1219200;0,0" o:connectangles="0,0,0,0,0,0" textboxrect="0,0,2566988,1219200"/>
                  <v:textbox>
                    <w:txbxContent>
                      <w:p w14:paraId="2C71696D" w14:textId="25D1E4F1" w:rsidR="00191625" w:rsidRDefault="00191625" w:rsidP="00D01814">
                        <w:pPr>
                          <w:jc w:val="left"/>
                          <w:rPr>
                            <w:color w:val="4472C4" w:themeColor="accent1"/>
                          </w:rPr>
                        </w:pPr>
                        <w:r w:rsidRPr="00191625">
                          <w:rPr>
                            <w:color w:val="4472C4" w:themeColor="accent1"/>
                          </w:rPr>
                          <w:t>Informieren</w:t>
                        </w:r>
                      </w:p>
                      <w:p w14:paraId="1EB21265" w14:textId="54365DC9" w:rsidR="00D01814" w:rsidRDefault="00D01814" w:rsidP="00D0181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4472C4" w:themeColor="accent1"/>
                          </w:rPr>
                        </w:pPr>
                        <w:r>
                          <w:rPr>
                            <w:color w:val="4472C4" w:themeColor="accent1"/>
                          </w:rPr>
                          <w:t xml:space="preserve"> </w:t>
                        </w:r>
                        <w:r w:rsidR="008A0A8D">
                          <w:rPr>
                            <w:color w:val="4472C4" w:themeColor="accent1"/>
                          </w:rPr>
                          <w:t>Linux installieren</w:t>
                        </w:r>
                      </w:p>
                      <w:p w14:paraId="11F3DB51" w14:textId="57EE33F5" w:rsidR="00D01814" w:rsidRDefault="00D01814" w:rsidP="00D0181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4472C4" w:themeColor="accent1"/>
                          </w:rPr>
                        </w:pPr>
                        <w:r>
                          <w:rPr>
                            <w:color w:val="4472C4" w:themeColor="accent1"/>
                          </w:rPr>
                          <w:t xml:space="preserve"> </w:t>
                        </w:r>
                        <w:r w:rsidR="00FC1051">
                          <w:rPr>
                            <w:color w:val="4472C4" w:themeColor="accent1"/>
                          </w:rPr>
                          <w:t>Wie viele Raspberrys?</w:t>
                        </w:r>
                      </w:p>
                      <w:p w14:paraId="2E5D39B2" w14:textId="0B840EC0" w:rsidR="00D01814" w:rsidRDefault="00D01814" w:rsidP="00D0181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4472C4" w:themeColor="accent1"/>
                          </w:rPr>
                        </w:pPr>
                        <w:r>
                          <w:rPr>
                            <w:color w:val="4472C4" w:themeColor="accent1"/>
                          </w:rPr>
                          <w:t xml:space="preserve"> </w:t>
                        </w:r>
                        <w:r w:rsidR="00193F74">
                          <w:rPr>
                            <w:color w:val="4472C4" w:themeColor="accent1"/>
                          </w:rPr>
                          <w:t>Sonstige Software</w:t>
                        </w:r>
                      </w:p>
                      <w:p w14:paraId="49CCCA5E" w14:textId="7CC59E80" w:rsidR="00D01814" w:rsidRPr="00D01814" w:rsidRDefault="007A59A2" w:rsidP="00D0181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4472C4" w:themeColor="accent1"/>
                          </w:rPr>
                        </w:pPr>
                        <w:r>
                          <w:rPr>
                            <w:color w:val="4472C4" w:themeColor="accent1"/>
                          </w:rPr>
                          <w:t>Schnittstellen herausfinden</w:t>
                        </w:r>
                      </w:p>
                    </w:txbxContent>
                  </v:textbox>
                </v:shape>
                <v:roundrect id="Rechteck: abgerundete Ecken 3" o:spid="_x0000_s1029" style="position:absolute;left:45958;top:17907;width:5084;height:25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" filled="f" strokecolor="#4472c4 [3204]" strokeweight="1.5pt">
                  <v:stroke joinstyle="miter"/>
                </v:roundrect>
                <v:shape id="Rechteck: eine Ecke abgeschnitten 2" o:spid="_x0000_s1030" style="position:absolute;left:70485;top:17002;width:25669;height:12192;visibility:visible;mso-wrap-style:square;v-text-anchor:top" coordsize="2566988,1219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" adj="-11796480,,5400" path="m,l2363784,r203204,203204l2566988,1219200,,1219200,,xe" fillcolor="white [3201]" strokecolor="#ed7d31 [3205]" strokeweight="1pt">
                  <v:stroke joinstyle="miter"/>
                  <v:formulas/>
                  <v:path arrowok="t" o:connecttype="custom" o:connectlocs="0,0;2363784,0;2566988,203204;2566988,1219200;0,1219200;0,0" o:connectangles="0,0,0,0,0,0" textboxrect="0,0,2566988,1219200"/>
                  <v:textbox>
                    <w:txbxContent>
                      <w:p w14:paraId="44BB8068" w14:textId="27DFFB8F" w:rsidR="00C76F06" w:rsidRPr="00C76F06" w:rsidRDefault="00C76F06" w:rsidP="00C76F06">
                        <w:pPr>
                          <w:jc w:val="left"/>
                          <w:rPr>
                            <w:color w:val="ED7D31" w:themeColor="accent2"/>
                          </w:rPr>
                        </w:pPr>
                        <w:r w:rsidRPr="00C76F06">
                          <w:rPr>
                            <w:color w:val="ED7D31" w:themeColor="accent2"/>
                          </w:rPr>
                          <w:t>Planen</w:t>
                        </w:r>
                      </w:p>
                      <w:p w14:paraId="6839F876" w14:textId="57EFEE8D" w:rsidR="00C76F06" w:rsidRPr="00C76F06" w:rsidRDefault="00C76F06" w:rsidP="00C76F0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ED7D31" w:themeColor="accent2"/>
                          </w:rPr>
                        </w:pPr>
                        <w:r w:rsidRPr="00C76F06">
                          <w:rPr>
                            <w:color w:val="ED7D31" w:themeColor="accent2"/>
                          </w:rPr>
                          <w:t xml:space="preserve"> </w:t>
                        </w:r>
                        <w:r w:rsidR="00225C91">
                          <w:rPr>
                            <w:color w:val="ED7D31" w:themeColor="accent2"/>
                          </w:rPr>
                          <w:t>Rechteverteilung</w:t>
                        </w:r>
                      </w:p>
                      <w:p w14:paraId="12FDA92D" w14:textId="4CC6BA76" w:rsidR="00C76F06" w:rsidRPr="00C76F06" w:rsidRDefault="00C76F06" w:rsidP="00C76F0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ED7D31" w:themeColor="accent2"/>
                          </w:rPr>
                        </w:pPr>
                        <w:r w:rsidRPr="00C76F06">
                          <w:rPr>
                            <w:color w:val="ED7D31" w:themeColor="accent2"/>
                          </w:rPr>
                          <w:t xml:space="preserve"> </w:t>
                        </w:r>
                        <w:r w:rsidR="00415133">
                          <w:rPr>
                            <w:color w:val="ED7D31" w:themeColor="accent2"/>
                          </w:rPr>
                          <w:t>Welche User</w:t>
                        </w:r>
                      </w:p>
                      <w:p w14:paraId="284FE2D0" w14:textId="0F3EA252" w:rsidR="00C76F06" w:rsidRPr="00C76F06" w:rsidRDefault="00C76F06" w:rsidP="00C76F0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ED7D31" w:themeColor="accent2"/>
                          </w:rPr>
                        </w:pPr>
                        <w:r w:rsidRPr="00C76F06">
                          <w:rPr>
                            <w:color w:val="ED7D31" w:themeColor="accent2"/>
                          </w:rPr>
                          <w:t xml:space="preserve"> </w:t>
                        </w:r>
                        <w:r w:rsidR="00F13EB2">
                          <w:rPr>
                            <w:color w:val="ED7D31" w:themeColor="accent2"/>
                          </w:rPr>
                          <w:t>Verzeichnisstruktur</w:t>
                        </w:r>
                      </w:p>
                      <w:p w14:paraId="1BBD19A2" w14:textId="41AA2E43" w:rsidR="00C76F06" w:rsidRPr="00C76F06" w:rsidRDefault="005B66B9" w:rsidP="00C76F0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ED7D31" w:themeColor="accent2"/>
                          </w:rPr>
                        </w:pPr>
                        <w:r>
                          <w:rPr>
                            <w:color w:val="ED7D31" w:themeColor="accent2"/>
                          </w:rPr>
                          <w:t>Administratorhandbuch planen</w:t>
                        </w:r>
                      </w:p>
                    </w:txbxContent>
                  </v:textbox>
                </v:shape>
                <v:shape id="Rechteck: eine Ecke abgeschnitten 2" o:spid="_x0000_s1031" style="position:absolute;left:63579;top:38433;width:25670;height:12192;visibility:visible;mso-wrap-style:square;v-text-anchor:top" coordsize="2566988,1219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" adj="-11796480,,5400" path="m,l2363784,r203204,203204l2566988,1219200,,1219200,,xe" fillcolor="white [3201]" strokecolor="#70ad47 [3209]" strokeweight="1pt">
                  <v:stroke joinstyle="miter"/>
                  <v:formulas/>
                  <v:path arrowok="t" o:connecttype="custom" o:connectlocs="0,0;2363784,0;2566988,203204;2566988,1219200;0,1219200;0,0" o:connectangles="0,0,0,0,0,0" textboxrect="0,0,2566988,1219200"/>
                  <v:textbox>
                    <w:txbxContent>
                      <w:p w14:paraId="0AFBF98F" w14:textId="01CC479C" w:rsidR="00C76F06" w:rsidRPr="00C76F06" w:rsidRDefault="00C76F06" w:rsidP="00C76F06">
                        <w:pPr>
                          <w:jc w:val="left"/>
                          <w:rPr>
                            <w:color w:val="00B050"/>
                          </w:rPr>
                        </w:pPr>
                        <w:r w:rsidRPr="00C76F06">
                          <w:rPr>
                            <w:color w:val="00B050"/>
                          </w:rPr>
                          <w:t>Entscheiden</w:t>
                        </w:r>
                      </w:p>
                      <w:p w14:paraId="7FA18C3B" w14:textId="5977D0EF" w:rsidR="00C76F06" w:rsidRPr="00C76F06" w:rsidRDefault="00C76F06" w:rsidP="00C76F0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00B050"/>
                          </w:rPr>
                        </w:pPr>
                        <w:r w:rsidRPr="00C76F06">
                          <w:rPr>
                            <w:color w:val="00B050"/>
                          </w:rPr>
                          <w:t xml:space="preserve"> </w:t>
                        </w:r>
                        <w:r w:rsidR="007414EB">
                          <w:rPr>
                            <w:color w:val="00B050"/>
                          </w:rPr>
                          <w:t>Für ein Linux entscheiden</w:t>
                        </w:r>
                      </w:p>
                      <w:p w14:paraId="738DB6DB" w14:textId="3C2476D6" w:rsidR="00C76F06" w:rsidRPr="00C76F06" w:rsidRDefault="00C76F06" w:rsidP="00C76F0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00B050"/>
                          </w:rPr>
                        </w:pPr>
                        <w:r w:rsidRPr="00C76F06">
                          <w:rPr>
                            <w:color w:val="00B050"/>
                          </w:rPr>
                          <w:t xml:space="preserve"> </w:t>
                        </w:r>
                        <w:r w:rsidR="00D84952">
                          <w:rPr>
                            <w:color w:val="00B050"/>
                          </w:rPr>
                          <w:t>Plan festlegen</w:t>
                        </w:r>
                      </w:p>
                      <w:p w14:paraId="1EACE07A" w14:textId="77777777" w:rsidR="00C76F06" w:rsidRPr="00C76F06" w:rsidRDefault="00C76F06" w:rsidP="00C76F0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00B050"/>
                          </w:rPr>
                        </w:pPr>
                        <w:r w:rsidRPr="00C76F06">
                          <w:rPr>
                            <w:color w:val="00B050"/>
                          </w:rPr>
                          <w:t xml:space="preserve"> </w:t>
                        </w:r>
                      </w:p>
                      <w:p w14:paraId="692C77F8" w14:textId="77777777" w:rsidR="00C76F06" w:rsidRPr="00C76F06" w:rsidRDefault="00C76F06" w:rsidP="00C76F0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00B050"/>
                          </w:rPr>
                        </w:pPr>
                      </w:p>
                    </w:txbxContent>
                  </v:textbox>
                </v:shape>
                <v:shape id="Rechteck: eine Ecke abgeschnitten 2" o:spid="_x0000_s1032" style="position:absolute;left:3095;top:1476;width:25670;height:12192;visibility:visible;mso-wrap-style:square;v-text-anchor:top" coordsize="2566988,1219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" adj="-11796480,,5400" path="m,l2363784,r203204,203204l2566988,1219200,,1219200,,xe" filled="f" strokecolor="red" strokeweight="1pt">
                  <v:stroke joinstyle="miter"/>
                  <v:formulas/>
                  <v:path arrowok="t" o:connecttype="custom" o:connectlocs="0,0;2363784,0;2566988,203204;2566988,1219200;0,1219200;0,0" o:connectangles="0,0,0,0,0,0" textboxrect="0,0,2566988,1219200"/>
                  <v:textbox>
                    <w:txbxContent>
                      <w:p w14:paraId="78BF802B" w14:textId="4E1B7501" w:rsidR="00C76F06" w:rsidRPr="00C76F06" w:rsidRDefault="00C76F06" w:rsidP="00C76F06">
                        <w:pPr>
                          <w:jc w:val="left"/>
                          <w:rPr>
                            <w:color w:val="FF0000"/>
                          </w:rPr>
                        </w:pPr>
                        <w:r w:rsidRPr="00C76F06">
                          <w:rPr>
                            <w:color w:val="FF0000"/>
                          </w:rPr>
                          <w:t>Bewerten</w:t>
                        </w:r>
                      </w:p>
                      <w:p w14:paraId="65A4D7AC" w14:textId="5AD1089E" w:rsidR="00C76F06" w:rsidRPr="00C76F06" w:rsidRDefault="00C76F06" w:rsidP="00C76F0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FF0000"/>
                          </w:rPr>
                        </w:pPr>
                        <w:r w:rsidRPr="00C76F06">
                          <w:rPr>
                            <w:color w:val="FF0000"/>
                          </w:rPr>
                          <w:t xml:space="preserve"> </w:t>
                        </w:r>
                        <w:r w:rsidR="00E00FA5">
                          <w:rPr>
                            <w:color w:val="FF0000"/>
                          </w:rPr>
                          <w:t>Mit Blitzlicht besprechen</w:t>
                        </w:r>
                      </w:p>
                      <w:p w14:paraId="7FF2CA9B" w14:textId="77777777" w:rsidR="00C76F06" w:rsidRPr="00C76F06" w:rsidRDefault="00C76F06" w:rsidP="00C76F0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FF0000"/>
                          </w:rPr>
                        </w:pPr>
                        <w:r w:rsidRPr="00C76F06">
                          <w:rPr>
                            <w:color w:val="FF0000"/>
                          </w:rPr>
                          <w:t xml:space="preserve"> </w:t>
                        </w:r>
                      </w:p>
                      <w:p w14:paraId="20539672" w14:textId="77777777" w:rsidR="00C76F06" w:rsidRPr="00C76F06" w:rsidRDefault="00C76F06" w:rsidP="00C76F0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FF0000"/>
                          </w:rPr>
                        </w:pPr>
                        <w:r w:rsidRPr="00C76F06">
                          <w:rPr>
                            <w:color w:val="FF0000"/>
                          </w:rPr>
                          <w:t xml:space="preserve"> </w:t>
                        </w:r>
                      </w:p>
                      <w:p w14:paraId="41BF49E3" w14:textId="77777777" w:rsidR="00C76F06" w:rsidRPr="00C76F06" w:rsidRDefault="00C76F06" w:rsidP="00C76F0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  <v:shape id="Rechteck: eine Ecke abgeschnitten 2" o:spid="_x0000_s1033" style="position:absolute;top:20669;width:25669;height:12192;visibility:visible;mso-wrap-style:square;v-text-anchor:top" coordsize="2566988,1219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" adj="-11796480,,5400" path="m,l2363784,r203204,203204l2566988,1219200,,1219200,,xe" filled="f" strokecolor="#00b0f0" strokeweight="1pt">
                  <v:stroke joinstyle="miter"/>
                  <v:formulas/>
                  <v:path arrowok="t" o:connecttype="custom" o:connectlocs="0,0;2363784,0;2566988,203204;2566988,1219200;0,1219200;0,0" o:connectangles="0,0,0,0,0,0" textboxrect="0,0,2566988,1219200"/>
                  <v:textbox>
                    <w:txbxContent>
                      <w:p w14:paraId="7B5FF746" w14:textId="2AE22296" w:rsidR="00552D7E" w:rsidRPr="000B6E82" w:rsidRDefault="00552D7E" w:rsidP="00552D7E">
                        <w:pPr>
                          <w:jc w:val="left"/>
                          <w:rPr>
                            <w:color w:val="00B0F0"/>
                          </w:rPr>
                        </w:pPr>
                        <w:r w:rsidRPr="000B6E82">
                          <w:rPr>
                            <w:color w:val="00B0F0"/>
                          </w:rPr>
                          <w:t>Kontrollieren</w:t>
                        </w:r>
                      </w:p>
                      <w:p w14:paraId="2B9E2DC5" w14:textId="1E772280" w:rsidR="00552D7E" w:rsidRPr="000B6E82" w:rsidRDefault="00552D7E" w:rsidP="00552D7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00B0F0"/>
                          </w:rPr>
                        </w:pPr>
                        <w:r w:rsidRPr="000B6E82">
                          <w:rPr>
                            <w:color w:val="00B0F0"/>
                          </w:rPr>
                          <w:t xml:space="preserve"> </w:t>
                        </w:r>
                        <w:r w:rsidR="00567B7C">
                          <w:rPr>
                            <w:color w:val="00B0F0"/>
                          </w:rPr>
                          <w:t>Hat alles funktioniert</w:t>
                        </w:r>
                      </w:p>
                      <w:p w14:paraId="6E4EA36C" w14:textId="77777777" w:rsidR="00552D7E" w:rsidRPr="000B6E82" w:rsidRDefault="00552D7E" w:rsidP="00552D7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00B0F0"/>
                          </w:rPr>
                        </w:pPr>
                        <w:r w:rsidRPr="000B6E82">
                          <w:rPr>
                            <w:color w:val="00B0F0"/>
                          </w:rPr>
                          <w:t xml:space="preserve"> </w:t>
                        </w:r>
                      </w:p>
                      <w:p w14:paraId="59E063AA" w14:textId="77777777" w:rsidR="00552D7E" w:rsidRPr="000B6E82" w:rsidRDefault="00552D7E" w:rsidP="00552D7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00B0F0"/>
                          </w:rPr>
                        </w:pPr>
                        <w:r w:rsidRPr="000B6E82">
                          <w:rPr>
                            <w:color w:val="00B0F0"/>
                          </w:rPr>
                          <w:t xml:space="preserve"> </w:t>
                        </w:r>
                      </w:p>
                      <w:p w14:paraId="105C4D4C" w14:textId="77777777" w:rsidR="00552D7E" w:rsidRPr="000B6E82" w:rsidRDefault="00552D7E" w:rsidP="00552D7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00B0F0"/>
                          </w:rPr>
                        </w:pPr>
                      </w:p>
                    </w:txbxContent>
                  </v:textbox>
                </v:shape>
                <v:shape id="Rechteck: eine Ecke abgeschnitten 2" o:spid="_x0000_s1034" style="position:absolute;left:4905;top:37242;width:25670;height:12192;visibility:visible;mso-wrap-style:square;v-text-anchor:top" coordsize="2566988,1219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" adj="-11796480,,5400" path="m,l2363784,r203204,203204l2566988,1219200,,1219200,,xe" filled="f" strokecolor="#7030a0" strokeweight="1pt">
                  <v:stroke joinstyle="miter"/>
                  <v:formulas/>
                  <v:path arrowok="t" o:connecttype="custom" o:connectlocs="0,0;2363784,0;2566988,203204;2566988,1219200;0,1219200;0,0" o:connectangles="0,0,0,0,0,0" textboxrect="0,0,2566988,1219200"/>
                  <v:textbox>
                    <w:txbxContent>
                      <w:p w14:paraId="454294F5" w14:textId="627466ED" w:rsidR="000B6E82" w:rsidRPr="000B6E82" w:rsidRDefault="000B6E82" w:rsidP="000B6E82">
                        <w:pPr>
                          <w:jc w:val="left"/>
                          <w:rPr>
                            <w:color w:val="7030A0"/>
                          </w:rPr>
                        </w:pPr>
                        <w:r w:rsidRPr="000B6E82">
                          <w:rPr>
                            <w:color w:val="7030A0"/>
                          </w:rPr>
                          <w:t>Ausführen</w:t>
                        </w:r>
                      </w:p>
                      <w:p w14:paraId="26595DFC" w14:textId="74EEADE7" w:rsidR="000B6E82" w:rsidRPr="000B6E82" w:rsidRDefault="000B6E82" w:rsidP="000B6E8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7030A0"/>
                          </w:rPr>
                        </w:pPr>
                        <w:r w:rsidRPr="000B6E82">
                          <w:rPr>
                            <w:color w:val="7030A0"/>
                          </w:rPr>
                          <w:t xml:space="preserve"> </w:t>
                        </w:r>
                        <w:r w:rsidR="00567B7C">
                          <w:rPr>
                            <w:color w:val="7030A0"/>
                          </w:rPr>
                          <w:t>Geplante Schritte ausführen</w:t>
                        </w:r>
                      </w:p>
                      <w:p w14:paraId="4D77645D" w14:textId="68348419" w:rsidR="000B6E82" w:rsidRPr="000B6E82" w:rsidRDefault="000B6E82" w:rsidP="000B6E8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7030A0"/>
                          </w:rPr>
                        </w:pPr>
                        <w:r w:rsidRPr="000B6E82">
                          <w:rPr>
                            <w:color w:val="7030A0"/>
                          </w:rPr>
                          <w:t xml:space="preserve"> </w:t>
                        </w:r>
                        <w:r w:rsidR="006A7825">
                          <w:rPr>
                            <w:color w:val="7030A0"/>
                          </w:rPr>
                          <w:t>Raspberry aufbauen und einrichten</w:t>
                        </w:r>
                      </w:p>
                      <w:p w14:paraId="78521920" w14:textId="77777777" w:rsidR="000B6E82" w:rsidRPr="000B6E82" w:rsidRDefault="000B6E82" w:rsidP="000B6E8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7030A0"/>
                          </w:rPr>
                        </w:pPr>
                        <w:r w:rsidRPr="000B6E82">
                          <w:rPr>
                            <w:color w:val="7030A0"/>
                          </w:rPr>
                          <w:t xml:space="preserve"> </w:t>
                        </w:r>
                      </w:p>
                      <w:p w14:paraId="009ADC90" w14:textId="77777777" w:rsidR="000B6E82" w:rsidRPr="000B6E82" w:rsidRDefault="000B6E82" w:rsidP="000B6E8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color w:val="7030A0"/>
                          </w:rPr>
                        </w:pPr>
                      </w:p>
                    </w:txbxContent>
                  </v:textbox>
                </v:shape>
                <v:roundrect id="Rechteck: abgerundete Ecken 3" o:spid="_x0000_s1035" style="position:absolute;left:50577;top:20764;width:5084;height:25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" filled="f" strokecolor="#ed7d31 [3205]" strokeweight="1.5pt">
                  <v:stroke joinstyle="miter"/>
                </v:roundrect>
                <v:roundrect id="Rechteck: abgerundete Ecken 3" o:spid="_x0000_s1036" style="position:absolute;left:50577;top:26527;width:5084;height:25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" filled="f" strokecolor="#00b050" strokeweight="1.5pt">
                  <v:stroke joinstyle="miter"/>
                </v:roundrect>
                <v:roundrect id="Rechteck: abgerundete Ecken 3" o:spid="_x0000_s1037" style="position:absolute;left:45958;top:29337;width:5084;height:25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" filled="f" strokecolor="#7030a0" strokeweight="1.5pt">
                  <v:stroke joinstyle="miter"/>
                </v:roundrect>
                <v:roundrect id="Rechteck: abgerundete Ecken 3" o:spid="_x0000_s1038" style="position:absolute;left:41243;top:26527;width:5084;height:25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" filled="f" strokecolor="#00b0f0" strokeweight="1.5pt">
                  <v:stroke joinstyle="miter"/>
                </v:roundrect>
                <v:roundrect id="Rechteck: abgerundete Ecken 3" o:spid="_x0000_s1039" style="position:absolute;left:41243;top:20812;width:5084;height:25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" filled="f" strokecolor="red" strokeweight="1.5pt">
                  <v:stroke joinstyle="miter"/>
                </v:roundrect>
              </v:group>
            </w:pict>
          </mc:Fallback>
        </mc:AlternateContent>
      </w:r>
    </w:p>
    <w:p w14:paraId="202BD59A" w14:textId="222D746E" w:rsidR="00813954" w:rsidRPr="00813954" w:rsidRDefault="00853FD3" w:rsidP="00853FD3">
      <w:pPr>
        <w:tabs>
          <w:tab w:val="left" w:pos="5839"/>
        </w:tabs>
      </w:pPr>
      <w:r>
        <w:tab/>
      </w:r>
    </w:p>
    <w:sectPr w:rsidR="00813954" w:rsidRPr="00813954" w:rsidSect="00BA7C2C">
      <w:headerReference w:type="default" r:id="rId12"/>
      <w:pgSz w:w="16838" w:h="11906" w:orient="landscape"/>
      <w:pgMar w:top="1134" w:right="963" w:bottom="567" w:left="513" w:header="68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03B68" w14:textId="77777777" w:rsidR="00A8417B" w:rsidRDefault="00A8417B">
      <w:pPr>
        <w:spacing w:after="0"/>
      </w:pPr>
      <w:r>
        <w:separator/>
      </w:r>
    </w:p>
  </w:endnote>
  <w:endnote w:type="continuationSeparator" w:id="0">
    <w:p w14:paraId="6E4F1089" w14:textId="77777777" w:rsidR="00A8417B" w:rsidRDefault="00A8417B">
      <w:pPr>
        <w:spacing w:after="0"/>
      </w:pPr>
      <w:r>
        <w:continuationSeparator/>
      </w:r>
    </w:p>
  </w:endnote>
  <w:endnote w:type="continuationNotice" w:id="1">
    <w:p w14:paraId="569F1335" w14:textId="77777777" w:rsidR="00A8417B" w:rsidRDefault="00A8417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KaitiM GB">
    <w:altName w:val="Calibri"/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B1A2C" w14:textId="77777777" w:rsidR="00A8417B" w:rsidRDefault="00A8417B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1DCDAD55" w14:textId="77777777" w:rsidR="00A8417B" w:rsidRDefault="00A8417B">
      <w:pPr>
        <w:spacing w:after="0"/>
      </w:pPr>
      <w:r>
        <w:continuationSeparator/>
      </w:r>
    </w:p>
  </w:footnote>
  <w:footnote w:type="continuationNotice" w:id="1">
    <w:p w14:paraId="0E757F7B" w14:textId="77777777" w:rsidR="00A8417B" w:rsidRDefault="00A8417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559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84"/>
      <w:gridCol w:w="12472"/>
      <w:gridCol w:w="1134"/>
    </w:tblGrid>
    <w:tr w:rsidR="00000000" w14:paraId="498C6535" w14:textId="77777777" w:rsidTr="00222FAE">
      <w:trPr>
        <w:trHeight w:val="397"/>
      </w:trPr>
      <w:tc>
        <w:tcPr>
          <w:tcW w:w="1984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98C6532" w14:textId="77777777" w:rsidR="00693A6E" w:rsidRDefault="00960E72">
          <w:pPr>
            <w:pStyle w:val="TableContents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98C652A" wp14:editId="498C652B">
                <wp:simplePos x="0" y="0"/>
                <wp:positionH relativeFrom="column">
                  <wp:posOffset>32400</wp:posOffset>
                </wp:positionH>
                <wp:positionV relativeFrom="paragraph">
                  <wp:posOffset>86400</wp:posOffset>
                </wp:positionV>
                <wp:extent cx="1191959" cy="454679"/>
                <wp:effectExtent l="0" t="0" r="8191" b="2521"/>
                <wp:wrapSquare wrapText="bothSides"/>
                <wp:docPr id="1" name="Bild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959" cy="454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472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3" w14:textId="3BD46A9A" w:rsidR="00693A6E" w:rsidRDefault="00BD1BCA">
          <w:pPr>
            <w:pStyle w:val="TableContents"/>
            <w:spacing w:after="0"/>
            <w:jc w:val="center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LF7 – LS1 Einstieg Linuxsysteme</w:t>
          </w:r>
        </w:p>
      </w:tc>
      <w:tc>
        <w:tcPr>
          <w:tcW w:w="11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4" w14:textId="3CA9E09E" w:rsidR="00693A6E" w:rsidRDefault="0018048D">
          <w:pPr>
            <w:pStyle w:val="TableContents"/>
            <w:spacing w:after="0"/>
            <w:jc w:val="center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A</w:t>
          </w:r>
          <w:r w:rsidR="00960E72">
            <w:rPr>
              <w:b/>
              <w:bCs/>
              <w:sz w:val="30"/>
              <w:szCs w:val="30"/>
            </w:rPr>
            <w:t>01</w:t>
          </w:r>
        </w:p>
      </w:tc>
    </w:tr>
    <w:tr w:rsidR="00000000" w14:paraId="498C6539" w14:textId="77777777" w:rsidTr="00222FAE">
      <w:trPr>
        <w:trHeight w:val="446"/>
      </w:trPr>
      <w:tc>
        <w:tcPr>
          <w:tcW w:w="1984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98C6536" w14:textId="77777777" w:rsidR="00266B8C" w:rsidRDefault="00266B8C">
          <w:pPr>
            <w:suppressAutoHyphens/>
            <w:spacing w:after="0"/>
            <w:jc w:val="left"/>
          </w:pPr>
        </w:p>
      </w:tc>
      <w:tc>
        <w:tcPr>
          <w:tcW w:w="12472" w:type="dxa"/>
          <w:tcBorders>
            <w:lef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7" w14:textId="170C6408" w:rsidR="00693A6E" w:rsidRDefault="00BA7C2C">
          <w:pPr>
            <w:pStyle w:val="TableContents"/>
            <w:spacing w:after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Ideen zum Vorgehen</w:t>
          </w:r>
        </w:p>
      </w:tc>
      <w:tc>
        <w:tcPr>
          <w:tcW w:w="1134" w:type="dxa"/>
          <w:vMerge w:val="restart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8" w14:textId="77777777" w:rsidR="00693A6E" w:rsidRDefault="00960E72">
          <w:pPr>
            <w:pStyle w:val="TableContents"/>
            <w:jc w:val="center"/>
            <w:rPr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fldChar w:fldCharType="begin"/>
          </w:r>
          <w:r>
            <w:rPr>
              <w:b/>
              <w:bCs/>
              <w:sz w:val="26"/>
              <w:szCs w:val="26"/>
            </w:rPr>
            <w:instrText xml:space="preserve"> PAGE </w:instrText>
          </w:r>
          <w:r>
            <w:rPr>
              <w:b/>
              <w:bCs/>
              <w:sz w:val="26"/>
              <w:szCs w:val="26"/>
            </w:rPr>
            <w:fldChar w:fldCharType="separate"/>
          </w:r>
          <w:r>
            <w:rPr>
              <w:b/>
              <w:bCs/>
              <w:sz w:val="26"/>
              <w:szCs w:val="26"/>
            </w:rPr>
            <w:t>1</w:t>
          </w:r>
          <w:r>
            <w:rPr>
              <w:b/>
              <w:bCs/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t>/</w:t>
          </w:r>
          <w:r>
            <w:rPr>
              <w:color w:val="C9211E"/>
              <w:sz w:val="26"/>
              <w:szCs w:val="26"/>
            </w:rPr>
            <w:fldChar w:fldCharType="begin"/>
          </w:r>
          <w:r>
            <w:rPr>
              <w:color w:val="C9211E"/>
              <w:sz w:val="26"/>
              <w:szCs w:val="26"/>
            </w:rPr>
            <w:instrText xml:space="preserve"> NUMPAGES </w:instrText>
          </w:r>
          <w:r>
            <w:rPr>
              <w:color w:val="C9211E"/>
              <w:sz w:val="26"/>
              <w:szCs w:val="26"/>
            </w:rPr>
            <w:fldChar w:fldCharType="separate"/>
          </w:r>
          <w:r>
            <w:rPr>
              <w:color w:val="C9211E"/>
              <w:sz w:val="26"/>
              <w:szCs w:val="26"/>
            </w:rPr>
            <w:t>1</w:t>
          </w:r>
          <w:r>
            <w:rPr>
              <w:color w:val="C9211E"/>
              <w:sz w:val="26"/>
              <w:szCs w:val="26"/>
            </w:rPr>
            <w:fldChar w:fldCharType="end"/>
          </w:r>
        </w:p>
      </w:tc>
    </w:tr>
    <w:tr w:rsidR="00000000" w14:paraId="498C653D" w14:textId="77777777" w:rsidTr="00222FAE">
      <w:trPr>
        <w:trHeight w:val="113"/>
      </w:trPr>
      <w:tc>
        <w:tcPr>
          <w:tcW w:w="1984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98C653A" w14:textId="77777777" w:rsidR="00266B8C" w:rsidRDefault="00266B8C">
          <w:pPr>
            <w:suppressAutoHyphens/>
            <w:spacing w:after="0"/>
            <w:jc w:val="left"/>
          </w:pPr>
        </w:p>
      </w:tc>
      <w:tc>
        <w:tcPr>
          <w:tcW w:w="12472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B" w14:textId="2DB7CB52" w:rsidR="00693A6E" w:rsidRPr="00BD1BCA" w:rsidRDefault="00BD1BCA" w:rsidP="00BD1BCA">
          <w:pPr>
            <w:pStyle w:val="TableContents"/>
            <w:spacing w:after="0"/>
            <w:jc w:val="center"/>
            <w:rPr>
              <w:sz w:val="20"/>
              <w:szCs w:val="21"/>
            </w:rPr>
          </w:pPr>
          <w:r w:rsidRPr="00BD1BCA">
            <w:rPr>
              <w:sz w:val="20"/>
              <w:szCs w:val="21"/>
            </w:rPr>
            <w:t>Stand</w:t>
          </w:r>
          <w:r w:rsidR="00960E72" w:rsidRPr="00BD1BCA">
            <w:rPr>
              <w:sz w:val="20"/>
              <w:szCs w:val="21"/>
            </w:rPr>
            <w:t xml:space="preserve">: </w:t>
          </w:r>
          <w:r w:rsidRPr="00BD1BCA">
            <w:rPr>
              <w:sz w:val="20"/>
              <w:szCs w:val="21"/>
            </w:rPr>
            <w:fldChar w:fldCharType="begin"/>
          </w:r>
          <w:r w:rsidRPr="00BD1BCA">
            <w:rPr>
              <w:sz w:val="20"/>
              <w:szCs w:val="21"/>
            </w:rPr>
            <w:instrText xml:space="preserve"> DATE  </w:instrText>
          </w:r>
          <w:r w:rsidRPr="00BD1BCA">
            <w:rPr>
              <w:sz w:val="20"/>
              <w:szCs w:val="21"/>
            </w:rPr>
            <w:fldChar w:fldCharType="separate"/>
          </w:r>
          <w:r w:rsidR="00E87DB8">
            <w:rPr>
              <w:noProof/>
              <w:sz w:val="20"/>
              <w:szCs w:val="21"/>
            </w:rPr>
            <w:t>28.08.2024</w:t>
          </w:r>
          <w:r w:rsidRPr="00BD1BCA">
            <w:rPr>
              <w:sz w:val="20"/>
              <w:szCs w:val="21"/>
            </w:rPr>
            <w:fldChar w:fldCharType="end"/>
          </w:r>
        </w:p>
      </w:tc>
      <w:tc>
        <w:tcPr>
          <w:tcW w:w="1134" w:type="dxa"/>
          <w:vMerge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C" w14:textId="77777777" w:rsidR="00266B8C" w:rsidRDefault="00266B8C">
          <w:pPr>
            <w:suppressAutoHyphens/>
            <w:spacing w:after="0"/>
            <w:jc w:val="left"/>
          </w:pPr>
        </w:p>
      </w:tc>
    </w:tr>
  </w:tbl>
  <w:p w14:paraId="498C653E" w14:textId="77777777" w:rsidR="00693A6E" w:rsidRDefault="00693A6E">
    <w:pPr>
      <w:pStyle w:val="Header"/>
      <w:rPr>
        <w:sz w:val="12"/>
        <w:szCs w:val="1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B656D"/>
    <w:multiLevelType w:val="hybridMultilevel"/>
    <w:tmpl w:val="80360F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E49FB"/>
    <w:multiLevelType w:val="multilevel"/>
    <w:tmpl w:val="CB368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746804238">
    <w:abstractNumId w:val="1"/>
  </w:num>
  <w:num w:numId="2" w16cid:durableId="209993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24A"/>
    <w:rsid w:val="00087174"/>
    <w:rsid w:val="000B6E82"/>
    <w:rsid w:val="0018048D"/>
    <w:rsid w:val="00191625"/>
    <w:rsid w:val="00193F74"/>
    <w:rsid w:val="001B48D5"/>
    <w:rsid w:val="00222FAE"/>
    <w:rsid w:val="00225C91"/>
    <w:rsid w:val="00266B8C"/>
    <w:rsid w:val="00275101"/>
    <w:rsid w:val="00276046"/>
    <w:rsid w:val="003C3E1D"/>
    <w:rsid w:val="003E149F"/>
    <w:rsid w:val="00415133"/>
    <w:rsid w:val="00427E62"/>
    <w:rsid w:val="004D65BB"/>
    <w:rsid w:val="00552D7E"/>
    <w:rsid w:val="00565D17"/>
    <w:rsid w:val="00567811"/>
    <w:rsid w:val="00567B7C"/>
    <w:rsid w:val="005B66B9"/>
    <w:rsid w:val="00606355"/>
    <w:rsid w:val="00693A6E"/>
    <w:rsid w:val="00697656"/>
    <w:rsid w:val="006A7825"/>
    <w:rsid w:val="006B4193"/>
    <w:rsid w:val="007414EB"/>
    <w:rsid w:val="007A59A2"/>
    <w:rsid w:val="00813954"/>
    <w:rsid w:val="00853FD3"/>
    <w:rsid w:val="008A0A8D"/>
    <w:rsid w:val="00960E72"/>
    <w:rsid w:val="00A8417B"/>
    <w:rsid w:val="00B0676A"/>
    <w:rsid w:val="00B53D07"/>
    <w:rsid w:val="00B739EB"/>
    <w:rsid w:val="00BA7C2C"/>
    <w:rsid w:val="00BC346E"/>
    <w:rsid w:val="00BD1BCA"/>
    <w:rsid w:val="00C76F06"/>
    <w:rsid w:val="00C92284"/>
    <w:rsid w:val="00CB48E6"/>
    <w:rsid w:val="00D01814"/>
    <w:rsid w:val="00D22EC2"/>
    <w:rsid w:val="00D34357"/>
    <w:rsid w:val="00D65946"/>
    <w:rsid w:val="00D84952"/>
    <w:rsid w:val="00E00FA5"/>
    <w:rsid w:val="00E76842"/>
    <w:rsid w:val="00E86D74"/>
    <w:rsid w:val="00E87DB8"/>
    <w:rsid w:val="00F13EB2"/>
    <w:rsid w:val="00F22588"/>
    <w:rsid w:val="00F47ADC"/>
    <w:rsid w:val="00FC1051"/>
    <w:rsid w:val="00FE224A"/>
    <w:rsid w:val="423F9EF3"/>
    <w:rsid w:val="753CE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6523"/>
  <w15:docId w15:val="{D5823192-C84B-464E-A900-EDB7092F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 PL KaitiM GB" w:hAnsi="Arial" w:cs="FreeSans"/>
        <w:kern w:val="3"/>
        <w:sz w:val="22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78"/>
      <w:jc w:val="both"/>
    </w:pPr>
  </w:style>
  <w:style w:type="paragraph" w:styleId="Heading1">
    <w:name w:val="heading 1"/>
    <w:basedOn w:val="Heading"/>
    <w:next w:val="Normal"/>
    <w:uiPriority w:val="9"/>
    <w:qFormat/>
    <w:pPr>
      <w:spacing w:before="84" w:after="12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48D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eastAsia="Arial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eastAsia="Arial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eastAsia="Arial"/>
      <w:sz w:val="24"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  <w:pPr>
      <w:spacing w:after="0"/>
    </w:p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Sender">
    <w:name w:val="Sender"/>
    <w:basedOn w:val="Normal"/>
    <w:pPr>
      <w:suppressLineNumbers/>
      <w:spacing w:after="60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character" w:customStyle="1" w:styleId="NumberingSymbols">
    <w:name w:val="Numbering Symbols"/>
  </w:style>
  <w:style w:type="paragraph" w:styleId="Footer">
    <w:name w:val="footer"/>
    <w:basedOn w:val="Normal"/>
    <w:link w:val="FooterChar"/>
    <w:uiPriority w:val="99"/>
    <w:unhideWhenUsed/>
    <w:rsid w:val="00BD1BCA"/>
    <w:pPr>
      <w:tabs>
        <w:tab w:val="center" w:pos="4536"/>
        <w:tab w:val="right" w:pos="9072"/>
      </w:tabs>
      <w:spacing w:after="0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BD1BCA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18048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275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81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..\..\..\..\..\media\DOX\Dokument\Vorlagen\OpenOffice\Ixx_LF7_2021.ot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9ABD5571E8D74E89C738E11034E8E5" ma:contentTypeVersion="13" ma:contentTypeDescription="Ein neues Dokument erstellen." ma:contentTypeScope="" ma:versionID="7f738605dcc4c70d16e82b4243651640">
  <xsd:schema xmlns:xsd="http://www.w3.org/2001/XMLSchema" xmlns:xs="http://www.w3.org/2001/XMLSchema" xmlns:p="http://schemas.microsoft.com/office/2006/metadata/properties" xmlns:ns3="f2e3c5c0-13c6-4561-a11d-effdd73d3f06" xmlns:ns4="6dc12c1b-5d6e-43c2-af41-52361e62f41a" targetNamespace="http://schemas.microsoft.com/office/2006/metadata/properties" ma:root="true" ma:fieldsID="e16a8cd1bb7618bc7813b0924af8b050" ns3:_="" ns4:_="">
    <xsd:import namespace="f2e3c5c0-13c6-4561-a11d-effdd73d3f06"/>
    <xsd:import namespace="6dc12c1b-5d6e-43c2-af41-52361e62f4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3c5c0-13c6-4561-a11d-effdd73d3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12c1b-5d6e-43c2-af41-52361e62f4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e3c5c0-13c6-4561-a11d-effdd73d3f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4AFA05-02D6-4822-BA9C-D267E93B2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3c5c0-13c6-4561-a11d-effdd73d3f06"/>
    <ds:schemaRef ds:uri="6dc12c1b-5d6e-43c2-af41-52361e62f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A14DD0-E379-4DDB-ACB8-84EECE05B9B8}">
  <ds:schemaRefs>
    <ds:schemaRef ds:uri="http://schemas.microsoft.com/office/2006/metadata/properties"/>
    <ds:schemaRef ds:uri="http://schemas.microsoft.com/office/infopath/2007/PartnerControls"/>
    <ds:schemaRef ds:uri="f2e3c5c0-13c6-4561-a11d-effdd73d3f06"/>
  </ds:schemaRefs>
</ds:datastoreItem>
</file>

<file path=customXml/itemProps3.xml><?xml version="1.0" encoding="utf-8"?>
<ds:datastoreItem xmlns:ds="http://schemas.openxmlformats.org/officeDocument/2006/customXml" ds:itemID="{FAF3B7E6-BA9D-4E41-B28D-08D6D568D9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Ixx_LF7_2021.ott</Template>
  <TotalTime>0</TotalTime>
  <Pages>1</Pages>
  <Words>50</Words>
  <Characters>291</Characters>
  <Application>Microsoft Office Word</Application>
  <DocSecurity>4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Cieplik</dc:creator>
  <cp:keywords/>
  <cp:lastModifiedBy>Benjamin Golderer</cp:lastModifiedBy>
  <cp:revision>21</cp:revision>
  <cp:lastPrinted>2022-07-09T16:16:00Z</cp:lastPrinted>
  <dcterms:created xsi:type="dcterms:W3CDTF">2024-08-28T16:39:00Z</dcterms:created>
  <dcterms:modified xsi:type="dcterms:W3CDTF">2024-08-28T17:24:00Z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0x010100619ABD5571E8D74E89C738E11034E8E5</vt:lpwstr>
  </property>
</Properties>
</file>
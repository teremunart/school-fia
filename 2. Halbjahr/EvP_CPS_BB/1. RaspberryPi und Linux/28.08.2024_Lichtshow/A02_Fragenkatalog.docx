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C6543" w14:textId="2CAB5F19" w:rsidR="00FE224A" w:rsidRDefault="00677FB3" w:rsidP="0018048D">
      <w:pPr>
        <w:pStyle w:val="Heading1"/>
        <w:jc w:val="center"/>
        <w:rPr>
          <w:color w:val="2F5496" w:themeColor="accent1" w:themeShade="BF"/>
        </w:rPr>
      </w:pPr>
      <w:r>
        <w:rPr>
          <w:color w:val="2F5496" w:themeColor="accent1" w:themeShade="BF"/>
        </w:rPr>
        <w:t>Offene Fragen zur</w:t>
      </w:r>
      <w:r w:rsidR="00813954" w:rsidRPr="00813954">
        <w:rPr>
          <w:color w:val="2F5496" w:themeColor="accent1" w:themeShade="BF"/>
        </w:rPr>
        <w:t xml:space="preserve"> Lichtschau Duisburg</w:t>
      </w:r>
    </w:p>
    <w:p w14:paraId="6F66064E" w14:textId="244DEBE2" w:rsidR="00275101" w:rsidRDefault="00275101" w:rsidP="00275101">
      <w:pPr>
        <w:spacing w:line="360" w:lineRule="auto"/>
      </w:pPr>
      <w:r>
        <w:t xml:space="preserve">Die Museen der Stadt </w:t>
      </w:r>
      <w:r w:rsidR="00F64B35">
        <w:t>Duisburg</w:t>
      </w:r>
      <w:r>
        <w:t xml:space="preserve"> nehmen dieses Jahr an der alljährlichen stadtweiten Lichtschau teil. Die Eventagentur Blitzlicht ist mit der künstlerischen Umsetzung beauftragt.</w:t>
      </w:r>
    </w:p>
    <w:p w14:paraId="380CCAAF" w14:textId="07BCC5EC" w:rsidR="00275101" w:rsidRDefault="00275101" w:rsidP="00275101">
      <w:pPr>
        <w:spacing w:line="360" w:lineRule="auto"/>
      </w:pPr>
      <w:r>
        <w:t xml:space="preserve">Für einen reibungslosen Ablauf ist ein gut administriertes IT-System unerlässlich. </w:t>
      </w:r>
    </w:p>
    <w:p w14:paraId="7001A428" w14:textId="3F500272" w:rsidR="00275101" w:rsidRDefault="00275101" w:rsidP="00275101">
      <w:pPr>
        <w:spacing w:line="360" w:lineRule="auto"/>
      </w:pPr>
      <w:r>
        <w:t xml:space="preserve">Erstellen Sie in Partnerarbeit </w:t>
      </w:r>
      <w:r w:rsidR="00022039">
        <w:t xml:space="preserve">einen Fragenkatalog, in dem alle offenen Punkte festgehalten sind. </w:t>
      </w:r>
    </w:p>
    <w:p w14:paraId="7B7AB5C3" w14:textId="4276E18F" w:rsidR="00C808C6" w:rsidRDefault="00C808C6" w:rsidP="00275101">
      <w:pPr>
        <w:spacing w:line="360" w:lineRule="auto"/>
      </w:pPr>
      <w:r>
        <w:t>So können Sie die Punkte besser im Blick behalten, um diese mit den Kunden zu klären.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9305"/>
      </w:tblGrid>
      <w:tr w:rsidR="00C808C6" w14:paraId="0435E5CB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22F634FC" w14:textId="78872515" w:rsidR="00C808C6" w:rsidRPr="004D65BB" w:rsidRDefault="00C808C6" w:rsidP="00567811">
            <w:pPr>
              <w:spacing w:after="0"/>
              <w:jc w:val="right"/>
              <w:rPr>
                <w:b/>
                <w:bCs/>
              </w:rPr>
            </w:pPr>
            <w:r w:rsidRPr="004D65BB">
              <w:rPr>
                <w:b/>
                <w:bCs/>
              </w:rPr>
              <w:t>Nr.</w:t>
            </w:r>
          </w:p>
        </w:tc>
        <w:tc>
          <w:tcPr>
            <w:tcW w:w="9305" w:type="dxa"/>
            <w:vAlign w:val="center"/>
          </w:tcPr>
          <w:p w14:paraId="7DA02845" w14:textId="5C4545D3" w:rsidR="00C808C6" w:rsidRPr="004D65BB" w:rsidRDefault="00C808C6" w:rsidP="00567811">
            <w:pPr>
              <w:spacing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Frage</w:t>
            </w:r>
          </w:p>
        </w:tc>
      </w:tr>
      <w:tr w:rsidR="00C808C6" w14:paraId="07862A8B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22BD40A4" w14:textId="4A4C6ED4" w:rsidR="00C808C6" w:rsidRDefault="00C808C6" w:rsidP="00567811">
            <w:pPr>
              <w:spacing w:after="0"/>
              <w:jc w:val="right"/>
            </w:pPr>
            <w:r>
              <w:t>1</w:t>
            </w:r>
          </w:p>
        </w:tc>
        <w:tc>
          <w:tcPr>
            <w:tcW w:w="9305" w:type="dxa"/>
            <w:vAlign w:val="center"/>
          </w:tcPr>
          <w:p w14:paraId="3F03955F" w14:textId="3108C0F3" w:rsidR="00C808C6" w:rsidRDefault="3253FC47" w:rsidP="00567811">
            <w:pPr>
              <w:spacing w:after="0"/>
              <w:jc w:val="left"/>
            </w:pPr>
            <w:r>
              <w:t>Welche Anforderung außer der in der E-Mail genannten Aufgaben sollte die Umsetzung beinhalten?</w:t>
            </w:r>
          </w:p>
        </w:tc>
      </w:tr>
      <w:tr w:rsidR="00C808C6" w14:paraId="5FFCD913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411ABF7B" w14:textId="7144A5DC" w:rsidR="00C808C6" w:rsidRDefault="00C808C6" w:rsidP="00567811">
            <w:pPr>
              <w:spacing w:after="0"/>
              <w:jc w:val="right"/>
            </w:pPr>
            <w:r>
              <w:t>2</w:t>
            </w:r>
          </w:p>
        </w:tc>
        <w:tc>
          <w:tcPr>
            <w:tcW w:w="9305" w:type="dxa"/>
            <w:vAlign w:val="center"/>
          </w:tcPr>
          <w:p w14:paraId="7A3F0DAF" w14:textId="71CACE47" w:rsidR="00C808C6" w:rsidRDefault="3253FC47" w:rsidP="00567811">
            <w:pPr>
              <w:spacing w:after="0"/>
              <w:jc w:val="left"/>
            </w:pPr>
            <w:r>
              <w:t>Gibt es ein Demo-Kit</w:t>
            </w:r>
            <w:r w:rsidR="514ED692">
              <w:t>,</w:t>
            </w:r>
            <w:r>
              <w:t xml:space="preserve"> womit wir experimentieren können?</w:t>
            </w:r>
          </w:p>
        </w:tc>
      </w:tr>
      <w:tr w:rsidR="00C808C6" w14:paraId="46641B9A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02209A54" w14:textId="719BE9DF" w:rsidR="00C808C6" w:rsidRDefault="00C808C6" w:rsidP="00567811">
            <w:pPr>
              <w:spacing w:after="0"/>
              <w:jc w:val="right"/>
            </w:pPr>
            <w:r>
              <w:t>3</w:t>
            </w:r>
          </w:p>
        </w:tc>
        <w:tc>
          <w:tcPr>
            <w:tcW w:w="9305" w:type="dxa"/>
            <w:vAlign w:val="center"/>
          </w:tcPr>
          <w:p w14:paraId="568EFBF0" w14:textId="42DB6B5C" w:rsidR="00C808C6" w:rsidRDefault="1047AF1F" w:rsidP="00567811">
            <w:pPr>
              <w:spacing w:after="0"/>
              <w:jc w:val="left"/>
            </w:pPr>
            <w:r>
              <w:t>Welches Linux-Distribution wird bevorzugt?</w:t>
            </w:r>
          </w:p>
        </w:tc>
      </w:tr>
      <w:tr w:rsidR="00C808C6" w14:paraId="0790BD35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0983AEA0" w14:textId="05680115" w:rsidR="00C808C6" w:rsidRDefault="00C808C6" w:rsidP="00567811">
            <w:pPr>
              <w:spacing w:after="0"/>
              <w:jc w:val="right"/>
            </w:pPr>
            <w:r>
              <w:t>4</w:t>
            </w:r>
          </w:p>
        </w:tc>
        <w:tc>
          <w:tcPr>
            <w:tcW w:w="9305" w:type="dxa"/>
            <w:vAlign w:val="center"/>
          </w:tcPr>
          <w:p w14:paraId="6D9EFE5A" w14:textId="09BF8217" w:rsidR="00C808C6" w:rsidRDefault="1047AF1F" w:rsidP="1047AF1F">
            <w:pPr>
              <w:spacing w:after="0" w:line="259" w:lineRule="auto"/>
              <w:jc w:val="left"/>
            </w:pPr>
            <w:r>
              <w:t>Werden mehr als ein Raspberry benötigt?</w:t>
            </w:r>
          </w:p>
        </w:tc>
      </w:tr>
      <w:tr w:rsidR="00C808C6" w14:paraId="773A56A1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56B74D21" w14:textId="01FE39DB" w:rsidR="00C808C6" w:rsidRDefault="00C808C6" w:rsidP="00567811">
            <w:pPr>
              <w:spacing w:after="0"/>
              <w:jc w:val="right"/>
            </w:pPr>
            <w:r>
              <w:t>5</w:t>
            </w:r>
          </w:p>
        </w:tc>
        <w:tc>
          <w:tcPr>
            <w:tcW w:w="9305" w:type="dxa"/>
            <w:vAlign w:val="center"/>
          </w:tcPr>
          <w:p w14:paraId="73755492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6E3F4540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141A466B" w14:textId="10FE3504" w:rsidR="00C808C6" w:rsidRDefault="00C808C6" w:rsidP="00567811">
            <w:pPr>
              <w:spacing w:after="0"/>
              <w:jc w:val="right"/>
            </w:pPr>
            <w:r>
              <w:t>6</w:t>
            </w:r>
          </w:p>
        </w:tc>
        <w:tc>
          <w:tcPr>
            <w:tcW w:w="9305" w:type="dxa"/>
            <w:vAlign w:val="center"/>
          </w:tcPr>
          <w:p w14:paraId="20656E25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501075FE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0C5090DA" w14:textId="0344A59D" w:rsidR="00C808C6" w:rsidRDefault="00C808C6" w:rsidP="00567811">
            <w:pPr>
              <w:spacing w:after="0"/>
              <w:jc w:val="right"/>
            </w:pPr>
            <w:r>
              <w:t>7</w:t>
            </w:r>
          </w:p>
        </w:tc>
        <w:tc>
          <w:tcPr>
            <w:tcW w:w="9305" w:type="dxa"/>
            <w:vAlign w:val="center"/>
          </w:tcPr>
          <w:p w14:paraId="4F6E2864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4EC4B819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6363B9E1" w14:textId="6BD77F74" w:rsidR="00C808C6" w:rsidRDefault="00C808C6" w:rsidP="00567811">
            <w:pPr>
              <w:spacing w:after="0"/>
              <w:jc w:val="right"/>
            </w:pPr>
            <w:r>
              <w:t>8</w:t>
            </w:r>
          </w:p>
        </w:tc>
        <w:tc>
          <w:tcPr>
            <w:tcW w:w="9305" w:type="dxa"/>
            <w:vAlign w:val="center"/>
          </w:tcPr>
          <w:p w14:paraId="167CDA05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2804F3A9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13B8A835" w14:textId="45418651" w:rsidR="00C808C6" w:rsidRDefault="00C808C6" w:rsidP="00567811">
            <w:pPr>
              <w:spacing w:after="0"/>
              <w:jc w:val="right"/>
            </w:pPr>
            <w:r>
              <w:t>9</w:t>
            </w:r>
          </w:p>
        </w:tc>
        <w:tc>
          <w:tcPr>
            <w:tcW w:w="9305" w:type="dxa"/>
            <w:vAlign w:val="center"/>
          </w:tcPr>
          <w:p w14:paraId="2C9695FE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5BDBA157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056E9DFD" w14:textId="63F3978B" w:rsidR="00C808C6" w:rsidRDefault="00C808C6" w:rsidP="00567811">
            <w:pPr>
              <w:spacing w:after="0"/>
              <w:jc w:val="right"/>
            </w:pPr>
            <w:r>
              <w:t>10</w:t>
            </w:r>
          </w:p>
        </w:tc>
        <w:tc>
          <w:tcPr>
            <w:tcW w:w="9305" w:type="dxa"/>
            <w:vAlign w:val="center"/>
          </w:tcPr>
          <w:p w14:paraId="0DB7B65C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6EADE441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32ADD830" w14:textId="74A94314" w:rsidR="00C808C6" w:rsidRDefault="00C808C6" w:rsidP="00567811">
            <w:pPr>
              <w:spacing w:after="0"/>
              <w:jc w:val="right"/>
            </w:pPr>
            <w:r>
              <w:t>11</w:t>
            </w:r>
          </w:p>
        </w:tc>
        <w:tc>
          <w:tcPr>
            <w:tcW w:w="9305" w:type="dxa"/>
            <w:vAlign w:val="center"/>
          </w:tcPr>
          <w:p w14:paraId="345CFEF6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3E302396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03537EB8" w14:textId="58EEF054" w:rsidR="00C808C6" w:rsidRDefault="00C808C6" w:rsidP="00567811">
            <w:pPr>
              <w:spacing w:after="0"/>
              <w:jc w:val="right"/>
            </w:pPr>
            <w:r>
              <w:t>12</w:t>
            </w:r>
          </w:p>
        </w:tc>
        <w:tc>
          <w:tcPr>
            <w:tcW w:w="9305" w:type="dxa"/>
            <w:vAlign w:val="center"/>
          </w:tcPr>
          <w:p w14:paraId="34F1E021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4A631798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3D60B7A0" w14:textId="24B13A3A" w:rsidR="00C808C6" w:rsidRDefault="00C808C6" w:rsidP="00567811">
            <w:pPr>
              <w:spacing w:after="0"/>
              <w:jc w:val="right"/>
            </w:pPr>
            <w:r>
              <w:t>13</w:t>
            </w:r>
          </w:p>
        </w:tc>
        <w:tc>
          <w:tcPr>
            <w:tcW w:w="9305" w:type="dxa"/>
            <w:vAlign w:val="center"/>
          </w:tcPr>
          <w:p w14:paraId="0C76F35E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161B44B4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0BAA4F07" w14:textId="0FA2DD66" w:rsidR="00C808C6" w:rsidRDefault="00C808C6" w:rsidP="00567811">
            <w:pPr>
              <w:spacing w:after="0"/>
              <w:jc w:val="right"/>
            </w:pPr>
            <w:r>
              <w:t>14</w:t>
            </w:r>
          </w:p>
        </w:tc>
        <w:tc>
          <w:tcPr>
            <w:tcW w:w="9305" w:type="dxa"/>
            <w:vAlign w:val="center"/>
          </w:tcPr>
          <w:p w14:paraId="4D8C3006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30C5888F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0B69496B" w14:textId="23D13F44" w:rsidR="00C808C6" w:rsidRDefault="00C808C6" w:rsidP="00567811">
            <w:pPr>
              <w:spacing w:after="0"/>
              <w:jc w:val="right"/>
            </w:pPr>
            <w:r>
              <w:t>15</w:t>
            </w:r>
          </w:p>
        </w:tc>
        <w:tc>
          <w:tcPr>
            <w:tcW w:w="9305" w:type="dxa"/>
            <w:vAlign w:val="center"/>
          </w:tcPr>
          <w:p w14:paraId="62494AC0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3C41678E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79C77510" w14:textId="7785194A" w:rsidR="00C808C6" w:rsidRDefault="00C808C6" w:rsidP="00567811">
            <w:pPr>
              <w:spacing w:after="0"/>
              <w:jc w:val="right"/>
            </w:pPr>
            <w:r>
              <w:t>16</w:t>
            </w:r>
          </w:p>
        </w:tc>
        <w:tc>
          <w:tcPr>
            <w:tcW w:w="9305" w:type="dxa"/>
            <w:vAlign w:val="center"/>
          </w:tcPr>
          <w:p w14:paraId="5F9D9A9D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312955E3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0089E077" w14:textId="46642E6E" w:rsidR="00C808C6" w:rsidRDefault="00C808C6" w:rsidP="00567811">
            <w:pPr>
              <w:spacing w:after="0"/>
              <w:jc w:val="right"/>
            </w:pPr>
            <w:r>
              <w:t>17</w:t>
            </w:r>
          </w:p>
        </w:tc>
        <w:tc>
          <w:tcPr>
            <w:tcW w:w="9305" w:type="dxa"/>
            <w:vAlign w:val="center"/>
          </w:tcPr>
          <w:p w14:paraId="5294CA7F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4C43713A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73039AD4" w14:textId="5E1D917A" w:rsidR="00C808C6" w:rsidRDefault="00C808C6" w:rsidP="00567811">
            <w:pPr>
              <w:spacing w:after="0"/>
              <w:jc w:val="right"/>
            </w:pPr>
            <w:r>
              <w:t>18</w:t>
            </w:r>
          </w:p>
        </w:tc>
        <w:tc>
          <w:tcPr>
            <w:tcW w:w="9305" w:type="dxa"/>
            <w:vAlign w:val="center"/>
          </w:tcPr>
          <w:p w14:paraId="7CC92954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28630DC3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4D1F41D1" w14:textId="7B86D95A" w:rsidR="00C808C6" w:rsidRDefault="00C808C6" w:rsidP="00567811">
            <w:pPr>
              <w:spacing w:after="0"/>
              <w:jc w:val="right"/>
            </w:pPr>
            <w:r>
              <w:t>19</w:t>
            </w:r>
          </w:p>
        </w:tc>
        <w:tc>
          <w:tcPr>
            <w:tcW w:w="9305" w:type="dxa"/>
            <w:vAlign w:val="center"/>
          </w:tcPr>
          <w:p w14:paraId="2AE4D8EF" w14:textId="77777777" w:rsidR="00C808C6" w:rsidRDefault="00C808C6" w:rsidP="00567811">
            <w:pPr>
              <w:spacing w:after="0"/>
              <w:jc w:val="left"/>
            </w:pPr>
          </w:p>
        </w:tc>
      </w:tr>
      <w:tr w:rsidR="00C808C6" w14:paraId="0FF0B48C" w14:textId="77777777" w:rsidTr="1047AF1F">
        <w:trPr>
          <w:trHeight w:val="340"/>
        </w:trPr>
        <w:tc>
          <w:tcPr>
            <w:tcW w:w="421" w:type="dxa"/>
            <w:vAlign w:val="center"/>
          </w:tcPr>
          <w:p w14:paraId="5D310947" w14:textId="7B7E632C" w:rsidR="00C808C6" w:rsidRDefault="00C808C6" w:rsidP="00567811">
            <w:pPr>
              <w:spacing w:after="0"/>
              <w:jc w:val="right"/>
            </w:pPr>
            <w:r>
              <w:t>…</w:t>
            </w:r>
          </w:p>
        </w:tc>
        <w:tc>
          <w:tcPr>
            <w:tcW w:w="9305" w:type="dxa"/>
            <w:vAlign w:val="center"/>
          </w:tcPr>
          <w:p w14:paraId="06F8C02A" w14:textId="77777777" w:rsidR="00C808C6" w:rsidRDefault="00C808C6" w:rsidP="00567811">
            <w:pPr>
              <w:spacing w:after="0"/>
              <w:jc w:val="left"/>
            </w:pPr>
          </w:p>
        </w:tc>
      </w:tr>
    </w:tbl>
    <w:p w14:paraId="77C25A98" w14:textId="77777777" w:rsidR="00275101" w:rsidRDefault="00275101" w:rsidP="00275101">
      <w:pPr>
        <w:spacing w:line="360" w:lineRule="auto"/>
      </w:pPr>
    </w:p>
    <w:p w14:paraId="202BD59A" w14:textId="77777777" w:rsidR="00813954" w:rsidRPr="00813954" w:rsidRDefault="00813954" w:rsidP="00813954"/>
    <w:sectPr w:rsidR="00813954" w:rsidRPr="00813954">
      <w:headerReference w:type="default" r:id="rId10"/>
      <w:pgSz w:w="11906" w:h="16838"/>
      <w:pgMar w:top="963" w:right="567" w:bottom="513" w:left="1134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402A1" w14:textId="77777777" w:rsidR="002803E0" w:rsidRDefault="002803E0">
      <w:pPr>
        <w:spacing w:after="0"/>
      </w:pPr>
      <w:r>
        <w:separator/>
      </w:r>
    </w:p>
  </w:endnote>
  <w:endnote w:type="continuationSeparator" w:id="0">
    <w:p w14:paraId="5474AE64" w14:textId="77777777" w:rsidR="002803E0" w:rsidRDefault="002803E0">
      <w:pPr>
        <w:spacing w:after="0"/>
      </w:pPr>
      <w:r>
        <w:continuationSeparator/>
      </w:r>
    </w:p>
  </w:endnote>
  <w:endnote w:type="continuationNotice" w:id="1">
    <w:p w14:paraId="5B6E4625" w14:textId="77777777" w:rsidR="002803E0" w:rsidRDefault="002803E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KaitiM GB">
    <w:altName w:val="Calibri"/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7EA9E" w14:textId="77777777" w:rsidR="002803E0" w:rsidRDefault="002803E0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78D01AEA" w14:textId="77777777" w:rsidR="002803E0" w:rsidRDefault="002803E0">
      <w:pPr>
        <w:spacing w:after="0"/>
      </w:pPr>
      <w:r>
        <w:continuationSeparator/>
      </w:r>
    </w:p>
  </w:footnote>
  <w:footnote w:type="continuationNotice" w:id="1">
    <w:p w14:paraId="7EF2EB0A" w14:textId="77777777" w:rsidR="002803E0" w:rsidRDefault="002803E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84"/>
      <w:gridCol w:w="7087"/>
      <w:gridCol w:w="1134"/>
    </w:tblGrid>
    <w:tr w:rsidR="00C03992" w14:paraId="498C6535" w14:textId="77777777">
      <w:trPr>
        <w:trHeight w:val="397"/>
      </w:trPr>
      <w:tc>
        <w:tcPr>
          <w:tcW w:w="1984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2" w14:textId="77777777" w:rsidR="00A4268F" w:rsidRDefault="00960E72">
          <w:pPr>
            <w:pStyle w:val="TableContents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98C652A" wp14:editId="498C652B">
                <wp:simplePos x="0" y="0"/>
                <wp:positionH relativeFrom="column">
                  <wp:posOffset>32400</wp:posOffset>
                </wp:positionH>
                <wp:positionV relativeFrom="paragraph">
                  <wp:posOffset>86400</wp:posOffset>
                </wp:positionV>
                <wp:extent cx="1191959" cy="454679"/>
                <wp:effectExtent l="0" t="0" r="8191" b="2521"/>
                <wp:wrapSquare wrapText="bothSides"/>
                <wp:docPr id="1" name="Bild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959" cy="454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3" w14:textId="3BD46A9A" w:rsidR="00A4268F" w:rsidRDefault="00BD1BCA">
          <w:pPr>
            <w:pStyle w:val="TableContents"/>
            <w:spacing w:after="0"/>
            <w:jc w:val="center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LF7 – LS1 Einstieg Linuxsysteme</w:t>
          </w:r>
        </w:p>
      </w:tc>
      <w:tc>
        <w:tcPr>
          <w:tcW w:w="11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4" w14:textId="4455B299" w:rsidR="00A4268F" w:rsidRDefault="0018048D">
          <w:pPr>
            <w:pStyle w:val="TableContents"/>
            <w:spacing w:after="0"/>
            <w:jc w:val="center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A</w:t>
          </w:r>
          <w:r w:rsidR="00960E72">
            <w:rPr>
              <w:b/>
              <w:bCs/>
              <w:sz w:val="30"/>
              <w:szCs w:val="30"/>
            </w:rPr>
            <w:t>0</w:t>
          </w:r>
          <w:r w:rsidR="00022039">
            <w:rPr>
              <w:b/>
              <w:bCs/>
              <w:sz w:val="30"/>
              <w:szCs w:val="30"/>
            </w:rPr>
            <w:t>2</w:t>
          </w:r>
        </w:p>
      </w:tc>
    </w:tr>
    <w:tr w:rsidR="00C03992" w14:paraId="498C6539" w14:textId="77777777" w:rsidTr="00BD1BCA">
      <w:trPr>
        <w:trHeight w:val="446"/>
      </w:trPr>
      <w:tc>
        <w:tcPr>
          <w:tcW w:w="1984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6" w14:textId="77777777" w:rsidR="00266B8C" w:rsidRDefault="00266B8C">
          <w:pPr>
            <w:suppressAutoHyphens/>
            <w:spacing w:after="0"/>
            <w:jc w:val="left"/>
          </w:pPr>
        </w:p>
      </w:tc>
      <w:tc>
        <w:tcPr>
          <w:tcW w:w="7087" w:type="dxa"/>
          <w:tcBorders>
            <w:lef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7" w14:textId="68B75EA4" w:rsidR="00A4268F" w:rsidRDefault="00022039">
          <w:pPr>
            <w:pStyle w:val="TableContents"/>
            <w:spacing w:after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Fragenkatalog</w:t>
          </w:r>
        </w:p>
      </w:tc>
      <w:tc>
        <w:tcPr>
          <w:tcW w:w="1134" w:type="dxa"/>
          <w:vMerge w:val="restart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8" w14:textId="77777777" w:rsidR="00A4268F" w:rsidRDefault="00960E72">
          <w:pPr>
            <w:pStyle w:val="TableContents"/>
            <w:jc w:val="center"/>
            <w:rPr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fldChar w:fldCharType="begin"/>
          </w:r>
          <w:r>
            <w:rPr>
              <w:b/>
              <w:bCs/>
              <w:sz w:val="26"/>
              <w:szCs w:val="26"/>
            </w:rPr>
            <w:instrText xml:space="preserve"> PAGE </w:instrText>
          </w:r>
          <w:r>
            <w:rPr>
              <w:b/>
              <w:bCs/>
              <w:sz w:val="26"/>
              <w:szCs w:val="26"/>
            </w:rPr>
            <w:fldChar w:fldCharType="separate"/>
          </w:r>
          <w:r>
            <w:rPr>
              <w:b/>
              <w:bCs/>
              <w:sz w:val="26"/>
              <w:szCs w:val="26"/>
            </w:rPr>
            <w:t>1</w:t>
          </w:r>
          <w:r>
            <w:rPr>
              <w:b/>
              <w:bCs/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t>/</w:t>
          </w:r>
          <w:r>
            <w:rPr>
              <w:color w:val="C9211E"/>
              <w:sz w:val="26"/>
              <w:szCs w:val="26"/>
            </w:rPr>
            <w:fldChar w:fldCharType="begin"/>
          </w:r>
          <w:r>
            <w:rPr>
              <w:color w:val="C9211E"/>
              <w:sz w:val="26"/>
              <w:szCs w:val="26"/>
            </w:rPr>
            <w:instrText xml:space="preserve"> NUMPAGES </w:instrText>
          </w:r>
          <w:r>
            <w:rPr>
              <w:color w:val="C9211E"/>
              <w:sz w:val="26"/>
              <w:szCs w:val="26"/>
            </w:rPr>
            <w:fldChar w:fldCharType="separate"/>
          </w:r>
          <w:r>
            <w:rPr>
              <w:color w:val="C9211E"/>
              <w:sz w:val="26"/>
              <w:szCs w:val="26"/>
            </w:rPr>
            <w:t>1</w:t>
          </w:r>
          <w:r>
            <w:rPr>
              <w:color w:val="C9211E"/>
              <w:sz w:val="26"/>
              <w:szCs w:val="26"/>
            </w:rPr>
            <w:fldChar w:fldCharType="end"/>
          </w:r>
        </w:p>
      </w:tc>
    </w:tr>
    <w:tr w:rsidR="00C03992" w14:paraId="498C653D" w14:textId="77777777" w:rsidTr="00BD1BCA">
      <w:trPr>
        <w:trHeight w:val="113"/>
      </w:trPr>
      <w:tc>
        <w:tcPr>
          <w:tcW w:w="1984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A" w14:textId="77777777" w:rsidR="00266B8C" w:rsidRDefault="00266B8C">
          <w:pPr>
            <w:suppressAutoHyphens/>
            <w:spacing w:after="0"/>
            <w:jc w:val="left"/>
          </w:pPr>
        </w:p>
      </w:tc>
      <w:tc>
        <w:tcPr>
          <w:tcW w:w="7087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B" w14:textId="6A8DDB69" w:rsidR="00A4268F" w:rsidRPr="00BD1BCA" w:rsidRDefault="00BD1BCA" w:rsidP="00BD1BCA">
          <w:pPr>
            <w:pStyle w:val="TableContents"/>
            <w:spacing w:after="0"/>
            <w:jc w:val="center"/>
            <w:rPr>
              <w:sz w:val="20"/>
              <w:szCs w:val="21"/>
            </w:rPr>
          </w:pPr>
          <w:r w:rsidRPr="00BD1BCA">
            <w:rPr>
              <w:sz w:val="20"/>
              <w:szCs w:val="21"/>
            </w:rPr>
            <w:t>Stand</w:t>
          </w:r>
          <w:r w:rsidR="00960E72" w:rsidRPr="00BD1BCA">
            <w:rPr>
              <w:sz w:val="20"/>
              <w:szCs w:val="21"/>
            </w:rPr>
            <w:t xml:space="preserve">: </w:t>
          </w:r>
          <w:r w:rsidRPr="00BD1BCA">
            <w:rPr>
              <w:sz w:val="20"/>
              <w:szCs w:val="21"/>
            </w:rPr>
            <w:fldChar w:fldCharType="begin"/>
          </w:r>
          <w:r w:rsidRPr="00BD1BCA">
            <w:rPr>
              <w:sz w:val="20"/>
              <w:szCs w:val="21"/>
            </w:rPr>
            <w:instrText xml:space="preserve"> DATE  </w:instrText>
          </w:r>
          <w:r w:rsidRPr="00BD1BCA">
            <w:rPr>
              <w:sz w:val="20"/>
              <w:szCs w:val="21"/>
            </w:rPr>
            <w:fldChar w:fldCharType="separate"/>
          </w:r>
          <w:r w:rsidR="00654ED5">
            <w:rPr>
              <w:noProof/>
              <w:sz w:val="20"/>
              <w:szCs w:val="21"/>
            </w:rPr>
            <w:t>28.08.2024</w:t>
          </w:r>
          <w:r w:rsidRPr="00BD1BCA">
            <w:rPr>
              <w:sz w:val="20"/>
              <w:szCs w:val="21"/>
            </w:rPr>
            <w:fldChar w:fldCharType="end"/>
          </w:r>
        </w:p>
      </w:tc>
      <w:tc>
        <w:tcPr>
          <w:tcW w:w="1134" w:type="dxa"/>
          <w:vMerge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C" w14:textId="77777777" w:rsidR="00266B8C" w:rsidRDefault="00266B8C">
          <w:pPr>
            <w:suppressAutoHyphens/>
            <w:spacing w:after="0"/>
            <w:jc w:val="left"/>
          </w:pPr>
        </w:p>
      </w:tc>
    </w:tr>
  </w:tbl>
  <w:p w14:paraId="498C653E" w14:textId="77777777" w:rsidR="00A4268F" w:rsidRDefault="00A4268F">
    <w:pPr>
      <w:pStyle w:val="Header"/>
      <w:rPr>
        <w:sz w:val="12"/>
        <w:szCs w:val="1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E49FB"/>
    <w:multiLevelType w:val="multilevel"/>
    <w:tmpl w:val="CB368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4680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ttachedTemplate r:id="rId1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4A"/>
    <w:rsid w:val="00022039"/>
    <w:rsid w:val="00062183"/>
    <w:rsid w:val="0018048D"/>
    <w:rsid w:val="001B0150"/>
    <w:rsid w:val="001F5BD5"/>
    <w:rsid w:val="00266B8C"/>
    <w:rsid w:val="00275101"/>
    <w:rsid w:val="002803E0"/>
    <w:rsid w:val="00341BDA"/>
    <w:rsid w:val="003C113E"/>
    <w:rsid w:val="003F02E7"/>
    <w:rsid w:val="003F3A4B"/>
    <w:rsid w:val="004D65BB"/>
    <w:rsid w:val="00565D17"/>
    <w:rsid w:val="00567811"/>
    <w:rsid w:val="005A6B9D"/>
    <w:rsid w:val="00654ED5"/>
    <w:rsid w:val="00677FB3"/>
    <w:rsid w:val="00697656"/>
    <w:rsid w:val="00813954"/>
    <w:rsid w:val="00886F99"/>
    <w:rsid w:val="00916805"/>
    <w:rsid w:val="00960E72"/>
    <w:rsid w:val="00A360F7"/>
    <w:rsid w:val="00A37BD5"/>
    <w:rsid w:val="00A4268F"/>
    <w:rsid w:val="00B739EB"/>
    <w:rsid w:val="00B947AD"/>
    <w:rsid w:val="00BC2347"/>
    <w:rsid w:val="00BC6664"/>
    <w:rsid w:val="00BD1BCA"/>
    <w:rsid w:val="00C03992"/>
    <w:rsid w:val="00C07E4F"/>
    <w:rsid w:val="00C808C6"/>
    <w:rsid w:val="00D07D4A"/>
    <w:rsid w:val="00E248A6"/>
    <w:rsid w:val="00F61DCD"/>
    <w:rsid w:val="00F64B35"/>
    <w:rsid w:val="00FC5131"/>
    <w:rsid w:val="00FE224A"/>
    <w:rsid w:val="1047AF1F"/>
    <w:rsid w:val="3253FC47"/>
    <w:rsid w:val="514DF32C"/>
    <w:rsid w:val="514ED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6523"/>
  <w15:docId w15:val="{0C6EE61C-9DEF-4F10-A9E9-B7201A3D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 PL KaitiM GB" w:hAnsi="Arial" w:cs="FreeSans"/>
        <w:kern w:val="3"/>
        <w:sz w:val="22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78"/>
      <w:jc w:val="both"/>
    </w:pPr>
  </w:style>
  <w:style w:type="paragraph" w:styleId="Heading1">
    <w:name w:val="heading 1"/>
    <w:basedOn w:val="Heading"/>
    <w:next w:val="Normal"/>
    <w:uiPriority w:val="9"/>
    <w:qFormat/>
    <w:pPr>
      <w:spacing w:before="84" w:after="12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48D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eastAsia="Arial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eastAsia="Ari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eastAsia="Arial"/>
      <w:sz w:val="24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  <w:pPr>
      <w:spacing w:after="0"/>
    </w:p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Sender">
    <w:name w:val="Sender"/>
    <w:basedOn w:val="Normal"/>
    <w:pPr>
      <w:suppressLineNumbers/>
      <w:spacing w:after="60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character" w:customStyle="1" w:styleId="NumberingSymbols">
    <w:name w:val="Numbering Symbols"/>
  </w:style>
  <w:style w:type="paragraph" w:styleId="Footer">
    <w:name w:val="footer"/>
    <w:basedOn w:val="Normal"/>
    <w:link w:val="FooterChar"/>
    <w:uiPriority w:val="99"/>
    <w:unhideWhenUsed/>
    <w:rsid w:val="00BD1BCA"/>
    <w:pPr>
      <w:tabs>
        <w:tab w:val="center" w:pos="4536"/>
        <w:tab w:val="right" w:pos="9072"/>
      </w:tabs>
      <w:spacing w:after="0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BD1BCA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18048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275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..\..\..\..\..\media\DOX\Dokument\Vorlagen\OpenOffice\Ixx_LF7_2021.ot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e3c5c0-13c6-4561-a11d-effdd73d3f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9ABD5571E8D74E89C738E11034E8E5" ma:contentTypeVersion="13" ma:contentTypeDescription="Ein neues Dokument erstellen." ma:contentTypeScope="" ma:versionID="7f738605dcc4c70d16e82b4243651640">
  <xsd:schema xmlns:xsd="http://www.w3.org/2001/XMLSchema" xmlns:xs="http://www.w3.org/2001/XMLSchema" xmlns:p="http://schemas.microsoft.com/office/2006/metadata/properties" xmlns:ns3="f2e3c5c0-13c6-4561-a11d-effdd73d3f06" xmlns:ns4="6dc12c1b-5d6e-43c2-af41-52361e62f41a" targetNamespace="http://schemas.microsoft.com/office/2006/metadata/properties" ma:root="true" ma:fieldsID="e16a8cd1bb7618bc7813b0924af8b050" ns3:_="" ns4:_="">
    <xsd:import namespace="f2e3c5c0-13c6-4561-a11d-effdd73d3f06"/>
    <xsd:import namespace="6dc12c1b-5d6e-43c2-af41-52361e62f4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3c5c0-13c6-4561-a11d-effdd73d3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12c1b-5d6e-43c2-af41-52361e62f4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D9C82C-F0F3-472A-AF38-CB47A0B5366B}">
  <ds:schemaRefs>
    <ds:schemaRef ds:uri="http://schemas.microsoft.com/office/2006/metadata/properties"/>
    <ds:schemaRef ds:uri="http://schemas.microsoft.com/office/infopath/2007/PartnerControls"/>
    <ds:schemaRef ds:uri="f2e3c5c0-13c6-4561-a11d-effdd73d3f06"/>
  </ds:schemaRefs>
</ds:datastoreItem>
</file>

<file path=customXml/itemProps2.xml><?xml version="1.0" encoding="utf-8"?>
<ds:datastoreItem xmlns:ds="http://schemas.openxmlformats.org/officeDocument/2006/customXml" ds:itemID="{444922CE-11D3-45B4-BF56-FB2ADC1F8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3c5c0-13c6-4561-a11d-effdd73d3f06"/>
    <ds:schemaRef ds:uri="6dc12c1b-5d6e-43c2-af41-52361e62f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B7F5EE-ECD0-4C21-B59A-C74EBEA661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Ixx_LF7_2021.ott</Template>
  <TotalTime>0</TotalTime>
  <Pages>1</Pages>
  <Words>121</Words>
  <Characters>695</Characters>
  <Application>Microsoft Office Word</Application>
  <DocSecurity>4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Cieplik</dc:creator>
  <cp:keywords/>
  <cp:lastModifiedBy>Guest User</cp:lastModifiedBy>
  <cp:revision>7</cp:revision>
  <cp:lastPrinted>2022-07-09T16:16:00Z</cp:lastPrinted>
  <dcterms:created xsi:type="dcterms:W3CDTF">2024-08-28T16:41:00Z</dcterms:created>
  <dcterms:modified xsi:type="dcterms:W3CDTF">2024-08-28T08:12:00Z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0x010100619ABD5571E8D74E89C738E11034E8E5</vt:lpwstr>
  </property>
</Properties>
</file>
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C6543" w14:textId="78DAFE42" w:rsidR="00FE224A" w:rsidRDefault="00FB5823" w:rsidP="0018048D">
      <w:pPr>
        <w:pStyle w:val="berschrift1"/>
        <w:jc w:val="center"/>
        <w:rPr>
          <w:color w:val="2F5496" w:themeColor="accent1" w:themeShade="BF"/>
        </w:rPr>
      </w:pPr>
      <w:r>
        <w:rPr>
          <w:color w:val="2F5496" w:themeColor="accent1" w:themeShade="BF"/>
        </w:rPr>
        <w:t>User Stories</w:t>
      </w:r>
      <w:r w:rsidR="00AC3D2D">
        <w:rPr>
          <w:color w:val="2F5496" w:themeColor="accent1" w:themeShade="BF"/>
        </w:rPr>
        <w:t xml:space="preserve"> zur Lichtschau Duisburg</w:t>
      </w:r>
    </w:p>
    <w:p w14:paraId="658A8438" w14:textId="2B4DA718" w:rsidR="00660E7D" w:rsidRDefault="00660E7D" w:rsidP="006C6D4E">
      <w:pPr>
        <w:pStyle w:val="berschrift2"/>
        <w:spacing w:after="240" w:line="276" w:lineRule="auto"/>
      </w:pPr>
      <w:r>
        <w:t>Arbeitsauftrag</w:t>
      </w:r>
    </w:p>
    <w:p w14:paraId="77C25A98" w14:textId="446D756E" w:rsidR="00275101" w:rsidRDefault="00C359E8" w:rsidP="006C6D4E">
      <w:pPr>
        <w:pStyle w:val="Listenabsatz"/>
        <w:numPr>
          <w:ilvl w:val="0"/>
          <w:numId w:val="4"/>
        </w:numPr>
        <w:spacing w:after="0" w:line="360" w:lineRule="auto"/>
        <w:jc w:val="left"/>
      </w:pPr>
      <w:r>
        <w:t xml:space="preserve">Schreibt für jede </w:t>
      </w:r>
      <w:proofErr w:type="spellStart"/>
      <w:proofErr w:type="gramStart"/>
      <w:r>
        <w:t>Nutzer:innengruppe</w:t>
      </w:r>
      <w:proofErr w:type="spellEnd"/>
      <w:proofErr w:type="gramEnd"/>
      <w:r>
        <w:t xml:space="preserve"> mind</w:t>
      </w:r>
      <w:r w:rsidR="00CE7F4D">
        <w:t>.</w:t>
      </w:r>
      <w:r>
        <w:t xml:space="preserve"> eine User Story.</w:t>
      </w:r>
      <w:r w:rsidR="00041AC4">
        <w:t xml:space="preserve"> Nutzt dazu den gelben Teil der Karte.</w:t>
      </w:r>
    </w:p>
    <w:p w14:paraId="0798FB31" w14:textId="4E17E1DF" w:rsidR="00041AC4" w:rsidRDefault="00041AC4" w:rsidP="006C6D4E">
      <w:pPr>
        <w:pStyle w:val="Listenabsatz"/>
        <w:numPr>
          <w:ilvl w:val="0"/>
          <w:numId w:val="4"/>
        </w:numPr>
        <w:spacing w:after="0" w:line="360" w:lineRule="auto"/>
        <w:jc w:val="left"/>
      </w:pPr>
      <w:r>
        <w:t xml:space="preserve">Schreibt für jede </w:t>
      </w:r>
      <w:r w:rsidR="00773225">
        <w:t xml:space="preserve">eurer </w:t>
      </w:r>
      <w:r>
        <w:t>User Stor</w:t>
      </w:r>
      <w:r w:rsidR="00773225">
        <w:t>ies die Akzeptanzkriterien in den blauen Teil der</w:t>
      </w:r>
      <w:r w:rsidR="00B10335">
        <w:t xml:space="preserve"> </w:t>
      </w:r>
      <w:proofErr w:type="spellStart"/>
      <w:r w:rsidR="004B51A6">
        <w:t>Storycard</w:t>
      </w:r>
      <w:proofErr w:type="spellEnd"/>
      <w:r w:rsidR="004B51A6">
        <w:t>.</w:t>
      </w:r>
    </w:p>
    <w:p w14:paraId="37C54F18" w14:textId="68E89614" w:rsidR="00501F61" w:rsidRDefault="00501F61" w:rsidP="006C6D4E">
      <w:pPr>
        <w:pStyle w:val="Listenabsatz"/>
        <w:numPr>
          <w:ilvl w:val="0"/>
          <w:numId w:val="4"/>
        </w:numPr>
        <w:spacing w:after="0" w:line="360" w:lineRule="auto"/>
        <w:jc w:val="left"/>
      </w:pPr>
      <w:r>
        <w:t xml:space="preserve">Übernehmt die User Stories </w:t>
      </w:r>
      <w:r w:rsidR="00811FFF">
        <w:t xml:space="preserve">und Akzeptanzkriterien </w:t>
      </w:r>
      <w:r>
        <w:t>aus der Besprechung, die ihr noch nicht berücksichtigt habt.</w:t>
      </w:r>
    </w:p>
    <w:p w14:paraId="1049B5D9" w14:textId="061D21AB" w:rsidR="00CF4205" w:rsidRDefault="00623826" w:rsidP="00275101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6A1625B" wp14:editId="7B5FB85D">
                <wp:simplePos x="0" y="0"/>
                <wp:positionH relativeFrom="column">
                  <wp:posOffset>146685</wp:posOffset>
                </wp:positionH>
                <wp:positionV relativeFrom="paragraph">
                  <wp:posOffset>111442</wp:posOffset>
                </wp:positionV>
                <wp:extent cx="6053137" cy="3257550"/>
                <wp:effectExtent l="19050" t="38100" r="43180" b="38100"/>
                <wp:wrapNone/>
                <wp:docPr id="1731199845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3137" cy="3257550"/>
                          <a:chOff x="0" y="0"/>
                          <a:chExt cx="6053137" cy="3257550"/>
                        </a:xfrm>
                      </wpg:grpSpPr>
                      <wps:wsp>
                        <wps:cNvPr id="1538161212" name="Rechteck 1">
                          <a:extLst>
                            <a:ext uri="{FF2B5EF4-FFF2-40B4-BE49-F238E27FC236}">
                              <a16:creationId xmlns:a16="http://schemas.microsoft.com/office/drawing/2014/main" id="{12476E4A-249B-7AE7-6725-98732E63E7DB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6053137" cy="519112"/>
                          </a:xfrm>
                          <a:custGeom>
                            <a:avLst/>
                            <a:gdLst>
                              <a:gd name="connsiteX0" fmla="*/ 0 w 6053137"/>
                              <a:gd name="connsiteY0" fmla="*/ 0 h 519112"/>
                              <a:gd name="connsiteX1" fmla="*/ 551508 w 6053137"/>
                              <a:gd name="connsiteY1" fmla="*/ 0 h 519112"/>
                              <a:gd name="connsiteX2" fmla="*/ 1103016 w 6053137"/>
                              <a:gd name="connsiteY2" fmla="*/ 0 h 519112"/>
                              <a:gd name="connsiteX3" fmla="*/ 1775587 w 6053137"/>
                              <a:gd name="connsiteY3" fmla="*/ 0 h 519112"/>
                              <a:gd name="connsiteX4" fmla="*/ 2387626 w 6053137"/>
                              <a:gd name="connsiteY4" fmla="*/ 0 h 519112"/>
                              <a:gd name="connsiteX5" fmla="*/ 2878603 w 6053137"/>
                              <a:gd name="connsiteY5" fmla="*/ 0 h 519112"/>
                              <a:gd name="connsiteX6" fmla="*/ 3430111 w 6053137"/>
                              <a:gd name="connsiteY6" fmla="*/ 0 h 519112"/>
                              <a:gd name="connsiteX7" fmla="*/ 4223744 w 6053137"/>
                              <a:gd name="connsiteY7" fmla="*/ 0 h 519112"/>
                              <a:gd name="connsiteX8" fmla="*/ 4835784 w 6053137"/>
                              <a:gd name="connsiteY8" fmla="*/ 0 h 519112"/>
                              <a:gd name="connsiteX9" fmla="*/ 6053137 w 6053137"/>
                              <a:gd name="connsiteY9" fmla="*/ 0 h 519112"/>
                              <a:gd name="connsiteX10" fmla="*/ 6053137 w 6053137"/>
                              <a:gd name="connsiteY10" fmla="*/ 519112 h 519112"/>
                              <a:gd name="connsiteX11" fmla="*/ 5501629 w 6053137"/>
                              <a:gd name="connsiteY11" fmla="*/ 519112 h 519112"/>
                              <a:gd name="connsiteX12" fmla="*/ 5010652 w 6053137"/>
                              <a:gd name="connsiteY12" fmla="*/ 519112 h 519112"/>
                              <a:gd name="connsiteX13" fmla="*/ 4398613 w 6053137"/>
                              <a:gd name="connsiteY13" fmla="*/ 519112 h 519112"/>
                              <a:gd name="connsiteX14" fmla="*/ 3786573 w 6053137"/>
                              <a:gd name="connsiteY14" fmla="*/ 519112 h 519112"/>
                              <a:gd name="connsiteX15" fmla="*/ 3174534 w 6053137"/>
                              <a:gd name="connsiteY15" fmla="*/ 519112 h 519112"/>
                              <a:gd name="connsiteX16" fmla="*/ 2562495 w 6053137"/>
                              <a:gd name="connsiteY16" fmla="*/ 519112 h 519112"/>
                              <a:gd name="connsiteX17" fmla="*/ 1950455 w 6053137"/>
                              <a:gd name="connsiteY17" fmla="*/ 519112 h 519112"/>
                              <a:gd name="connsiteX18" fmla="*/ 1338416 w 6053137"/>
                              <a:gd name="connsiteY18" fmla="*/ 519112 h 519112"/>
                              <a:gd name="connsiteX19" fmla="*/ 786908 w 6053137"/>
                              <a:gd name="connsiteY19" fmla="*/ 519112 h 519112"/>
                              <a:gd name="connsiteX20" fmla="*/ 0 w 6053137"/>
                              <a:gd name="connsiteY20" fmla="*/ 519112 h 519112"/>
                              <a:gd name="connsiteX21" fmla="*/ 0 w 6053137"/>
                              <a:gd name="connsiteY21" fmla="*/ 0 h 519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6053137" h="519112" fill="none" extrusionOk="0">
                                <a:moveTo>
                                  <a:pt x="0" y="0"/>
                                </a:moveTo>
                                <a:cubicBezTo>
                                  <a:pt x="193878" y="25897"/>
                                  <a:pt x="374947" y="-13044"/>
                                  <a:pt x="551508" y="0"/>
                                </a:cubicBezTo>
                                <a:cubicBezTo>
                                  <a:pt x="728069" y="13044"/>
                                  <a:pt x="930620" y="11183"/>
                                  <a:pt x="1103016" y="0"/>
                                </a:cubicBezTo>
                                <a:cubicBezTo>
                                  <a:pt x="1275412" y="-11183"/>
                                  <a:pt x="1590033" y="-27596"/>
                                  <a:pt x="1775587" y="0"/>
                                </a:cubicBezTo>
                                <a:cubicBezTo>
                                  <a:pt x="1961141" y="27596"/>
                                  <a:pt x="2232464" y="-12787"/>
                                  <a:pt x="2387626" y="0"/>
                                </a:cubicBezTo>
                                <a:cubicBezTo>
                                  <a:pt x="2542788" y="12787"/>
                                  <a:pt x="2659618" y="11141"/>
                                  <a:pt x="2878603" y="0"/>
                                </a:cubicBezTo>
                                <a:cubicBezTo>
                                  <a:pt x="3097588" y="-11141"/>
                                  <a:pt x="3307190" y="13402"/>
                                  <a:pt x="3430111" y="0"/>
                                </a:cubicBezTo>
                                <a:cubicBezTo>
                                  <a:pt x="3553032" y="-13402"/>
                                  <a:pt x="4049735" y="20727"/>
                                  <a:pt x="4223744" y="0"/>
                                </a:cubicBezTo>
                                <a:cubicBezTo>
                                  <a:pt x="4397753" y="-20727"/>
                                  <a:pt x="4653192" y="9206"/>
                                  <a:pt x="4835784" y="0"/>
                                </a:cubicBezTo>
                                <a:cubicBezTo>
                                  <a:pt x="5018376" y="-9206"/>
                                  <a:pt x="5470182" y="-44424"/>
                                  <a:pt x="6053137" y="0"/>
                                </a:cubicBezTo>
                                <a:cubicBezTo>
                                  <a:pt x="6056842" y="132858"/>
                                  <a:pt x="6031702" y="350523"/>
                                  <a:pt x="6053137" y="519112"/>
                                </a:cubicBezTo>
                                <a:cubicBezTo>
                                  <a:pt x="5885416" y="517694"/>
                                  <a:pt x="5757535" y="498068"/>
                                  <a:pt x="5501629" y="519112"/>
                                </a:cubicBezTo>
                                <a:cubicBezTo>
                                  <a:pt x="5245723" y="540156"/>
                                  <a:pt x="5121786" y="527289"/>
                                  <a:pt x="5010652" y="519112"/>
                                </a:cubicBezTo>
                                <a:cubicBezTo>
                                  <a:pt x="4899518" y="510935"/>
                                  <a:pt x="4564643" y="544367"/>
                                  <a:pt x="4398613" y="519112"/>
                                </a:cubicBezTo>
                                <a:cubicBezTo>
                                  <a:pt x="4232583" y="493857"/>
                                  <a:pt x="4062857" y="523662"/>
                                  <a:pt x="3786573" y="519112"/>
                                </a:cubicBezTo>
                                <a:cubicBezTo>
                                  <a:pt x="3510289" y="514562"/>
                                  <a:pt x="3444906" y="531418"/>
                                  <a:pt x="3174534" y="519112"/>
                                </a:cubicBezTo>
                                <a:cubicBezTo>
                                  <a:pt x="2904162" y="506806"/>
                                  <a:pt x="2778478" y="505039"/>
                                  <a:pt x="2562495" y="519112"/>
                                </a:cubicBezTo>
                                <a:cubicBezTo>
                                  <a:pt x="2346512" y="533185"/>
                                  <a:pt x="2214391" y="488691"/>
                                  <a:pt x="1950455" y="519112"/>
                                </a:cubicBezTo>
                                <a:cubicBezTo>
                                  <a:pt x="1686519" y="549533"/>
                                  <a:pt x="1469355" y="495828"/>
                                  <a:pt x="1338416" y="519112"/>
                                </a:cubicBezTo>
                                <a:cubicBezTo>
                                  <a:pt x="1207477" y="542396"/>
                                  <a:pt x="952940" y="533292"/>
                                  <a:pt x="786908" y="519112"/>
                                </a:cubicBezTo>
                                <a:cubicBezTo>
                                  <a:pt x="620876" y="504932"/>
                                  <a:pt x="356311" y="507224"/>
                                  <a:pt x="0" y="519112"/>
                                </a:cubicBezTo>
                                <a:cubicBezTo>
                                  <a:pt x="-8801" y="326120"/>
                                  <a:pt x="10222" y="152305"/>
                                  <a:pt x="0" y="0"/>
                                </a:cubicBezTo>
                                <a:close/>
                              </a:path>
                              <a:path w="6053137" h="519112" stroke="0" extrusionOk="0">
                                <a:moveTo>
                                  <a:pt x="0" y="0"/>
                                </a:moveTo>
                                <a:cubicBezTo>
                                  <a:pt x="372886" y="-20841"/>
                                  <a:pt x="463416" y="10879"/>
                                  <a:pt x="793634" y="0"/>
                                </a:cubicBezTo>
                                <a:cubicBezTo>
                                  <a:pt x="1123852" y="-10879"/>
                                  <a:pt x="1264119" y="2815"/>
                                  <a:pt x="1466204" y="0"/>
                                </a:cubicBezTo>
                                <a:cubicBezTo>
                                  <a:pt x="1668289" y="-2815"/>
                                  <a:pt x="2067211" y="-33850"/>
                                  <a:pt x="2259838" y="0"/>
                                </a:cubicBezTo>
                                <a:cubicBezTo>
                                  <a:pt x="2452465" y="33850"/>
                                  <a:pt x="2748327" y="24930"/>
                                  <a:pt x="3053471" y="0"/>
                                </a:cubicBezTo>
                                <a:cubicBezTo>
                                  <a:pt x="3358615" y="-24930"/>
                                  <a:pt x="3399459" y="25405"/>
                                  <a:pt x="3604979" y="0"/>
                                </a:cubicBezTo>
                                <a:cubicBezTo>
                                  <a:pt x="3810499" y="-25405"/>
                                  <a:pt x="4008911" y="-9173"/>
                                  <a:pt x="4338082" y="0"/>
                                </a:cubicBezTo>
                                <a:cubicBezTo>
                                  <a:pt x="4667253" y="9173"/>
                                  <a:pt x="4825657" y="14347"/>
                                  <a:pt x="5010652" y="0"/>
                                </a:cubicBezTo>
                                <a:cubicBezTo>
                                  <a:pt x="5195647" y="-14347"/>
                                  <a:pt x="5663461" y="-49754"/>
                                  <a:pt x="6053137" y="0"/>
                                </a:cubicBezTo>
                                <a:cubicBezTo>
                                  <a:pt x="6031000" y="191502"/>
                                  <a:pt x="6054566" y="376390"/>
                                  <a:pt x="6053137" y="519112"/>
                                </a:cubicBezTo>
                                <a:cubicBezTo>
                                  <a:pt x="5902952" y="513152"/>
                                  <a:pt x="5664214" y="547159"/>
                                  <a:pt x="5441098" y="519112"/>
                                </a:cubicBezTo>
                                <a:cubicBezTo>
                                  <a:pt x="5217982" y="491065"/>
                                  <a:pt x="4996006" y="531814"/>
                                  <a:pt x="4768527" y="519112"/>
                                </a:cubicBezTo>
                                <a:cubicBezTo>
                                  <a:pt x="4541048" y="506410"/>
                                  <a:pt x="4254083" y="495620"/>
                                  <a:pt x="4035425" y="519112"/>
                                </a:cubicBezTo>
                                <a:cubicBezTo>
                                  <a:pt x="3816767" y="542604"/>
                                  <a:pt x="3544175" y="549891"/>
                                  <a:pt x="3241791" y="519112"/>
                                </a:cubicBezTo>
                                <a:cubicBezTo>
                                  <a:pt x="2939407" y="488333"/>
                                  <a:pt x="2959246" y="518591"/>
                                  <a:pt x="2690283" y="519112"/>
                                </a:cubicBezTo>
                                <a:cubicBezTo>
                                  <a:pt x="2421320" y="519633"/>
                                  <a:pt x="2254583" y="517167"/>
                                  <a:pt x="2078244" y="519112"/>
                                </a:cubicBezTo>
                                <a:cubicBezTo>
                                  <a:pt x="1901905" y="521057"/>
                                  <a:pt x="1708794" y="514923"/>
                                  <a:pt x="1466204" y="519112"/>
                                </a:cubicBezTo>
                                <a:cubicBezTo>
                                  <a:pt x="1223614" y="523301"/>
                                  <a:pt x="1006637" y="551383"/>
                                  <a:pt x="793634" y="519112"/>
                                </a:cubicBezTo>
                                <a:cubicBezTo>
                                  <a:pt x="580631" y="486842"/>
                                  <a:pt x="191800" y="489525"/>
                                  <a:pt x="0" y="519112"/>
                                </a:cubicBezTo>
                                <a:cubicBezTo>
                                  <a:pt x="-25704" y="325737"/>
                                  <a:pt x="-24518" y="24602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B937"/>
                          </a:solidFill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1836632089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B6E59" w14:textId="77777777" w:rsidR="00CF4205" w:rsidRPr="00E55F40" w:rsidRDefault="00CF4205" w:rsidP="00CF4205">
                              <w:pPr>
                                <w:jc w:val="center"/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E55F40"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User Story Card</w:t>
                              </w:r>
                            </w:p>
                          </w:txbxContent>
                        </wps:txbx>
                        <wps:bodyPr wrap="square" tIns="144000" rtlCol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0272291" name="Grafik 2" descr="Gruppe Silhouette">
                            <a:extLst>
                              <a:ext uri="{FF2B5EF4-FFF2-40B4-BE49-F238E27FC236}">
                                <a16:creationId xmlns:a16="http://schemas.microsoft.com/office/drawing/2014/main" id="{CB6B26F6-B841-C8C9-4BD0-A84BDDBF696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23812"/>
                            <a:ext cx="493395" cy="493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5106529" name="Grafik 3" descr="Pfeil und Bogen Silhouette">
                            <a:extLst>
                              <a:ext uri="{FF2B5EF4-FFF2-40B4-BE49-F238E27FC236}">
                                <a16:creationId xmlns:a16="http://schemas.microsoft.com/office/drawing/2014/main" id="{B9FB7A37-5025-BABD-1A9B-DAC6BA01161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8663" y="104775"/>
                            <a:ext cx="367030" cy="367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0840487" name="Grafik 4" descr="Volltreffer Silhouette">
                            <a:extLst>
                              <a:ext uri="{FF2B5EF4-FFF2-40B4-BE49-F238E27FC236}">
                                <a16:creationId xmlns:a16="http://schemas.microsoft.com/office/drawing/2014/main" id="{C27FD357-E162-A070-E1F2-5266CAEC5E9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52525" y="100012"/>
                            <a:ext cx="318135" cy="318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6856793" name="Rechteck 1"/>
                        <wps:cNvSpPr/>
                        <wps:spPr>
                          <a:xfrm>
                            <a:off x="0" y="471487"/>
                            <a:ext cx="6053137" cy="790575"/>
                          </a:xfrm>
                          <a:custGeom>
                            <a:avLst/>
                            <a:gdLst>
                              <a:gd name="connsiteX0" fmla="*/ 0 w 6053137"/>
                              <a:gd name="connsiteY0" fmla="*/ 0 h 790575"/>
                              <a:gd name="connsiteX1" fmla="*/ 490977 w 6053137"/>
                              <a:gd name="connsiteY1" fmla="*/ 0 h 790575"/>
                              <a:gd name="connsiteX2" fmla="*/ 1103016 w 6053137"/>
                              <a:gd name="connsiteY2" fmla="*/ 0 h 790575"/>
                              <a:gd name="connsiteX3" fmla="*/ 1593993 w 6053137"/>
                              <a:gd name="connsiteY3" fmla="*/ 0 h 790575"/>
                              <a:gd name="connsiteX4" fmla="*/ 2145501 w 6053137"/>
                              <a:gd name="connsiteY4" fmla="*/ 0 h 790575"/>
                              <a:gd name="connsiteX5" fmla="*/ 2939134 w 6053137"/>
                              <a:gd name="connsiteY5" fmla="*/ 0 h 790575"/>
                              <a:gd name="connsiteX6" fmla="*/ 3551174 w 6053137"/>
                              <a:gd name="connsiteY6" fmla="*/ 0 h 790575"/>
                              <a:gd name="connsiteX7" fmla="*/ 4284276 w 6053137"/>
                              <a:gd name="connsiteY7" fmla="*/ 0 h 790575"/>
                              <a:gd name="connsiteX8" fmla="*/ 4896315 w 6053137"/>
                              <a:gd name="connsiteY8" fmla="*/ 0 h 790575"/>
                              <a:gd name="connsiteX9" fmla="*/ 6053137 w 6053137"/>
                              <a:gd name="connsiteY9" fmla="*/ 0 h 790575"/>
                              <a:gd name="connsiteX10" fmla="*/ 6053137 w 6053137"/>
                              <a:gd name="connsiteY10" fmla="*/ 411099 h 790575"/>
                              <a:gd name="connsiteX11" fmla="*/ 6053137 w 6053137"/>
                              <a:gd name="connsiteY11" fmla="*/ 790575 h 790575"/>
                              <a:gd name="connsiteX12" fmla="*/ 5562160 w 6053137"/>
                              <a:gd name="connsiteY12" fmla="*/ 790575 h 790575"/>
                              <a:gd name="connsiteX13" fmla="*/ 4950121 w 6053137"/>
                              <a:gd name="connsiteY13" fmla="*/ 790575 h 790575"/>
                              <a:gd name="connsiteX14" fmla="*/ 4338082 w 6053137"/>
                              <a:gd name="connsiteY14" fmla="*/ 790575 h 790575"/>
                              <a:gd name="connsiteX15" fmla="*/ 3726042 w 6053137"/>
                              <a:gd name="connsiteY15" fmla="*/ 790575 h 790575"/>
                              <a:gd name="connsiteX16" fmla="*/ 3114003 w 6053137"/>
                              <a:gd name="connsiteY16" fmla="*/ 790575 h 790575"/>
                              <a:gd name="connsiteX17" fmla="*/ 2562495 w 6053137"/>
                              <a:gd name="connsiteY17" fmla="*/ 790575 h 790575"/>
                              <a:gd name="connsiteX18" fmla="*/ 2010987 w 6053137"/>
                              <a:gd name="connsiteY18" fmla="*/ 790575 h 790575"/>
                              <a:gd name="connsiteX19" fmla="*/ 1277884 w 6053137"/>
                              <a:gd name="connsiteY19" fmla="*/ 790575 h 790575"/>
                              <a:gd name="connsiteX20" fmla="*/ 726376 w 6053137"/>
                              <a:gd name="connsiteY20" fmla="*/ 790575 h 790575"/>
                              <a:gd name="connsiteX21" fmla="*/ 0 w 6053137"/>
                              <a:gd name="connsiteY21" fmla="*/ 790575 h 790575"/>
                              <a:gd name="connsiteX22" fmla="*/ 0 w 6053137"/>
                              <a:gd name="connsiteY22" fmla="*/ 419005 h 790575"/>
                              <a:gd name="connsiteX23" fmla="*/ 0 w 6053137"/>
                              <a:gd name="connsiteY23" fmla="*/ 0 h 790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6053137" h="790575" fill="none" extrusionOk="0">
                                <a:moveTo>
                                  <a:pt x="0" y="0"/>
                                </a:moveTo>
                                <a:cubicBezTo>
                                  <a:pt x="162481" y="-23591"/>
                                  <a:pt x="329322" y="15511"/>
                                  <a:pt x="490977" y="0"/>
                                </a:cubicBezTo>
                                <a:cubicBezTo>
                                  <a:pt x="652632" y="-15511"/>
                                  <a:pt x="947854" y="-12787"/>
                                  <a:pt x="1103016" y="0"/>
                                </a:cubicBezTo>
                                <a:cubicBezTo>
                                  <a:pt x="1258178" y="12787"/>
                                  <a:pt x="1375008" y="11141"/>
                                  <a:pt x="1593993" y="0"/>
                                </a:cubicBezTo>
                                <a:cubicBezTo>
                                  <a:pt x="1812978" y="-11141"/>
                                  <a:pt x="2022580" y="13402"/>
                                  <a:pt x="2145501" y="0"/>
                                </a:cubicBezTo>
                                <a:cubicBezTo>
                                  <a:pt x="2268422" y="-13402"/>
                                  <a:pt x="2765125" y="20727"/>
                                  <a:pt x="2939134" y="0"/>
                                </a:cubicBezTo>
                                <a:cubicBezTo>
                                  <a:pt x="3113143" y="-20727"/>
                                  <a:pt x="3368582" y="9206"/>
                                  <a:pt x="3551174" y="0"/>
                                </a:cubicBezTo>
                                <a:cubicBezTo>
                                  <a:pt x="3733766" y="-9206"/>
                                  <a:pt x="4012000" y="-7422"/>
                                  <a:pt x="4284276" y="0"/>
                                </a:cubicBezTo>
                                <a:cubicBezTo>
                                  <a:pt x="4556552" y="7422"/>
                                  <a:pt x="4708748" y="-398"/>
                                  <a:pt x="4896315" y="0"/>
                                </a:cubicBezTo>
                                <a:cubicBezTo>
                                  <a:pt x="5083882" y="398"/>
                                  <a:pt x="5726936" y="-30509"/>
                                  <a:pt x="6053137" y="0"/>
                                </a:cubicBezTo>
                                <a:cubicBezTo>
                                  <a:pt x="6071096" y="89018"/>
                                  <a:pt x="6051168" y="234262"/>
                                  <a:pt x="6053137" y="411099"/>
                                </a:cubicBezTo>
                                <a:cubicBezTo>
                                  <a:pt x="6055106" y="587936"/>
                                  <a:pt x="6049914" y="706570"/>
                                  <a:pt x="6053137" y="790575"/>
                                </a:cubicBezTo>
                                <a:cubicBezTo>
                                  <a:pt x="5881651" y="793723"/>
                                  <a:pt x="5771956" y="769055"/>
                                  <a:pt x="5562160" y="790575"/>
                                </a:cubicBezTo>
                                <a:cubicBezTo>
                                  <a:pt x="5352364" y="812095"/>
                                  <a:pt x="5220493" y="802881"/>
                                  <a:pt x="4950121" y="790575"/>
                                </a:cubicBezTo>
                                <a:cubicBezTo>
                                  <a:pt x="4679749" y="778269"/>
                                  <a:pt x="4554065" y="776502"/>
                                  <a:pt x="4338082" y="790575"/>
                                </a:cubicBezTo>
                                <a:cubicBezTo>
                                  <a:pt x="4122099" y="804648"/>
                                  <a:pt x="3989978" y="760154"/>
                                  <a:pt x="3726042" y="790575"/>
                                </a:cubicBezTo>
                                <a:cubicBezTo>
                                  <a:pt x="3462106" y="820996"/>
                                  <a:pt x="3244942" y="767291"/>
                                  <a:pt x="3114003" y="790575"/>
                                </a:cubicBezTo>
                                <a:cubicBezTo>
                                  <a:pt x="2983064" y="813859"/>
                                  <a:pt x="2728527" y="804755"/>
                                  <a:pt x="2562495" y="790575"/>
                                </a:cubicBezTo>
                                <a:cubicBezTo>
                                  <a:pt x="2396463" y="776395"/>
                                  <a:pt x="2143803" y="807747"/>
                                  <a:pt x="2010987" y="790575"/>
                                </a:cubicBezTo>
                                <a:cubicBezTo>
                                  <a:pt x="1878171" y="773403"/>
                                  <a:pt x="1530195" y="805336"/>
                                  <a:pt x="1277884" y="790575"/>
                                </a:cubicBezTo>
                                <a:cubicBezTo>
                                  <a:pt x="1025573" y="775814"/>
                                  <a:pt x="870018" y="808800"/>
                                  <a:pt x="726376" y="790575"/>
                                </a:cubicBezTo>
                                <a:cubicBezTo>
                                  <a:pt x="582734" y="772350"/>
                                  <a:pt x="245184" y="766076"/>
                                  <a:pt x="0" y="790575"/>
                                </a:cubicBezTo>
                                <a:cubicBezTo>
                                  <a:pt x="-13165" y="630305"/>
                                  <a:pt x="-16185" y="530099"/>
                                  <a:pt x="0" y="419005"/>
                                </a:cubicBezTo>
                                <a:cubicBezTo>
                                  <a:pt x="16185" y="307911"/>
                                  <a:pt x="-15630" y="159666"/>
                                  <a:pt x="0" y="0"/>
                                </a:cubicBezTo>
                                <a:close/>
                              </a:path>
                              <a:path w="6053137" h="790575" stroke="0" extrusionOk="0">
                                <a:moveTo>
                                  <a:pt x="0" y="0"/>
                                </a:moveTo>
                                <a:cubicBezTo>
                                  <a:pt x="372886" y="-20841"/>
                                  <a:pt x="463416" y="10879"/>
                                  <a:pt x="793634" y="0"/>
                                </a:cubicBezTo>
                                <a:cubicBezTo>
                                  <a:pt x="1123852" y="-10879"/>
                                  <a:pt x="1264119" y="2815"/>
                                  <a:pt x="1466204" y="0"/>
                                </a:cubicBezTo>
                                <a:cubicBezTo>
                                  <a:pt x="1668289" y="-2815"/>
                                  <a:pt x="2067211" y="-33850"/>
                                  <a:pt x="2259838" y="0"/>
                                </a:cubicBezTo>
                                <a:cubicBezTo>
                                  <a:pt x="2452465" y="33850"/>
                                  <a:pt x="2748327" y="24930"/>
                                  <a:pt x="3053471" y="0"/>
                                </a:cubicBezTo>
                                <a:cubicBezTo>
                                  <a:pt x="3358615" y="-24930"/>
                                  <a:pt x="3399459" y="25405"/>
                                  <a:pt x="3604979" y="0"/>
                                </a:cubicBezTo>
                                <a:cubicBezTo>
                                  <a:pt x="3810499" y="-25405"/>
                                  <a:pt x="4008911" y="-9173"/>
                                  <a:pt x="4338082" y="0"/>
                                </a:cubicBezTo>
                                <a:cubicBezTo>
                                  <a:pt x="4667253" y="9173"/>
                                  <a:pt x="4825657" y="14347"/>
                                  <a:pt x="5010652" y="0"/>
                                </a:cubicBezTo>
                                <a:cubicBezTo>
                                  <a:pt x="5195647" y="-14347"/>
                                  <a:pt x="5663461" y="-49754"/>
                                  <a:pt x="6053137" y="0"/>
                                </a:cubicBezTo>
                                <a:cubicBezTo>
                                  <a:pt x="6060363" y="179332"/>
                                  <a:pt x="6049938" y="301925"/>
                                  <a:pt x="6053137" y="403193"/>
                                </a:cubicBezTo>
                                <a:cubicBezTo>
                                  <a:pt x="6056336" y="504461"/>
                                  <a:pt x="6064518" y="634808"/>
                                  <a:pt x="6053137" y="790575"/>
                                </a:cubicBezTo>
                                <a:cubicBezTo>
                                  <a:pt x="5908882" y="780367"/>
                                  <a:pt x="5608045" y="803277"/>
                                  <a:pt x="5380566" y="790575"/>
                                </a:cubicBezTo>
                                <a:cubicBezTo>
                                  <a:pt x="5153087" y="777873"/>
                                  <a:pt x="4866122" y="767083"/>
                                  <a:pt x="4647464" y="790575"/>
                                </a:cubicBezTo>
                                <a:cubicBezTo>
                                  <a:pt x="4428806" y="814067"/>
                                  <a:pt x="4152240" y="816522"/>
                                  <a:pt x="3853831" y="790575"/>
                                </a:cubicBezTo>
                                <a:cubicBezTo>
                                  <a:pt x="3555422" y="764628"/>
                                  <a:pt x="3571286" y="790054"/>
                                  <a:pt x="3302323" y="790575"/>
                                </a:cubicBezTo>
                                <a:cubicBezTo>
                                  <a:pt x="3033360" y="791096"/>
                                  <a:pt x="2870314" y="792998"/>
                                  <a:pt x="2690283" y="790575"/>
                                </a:cubicBezTo>
                                <a:cubicBezTo>
                                  <a:pt x="2510252" y="788152"/>
                                  <a:pt x="2316985" y="780092"/>
                                  <a:pt x="2078244" y="790575"/>
                                </a:cubicBezTo>
                                <a:cubicBezTo>
                                  <a:pt x="1839503" y="801058"/>
                                  <a:pt x="1623186" y="761170"/>
                                  <a:pt x="1405673" y="790575"/>
                                </a:cubicBezTo>
                                <a:cubicBezTo>
                                  <a:pt x="1188160" y="819980"/>
                                  <a:pt x="1103086" y="788255"/>
                                  <a:pt x="914696" y="790575"/>
                                </a:cubicBezTo>
                                <a:cubicBezTo>
                                  <a:pt x="726306" y="792895"/>
                                  <a:pt x="343083" y="753126"/>
                                  <a:pt x="0" y="790575"/>
                                </a:cubicBezTo>
                                <a:cubicBezTo>
                                  <a:pt x="-3452" y="620148"/>
                                  <a:pt x="10810" y="592781"/>
                                  <a:pt x="0" y="403193"/>
                                </a:cubicBezTo>
                                <a:cubicBezTo>
                                  <a:pt x="-10810" y="213605"/>
                                  <a:pt x="-4339" y="1976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B937"/>
                          </a:solidFill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1836632089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1F8C97" w14:textId="67C6E1AA" w:rsidR="009512A7" w:rsidRPr="00FB4F2F" w:rsidRDefault="007F0C8D" w:rsidP="00FB4F2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F0C8D">
                                <w:rPr>
                                  <w:color w:val="000000" w:themeColor="text1"/>
                                </w:rPr>
                                <w:t xml:space="preserve">Als </w:t>
                              </w:r>
                              <w:r w:rsidR="009910F9">
                                <w:rPr>
                                  <w:color w:val="000000" w:themeColor="text1"/>
                                </w:rPr>
                                <w:t>Besucher</w:t>
                              </w:r>
                              <w:r w:rsidRPr="007F0C8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Pr="007F0C8D">
                                <w:rPr>
                                  <w:color w:val="000000" w:themeColor="text1"/>
                                </w:rPr>
                                <w:t xml:space="preserve">möchte ich </w:t>
                              </w:r>
                              <w:r w:rsidR="009910F9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Lichtshow</w:t>
                              </w:r>
                              <w:r w:rsidRPr="007F0C8D">
                                <w:rPr>
                                  <w:color w:val="000000" w:themeColor="text1"/>
                                </w:rPr>
                                <w:t>,</w:t>
                              </w:r>
                              <w:r w:rsidRPr="007F0C8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Pr="007F0C8D">
                                <w:rPr>
                                  <w:color w:val="000000" w:themeColor="text1"/>
                                </w:rPr>
                                <w:t>damit/um</w:t>
                              </w:r>
                              <w:proofErr w:type="gramStart"/>
                              <w:r w:rsidRPr="007F0C8D">
                                <w:rPr>
                                  <w:color w:val="000000" w:themeColor="text1"/>
                                </w:rPr>
                                <w:t>/</w:t>
                              </w:r>
                              <w:proofErr w:type="gramEnd"/>
                              <w:r w:rsidRPr="007F0C8D">
                                <w:rPr>
                                  <w:color w:val="000000" w:themeColor="text1"/>
                                </w:rPr>
                                <w:t xml:space="preserve">weil </w:t>
                              </w:r>
                              <w:r w:rsidR="009910F9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mein Geld es wert ist</w:t>
                              </w:r>
                              <w:r w:rsidR="00FB4F2F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tIns="144000" rtlCol="0" anchor="t" anchorCtr="0">
                          <a:noAutofit/>
                        </wps:bodyPr>
                      </wps:wsp>
                      <wps:wsp>
                        <wps:cNvPr id="1115739122" name="Rechteck 1"/>
                        <wps:cNvSpPr/>
                        <wps:spPr>
                          <a:xfrm>
                            <a:off x="0" y="1252537"/>
                            <a:ext cx="6052820" cy="2005013"/>
                          </a:xfrm>
                          <a:custGeom>
                            <a:avLst/>
                            <a:gdLst>
                              <a:gd name="connsiteX0" fmla="*/ 0 w 6052820"/>
                              <a:gd name="connsiteY0" fmla="*/ 0 h 2005013"/>
                              <a:gd name="connsiteX1" fmla="*/ 793592 w 6052820"/>
                              <a:gd name="connsiteY1" fmla="*/ 0 h 2005013"/>
                              <a:gd name="connsiteX2" fmla="*/ 1345071 w 6052820"/>
                              <a:gd name="connsiteY2" fmla="*/ 0 h 2005013"/>
                              <a:gd name="connsiteX3" fmla="*/ 2138663 w 6052820"/>
                              <a:gd name="connsiteY3" fmla="*/ 0 h 2005013"/>
                              <a:gd name="connsiteX4" fmla="*/ 2750670 w 6052820"/>
                              <a:gd name="connsiteY4" fmla="*/ 0 h 2005013"/>
                              <a:gd name="connsiteX5" fmla="*/ 3483734 w 6052820"/>
                              <a:gd name="connsiteY5" fmla="*/ 0 h 2005013"/>
                              <a:gd name="connsiteX6" fmla="*/ 4095742 w 6052820"/>
                              <a:gd name="connsiteY6" fmla="*/ 0 h 2005013"/>
                              <a:gd name="connsiteX7" fmla="*/ 4707749 w 6052820"/>
                              <a:gd name="connsiteY7" fmla="*/ 0 h 2005013"/>
                              <a:gd name="connsiteX8" fmla="*/ 6052820 w 6052820"/>
                              <a:gd name="connsiteY8" fmla="*/ 0 h 2005013"/>
                              <a:gd name="connsiteX9" fmla="*/ 6052820 w 6052820"/>
                              <a:gd name="connsiteY9" fmla="*/ 708438 h 2005013"/>
                              <a:gd name="connsiteX10" fmla="*/ 6052820 w 6052820"/>
                              <a:gd name="connsiteY10" fmla="*/ 1316625 h 2005013"/>
                              <a:gd name="connsiteX11" fmla="*/ 6052820 w 6052820"/>
                              <a:gd name="connsiteY11" fmla="*/ 2005013 h 2005013"/>
                              <a:gd name="connsiteX12" fmla="*/ 5440813 w 6052820"/>
                              <a:gd name="connsiteY12" fmla="*/ 2005013 h 2005013"/>
                              <a:gd name="connsiteX13" fmla="*/ 4828805 w 6052820"/>
                              <a:gd name="connsiteY13" fmla="*/ 2005013 h 2005013"/>
                              <a:gd name="connsiteX14" fmla="*/ 4216798 w 6052820"/>
                              <a:gd name="connsiteY14" fmla="*/ 2005013 h 2005013"/>
                              <a:gd name="connsiteX15" fmla="*/ 3665319 w 6052820"/>
                              <a:gd name="connsiteY15" fmla="*/ 2005013 h 2005013"/>
                              <a:gd name="connsiteX16" fmla="*/ 3113840 w 6052820"/>
                              <a:gd name="connsiteY16" fmla="*/ 2005013 h 2005013"/>
                              <a:gd name="connsiteX17" fmla="*/ 2380776 w 6052820"/>
                              <a:gd name="connsiteY17" fmla="*/ 2005013 h 2005013"/>
                              <a:gd name="connsiteX18" fmla="*/ 1829297 w 6052820"/>
                              <a:gd name="connsiteY18" fmla="*/ 2005013 h 2005013"/>
                              <a:gd name="connsiteX19" fmla="*/ 1156761 w 6052820"/>
                              <a:gd name="connsiteY19" fmla="*/ 2005013 h 2005013"/>
                              <a:gd name="connsiteX20" fmla="*/ 665810 w 6052820"/>
                              <a:gd name="connsiteY20" fmla="*/ 2005013 h 2005013"/>
                              <a:gd name="connsiteX21" fmla="*/ 0 w 6052820"/>
                              <a:gd name="connsiteY21" fmla="*/ 2005013 h 2005013"/>
                              <a:gd name="connsiteX22" fmla="*/ 0 w 6052820"/>
                              <a:gd name="connsiteY22" fmla="*/ 1296575 h 2005013"/>
                              <a:gd name="connsiteX23" fmla="*/ 0 w 6052820"/>
                              <a:gd name="connsiteY23" fmla="*/ 588137 h 2005013"/>
                              <a:gd name="connsiteX24" fmla="*/ 0 w 6052820"/>
                              <a:gd name="connsiteY24" fmla="*/ 0 h 20050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6052820" h="2005013" fill="none" extrusionOk="0">
                                <a:moveTo>
                                  <a:pt x="0" y="0"/>
                                </a:moveTo>
                                <a:cubicBezTo>
                                  <a:pt x="236315" y="-15447"/>
                                  <a:pt x="450161" y="34335"/>
                                  <a:pt x="793592" y="0"/>
                                </a:cubicBezTo>
                                <a:cubicBezTo>
                                  <a:pt x="1137023" y="-34335"/>
                                  <a:pt x="1158588" y="-22597"/>
                                  <a:pt x="1345071" y="0"/>
                                </a:cubicBezTo>
                                <a:cubicBezTo>
                                  <a:pt x="1531554" y="22597"/>
                                  <a:pt x="1913691" y="4379"/>
                                  <a:pt x="2138663" y="0"/>
                                </a:cubicBezTo>
                                <a:cubicBezTo>
                                  <a:pt x="2363635" y="-4379"/>
                                  <a:pt x="2554623" y="15918"/>
                                  <a:pt x="2750670" y="0"/>
                                </a:cubicBezTo>
                                <a:cubicBezTo>
                                  <a:pt x="2946717" y="-15918"/>
                                  <a:pt x="3336319" y="-2442"/>
                                  <a:pt x="3483734" y="0"/>
                                </a:cubicBezTo>
                                <a:cubicBezTo>
                                  <a:pt x="3631149" y="2442"/>
                                  <a:pt x="3936891" y="-279"/>
                                  <a:pt x="4095742" y="0"/>
                                </a:cubicBezTo>
                                <a:cubicBezTo>
                                  <a:pt x="4254593" y="279"/>
                                  <a:pt x="4534285" y="22819"/>
                                  <a:pt x="4707749" y="0"/>
                                </a:cubicBezTo>
                                <a:cubicBezTo>
                                  <a:pt x="4881213" y="-22819"/>
                                  <a:pt x="5698668" y="-5315"/>
                                  <a:pt x="6052820" y="0"/>
                                </a:cubicBezTo>
                                <a:cubicBezTo>
                                  <a:pt x="6027909" y="266709"/>
                                  <a:pt x="6072538" y="438224"/>
                                  <a:pt x="6052820" y="708438"/>
                                </a:cubicBezTo>
                                <a:cubicBezTo>
                                  <a:pt x="6033102" y="978652"/>
                                  <a:pt x="6054716" y="1155191"/>
                                  <a:pt x="6052820" y="1316625"/>
                                </a:cubicBezTo>
                                <a:cubicBezTo>
                                  <a:pt x="6050924" y="1478059"/>
                                  <a:pt x="6051823" y="1700808"/>
                                  <a:pt x="6052820" y="2005013"/>
                                </a:cubicBezTo>
                                <a:cubicBezTo>
                                  <a:pt x="5881360" y="1994559"/>
                                  <a:pt x="5621423" y="1998140"/>
                                  <a:pt x="5440813" y="2005013"/>
                                </a:cubicBezTo>
                                <a:cubicBezTo>
                                  <a:pt x="5260203" y="2011886"/>
                                  <a:pt x="5013496" y="2015695"/>
                                  <a:pt x="4828805" y="2005013"/>
                                </a:cubicBezTo>
                                <a:cubicBezTo>
                                  <a:pt x="4644114" y="1994331"/>
                                  <a:pt x="4450012" y="2024321"/>
                                  <a:pt x="4216798" y="2005013"/>
                                </a:cubicBezTo>
                                <a:cubicBezTo>
                                  <a:pt x="3983584" y="1985705"/>
                                  <a:pt x="3847028" y="2021784"/>
                                  <a:pt x="3665319" y="2005013"/>
                                </a:cubicBezTo>
                                <a:cubicBezTo>
                                  <a:pt x="3483610" y="1988242"/>
                                  <a:pt x="3371910" y="1988860"/>
                                  <a:pt x="3113840" y="2005013"/>
                                </a:cubicBezTo>
                                <a:cubicBezTo>
                                  <a:pt x="2855770" y="2021166"/>
                                  <a:pt x="2628570" y="2032679"/>
                                  <a:pt x="2380776" y="2005013"/>
                                </a:cubicBezTo>
                                <a:cubicBezTo>
                                  <a:pt x="2132982" y="1977347"/>
                                  <a:pt x="2058025" y="1997363"/>
                                  <a:pt x="1829297" y="2005013"/>
                                </a:cubicBezTo>
                                <a:cubicBezTo>
                                  <a:pt x="1600569" y="2012663"/>
                                  <a:pt x="1365117" y="1979856"/>
                                  <a:pt x="1156761" y="2005013"/>
                                </a:cubicBezTo>
                                <a:cubicBezTo>
                                  <a:pt x="948405" y="2030170"/>
                                  <a:pt x="863872" y="2012059"/>
                                  <a:pt x="665810" y="2005013"/>
                                </a:cubicBezTo>
                                <a:cubicBezTo>
                                  <a:pt x="467748" y="1997967"/>
                                  <a:pt x="216026" y="1979852"/>
                                  <a:pt x="0" y="2005013"/>
                                </a:cubicBezTo>
                                <a:cubicBezTo>
                                  <a:pt x="-14625" y="1802005"/>
                                  <a:pt x="-24293" y="1610197"/>
                                  <a:pt x="0" y="1296575"/>
                                </a:cubicBezTo>
                                <a:cubicBezTo>
                                  <a:pt x="24293" y="982953"/>
                                  <a:pt x="32260" y="779733"/>
                                  <a:pt x="0" y="588137"/>
                                </a:cubicBezTo>
                                <a:cubicBezTo>
                                  <a:pt x="-32260" y="396541"/>
                                  <a:pt x="20538" y="120022"/>
                                  <a:pt x="0" y="0"/>
                                </a:cubicBezTo>
                                <a:close/>
                              </a:path>
                              <a:path w="6052820" h="2005013" stroke="0" extrusionOk="0">
                                <a:moveTo>
                                  <a:pt x="0" y="0"/>
                                </a:moveTo>
                                <a:cubicBezTo>
                                  <a:pt x="386246" y="-1153"/>
                                  <a:pt x="533539" y="34389"/>
                                  <a:pt x="793592" y="0"/>
                                </a:cubicBezTo>
                                <a:cubicBezTo>
                                  <a:pt x="1053645" y="-34389"/>
                                  <a:pt x="1327045" y="19752"/>
                                  <a:pt x="1466128" y="0"/>
                                </a:cubicBezTo>
                                <a:cubicBezTo>
                                  <a:pt x="1605211" y="-19752"/>
                                  <a:pt x="2056011" y="12482"/>
                                  <a:pt x="2259719" y="0"/>
                                </a:cubicBezTo>
                                <a:cubicBezTo>
                                  <a:pt x="2463427" y="-12482"/>
                                  <a:pt x="2820942" y="-32733"/>
                                  <a:pt x="3053311" y="0"/>
                                </a:cubicBezTo>
                                <a:cubicBezTo>
                                  <a:pt x="3285680" y="32733"/>
                                  <a:pt x="3487233" y="13219"/>
                                  <a:pt x="3604791" y="0"/>
                                </a:cubicBezTo>
                                <a:cubicBezTo>
                                  <a:pt x="3722349" y="-13219"/>
                                  <a:pt x="4128463" y="-34518"/>
                                  <a:pt x="4337854" y="0"/>
                                </a:cubicBezTo>
                                <a:cubicBezTo>
                                  <a:pt x="4547245" y="34518"/>
                                  <a:pt x="4695428" y="28482"/>
                                  <a:pt x="5010390" y="0"/>
                                </a:cubicBezTo>
                                <a:cubicBezTo>
                                  <a:pt x="5325352" y="-28482"/>
                                  <a:pt x="5726300" y="-33216"/>
                                  <a:pt x="6052820" y="0"/>
                                </a:cubicBezTo>
                                <a:cubicBezTo>
                                  <a:pt x="6050640" y="260250"/>
                                  <a:pt x="6041491" y="475868"/>
                                  <a:pt x="6052820" y="688388"/>
                                </a:cubicBezTo>
                                <a:cubicBezTo>
                                  <a:pt x="6064149" y="900908"/>
                                  <a:pt x="6029413" y="1135983"/>
                                  <a:pt x="6052820" y="1336675"/>
                                </a:cubicBezTo>
                                <a:cubicBezTo>
                                  <a:pt x="6076227" y="1537367"/>
                                  <a:pt x="6060905" y="1741128"/>
                                  <a:pt x="6052820" y="2005013"/>
                                </a:cubicBezTo>
                                <a:cubicBezTo>
                                  <a:pt x="5940867" y="2000339"/>
                                  <a:pt x="5634514" y="2015693"/>
                                  <a:pt x="5501341" y="2005013"/>
                                </a:cubicBezTo>
                                <a:cubicBezTo>
                                  <a:pt x="5368168" y="1994333"/>
                                  <a:pt x="5081265" y="1991564"/>
                                  <a:pt x="4707749" y="2005013"/>
                                </a:cubicBezTo>
                                <a:cubicBezTo>
                                  <a:pt x="4334233" y="2018462"/>
                                  <a:pt x="4389088" y="2000857"/>
                                  <a:pt x="4156270" y="2005013"/>
                                </a:cubicBezTo>
                                <a:cubicBezTo>
                                  <a:pt x="3923452" y="2009169"/>
                                  <a:pt x="3789743" y="1990063"/>
                                  <a:pt x="3544262" y="2005013"/>
                                </a:cubicBezTo>
                                <a:cubicBezTo>
                                  <a:pt x="3298781" y="2019963"/>
                                  <a:pt x="3231415" y="1976716"/>
                                  <a:pt x="2932255" y="2005013"/>
                                </a:cubicBezTo>
                                <a:cubicBezTo>
                                  <a:pt x="2633095" y="2033310"/>
                                  <a:pt x="2521151" y="1982028"/>
                                  <a:pt x="2259719" y="2005013"/>
                                </a:cubicBezTo>
                                <a:cubicBezTo>
                                  <a:pt x="1998287" y="2027998"/>
                                  <a:pt x="1966278" y="1980776"/>
                                  <a:pt x="1768769" y="2005013"/>
                                </a:cubicBezTo>
                                <a:cubicBezTo>
                                  <a:pt x="1571260" y="2029251"/>
                                  <a:pt x="1283072" y="2008914"/>
                                  <a:pt x="1096233" y="2005013"/>
                                </a:cubicBezTo>
                                <a:cubicBezTo>
                                  <a:pt x="909394" y="2001112"/>
                                  <a:pt x="439144" y="2056445"/>
                                  <a:pt x="0" y="2005013"/>
                                </a:cubicBezTo>
                                <a:cubicBezTo>
                                  <a:pt x="24159" y="1825793"/>
                                  <a:pt x="18392" y="1633034"/>
                                  <a:pt x="0" y="1356725"/>
                                </a:cubicBezTo>
                                <a:cubicBezTo>
                                  <a:pt x="-18392" y="1080416"/>
                                  <a:pt x="9631" y="1038512"/>
                                  <a:pt x="0" y="748538"/>
                                </a:cubicBezTo>
                                <a:cubicBezTo>
                                  <a:pt x="-9631" y="458564"/>
                                  <a:pt x="160" y="3687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1836632089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4564DA" w14:textId="02599433" w:rsidR="00787BCD" w:rsidRP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 w:rsidRPr="00787BCD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 xml:space="preserve">1. </w:t>
                              </w:r>
                              <w:r w:rsidR="009910F9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Gute Lichtshow</w:t>
                              </w:r>
                            </w:p>
                            <w:p w14:paraId="163ABE36" w14:textId="625743C3" w:rsidR="00787BCD" w:rsidRP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 w:rsidRPr="00787BCD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2.</w:t>
                              </w:r>
                              <w:r w:rsidR="009910F9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 xml:space="preserve"> Lange Lichtshow</w:t>
                              </w:r>
                            </w:p>
                            <w:p w14:paraId="669FEE3D" w14:textId="05D5D369" w:rsidR="00787BCD" w:rsidRP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 w:rsidRPr="00787BCD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3.</w:t>
                              </w:r>
                              <w:r w:rsidR="009910F9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 xml:space="preserve"> Ich keine Pannen erleben muss</w:t>
                              </w:r>
                            </w:p>
                            <w:p w14:paraId="20838516" w14:textId="6B5511CC" w:rsidR="00787BCD" w:rsidRP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 w:rsidRPr="00787BCD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4.</w:t>
                              </w:r>
                              <w:r w:rsidR="00A12692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 xml:space="preserve"> Innovationen und Einzigartigkeit</w:t>
                              </w:r>
                            </w:p>
                            <w:p w14:paraId="7095582F" w14:textId="1744B55E" w:rsidR="00787BCD" w:rsidRP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 w:rsidRPr="00787BCD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5.</w:t>
                              </w:r>
                              <w:r w:rsidR="00A12692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 xml:space="preserve"> Emotionale Wirkung</w:t>
                              </w:r>
                            </w:p>
                            <w:p w14:paraId="2C64EFF2" w14:textId="5C2EE5E9" w:rsid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 w:rsidRPr="00787BCD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6.</w:t>
                              </w:r>
                              <w:r w:rsidR="00A12692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 xml:space="preserve"> Mehrwert für meinen Eintritt</w:t>
                              </w:r>
                            </w:p>
                            <w:p w14:paraId="3755EDE8" w14:textId="77777777" w:rsid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7.</w:t>
                              </w:r>
                            </w:p>
                            <w:p w14:paraId="0811D809" w14:textId="3C3B0DC9" w:rsidR="00102055" w:rsidRP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8.</w:t>
                              </w:r>
                            </w:p>
                            <w:p w14:paraId="23B24B63" w14:textId="7AFBD290" w:rsidR="004B51A6" w:rsidRPr="00787BCD" w:rsidRDefault="004B51A6" w:rsidP="00787BCD">
                              <w:pPr>
                                <w:jc w:val="left"/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787BCD"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3E64D6FB" w14:textId="3D982211" w:rsidR="004B51A6" w:rsidRPr="00787BCD" w:rsidRDefault="004B51A6" w:rsidP="00787BCD">
                              <w:pPr>
                                <w:jc w:val="left"/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787BCD"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435EF63F" w14:textId="2D19B16B" w:rsidR="004B51A6" w:rsidRPr="00787BCD" w:rsidRDefault="004B51A6" w:rsidP="00787BCD">
                              <w:pPr>
                                <w:jc w:val="left"/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787BCD"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2D39543B" w14:textId="0B612EC2" w:rsidR="004B51A6" w:rsidRPr="00787BCD" w:rsidRDefault="004B51A6" w:rsidP="00787BCD">
                              <w:pPr>
                                <w:jc w:val="left"/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787BCD"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2CC81259" w14:textId="1274B454" w:rsidR="004B51A6" w:rsidRPr="00787BCD" w:rsidRDefault="004B51A6" w:rsidP="00787BCD">
                              <w:pPr>
                                <w:jc w:val="left"/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787BCD"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2A4CF1F3" w14:textId="64EACEA4" w:rsidR="004B51A6" w:rsidRPr="00787BCD" w:rsidRDefault="004B51A6" w:rsidP="00787BCD">
                              <w:pPr>
                                <w:jc w:val="left"/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787BCD"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52E43D09" w14:textId="77777777" w:rsidR="004B51A6" w:rsidRPr="004B51A6" w:rsidRDefault="004B51A6" w:rsidP="004B51A6">
                              <w:pPr>
                                <w:pStyle w:val="Listenabsatz"/>
                                <w:numPr>
                                  <w:ilvl w:val="0"/>
                                  <w:numId w:val="5"/>
                                </w:numPr>
                                <w:jc w:val="left"/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wrap="square" tIns="144000" rtlCol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1625B" id="Gruppieren 6" o:spid="_x0000_s1026" style="position:absolute;left:0;text-align:left;margin-left:11.55pt;margin-top:8.75pt;width:476.6pt;height:256.5pt;z-index:251663360" coordsize="60531,3257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">
                <v:rect id="Rechteck 1" o:spid="_x0000_s1027" style="position:absolute;width:60531;height:5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" fillcolor="#edb937" strokecolor="black [3213]" strokeweight="1pt">
                  <v:textbox inset=",4mm">
                    <w:txbxContent>
                      <w:p w14:paraId="30EB6E59" w14:textId="77777777" w:rsidR="00CF4205" w:rsidRPr="00E55F40" w:rsidRDefault="00CF4205" w:rsidP="00CF4205">
                        <w:pPr>
                          <w:jc w:val="center"/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E55F40"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User Story Card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8" type="#_x0000_t75" alt="Gruppe Silhouette" style="position:absolute;left:1524;top:238;width:4933;height:4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">
                  <v:imagedata r:id="rId16" o:title="Gruppe Silhouette"/>
                </v:shape>
                <v:shape id="Grafik 3" o:spid="_x0000_s1029" type="#_x0000_t75" alt="Pfeil und Bogen Silhouette" style="position:absolute;left:7286;top:1047;width:3670;height:3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">
                  <v:imagedata r:id="rId17" o:title="Pfeil und Bogen Silhouette"/>
                </v:shape>
                <v:shape id="Grafik 4" o:spid="_x0000_s1030" type="#_x0000_t75" alt="Volltreffer Silhouette" style="position:absolute;left:11525;top:1000;width:3181;height:3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">
                  <v:imagedata r:id="rId18" o:title="Volltreffer Silhouette"/>
                </v:shape>
                <v:rect id="Rechteck 1" o:spid="_x0000_s1031" style="position:absolute;top:4714;width:60531;height: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" fillcolor="#edb937" strokecolor="black [3213]" strokeweight="1pt">
                  <v:textbox inset=",4mm">
                    <w:txbxContent>
                      <w:p w14:paraId="621F8C97" w14:textId="67C6E1AA" w:rsidR="009512A7" w:rsidRPr="00FB4F2F" w:rsidRDefault="007F0C8D" w:rsidP="00FB4F2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F0C8D">
                          <w:rPr>
                            <w:color w:val="000000" w:themeColor="text1"/>
                          </w:rPr>
                          <w:t xml:space="preserve">Als </w:t>
                        </w:r>
                        <w:r w:rsidR="009910F9">
                          <w:rPr>
                            <w:color w:val="000000" w:themeColor="text1"/>
                          </w:rPr>
                          <w:t>Besucher</w:t>
                        </w:r>
                        <w:r w:rsidRPr="007F0C8D">
                          <w:rPr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7F0C8D">
                          <w:rPr>
                            <w:color w:val="000000" w:themeColor="text1"/>
                          </w:rPr>
                          <w:t xml:space="preserve">möchte ich </w:t>
                        </w:r>
                        <w:r w:rsidR="009910F9">
                          <w:rPr>
                            <w:b/>
                            <w:bCs/>
                            <w:color w:val="000000" w:themeColor="text1"/>
                          </w:rPr>
                          <w:t>Lichtshow</w:t>
                        </w:r>
                        <w:r w:rsidRPr="007F0C8D">
                          <w:rPr>
                            <w:color w:val="000000" w:themeColor="text1"/>
                          </w:rPr>
                          <w:t>,</w:t>
                        </w:r>
                        <w:r w:rsidRPr="007F0C8D">
                          <w:rPr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7F0C8D">
                          <w:rPr>
                            <w:color w:val="000000" w:themeColor="text1"/>
                          </w:rPr>
                          <w:t>damit/um</w:t>
                        </w:r>
                        <w:proofErr w:type="gramStart"/>
                        <w:r w:rsidRPr="007F0C8D">
                          <w:rPr>
                            <w:color w:val="000000" w:themeColor="text1"/>
                          </w:rPr>
                          <w:t>/</w:t>
                        </w:r>
                        <w:proofErr w:type="gramEnd"/>
                        <w:r w:rsidRPr="007F0C8D">
                          <w:rPr>
                            <w:color w:val="000000" w:themeColor="text1"/>
                          </w:rPr>
                          <w:t xml:space="preserve">weil </w:t>
                        </w:r>
                        <w:r w:rsidR="009910F9">
                          <w:rPr>
                            <w:b/>
                            <w:bCs/>
                            <w:color w:val="000000" w:themeColor="text1"/>
                          </w:rPr>
                          <w:t>mein Geld es wert ist</w:t>
                        </w:r>
                        <w:r w:rsidR="00FB4F2F">
                          <w:rPr>
                            <w:color w:val="000000" w:themeColor="text1"/>
                          </w:rPr>
                          <w:t>.</w:t>
                        </w:r>
                      </w:p>
                    </w:txbxContent>
                  </v:textbox>
                </v:rect>
                <v:rect id="Rechteck 1" o:spid="_x0000_s1032" style="position:absolute;top:12525;width:60528;height:20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" fillcolor="#b4c6e7 [1300]" strokecolor="black [3213]" strokeweight="1pt">
                  <v:textbox inset=",4mm">
                    <w:txbxContent>
                      <w:p w14:paraId="194564DA" w14:textId="02599433" w:rsidR="00787BCD" w:rsidRP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 w:rsidRPr="00787BCD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 xml:space="preserve">1. </w:t>
                        </w:r>
                        <w:r w:rsidR="009910F9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Gute Lichtshow</w:t>
                        </w:r>
                      </w:p>
                      <w:p w14:paraId="163ABE36" w14:textId="625743C3" w:rsidR="00787BCD" w:rsidRP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 w:rsidRPr="00787BCD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2.</w:t>
                        </w:r>
                        <w:r w:rsidR="009910F9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 xml:space="preserve"> Lange Lichtshow</w:t>
                        </w:r>
                      </w:p>
                      <w:p w14:paraId="669FEE3D" w14:textId="05D5D369" w:rsidR="00787BCD" w:rsidRP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 w:rsidRPr="00787BCD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3.</w:t>
                        </w:r>
                        <w:r w:rsidR="009910F9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 xml:space="preserve"> Ich keine Pannen erleben muss</w:t>
                        </w:r>
                      </w:p>
                      <w:p w14:paraId="20838516" w14:textId="6B5511CC" w:rsidR="00787BCD" w:rsidRP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 w:rsidRPr="00787BCD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4.</w:t>
                        </w:r>
                        <w:r w:rsidR="00A12692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 xml:space="preserve"> Innovationen und Einzigartigkeit</w:t>
                        </w:r>
                      </w:p>
                      <w:p w14:paraId="7095582F" w14:textId="1744B55E" w:rsidR="00787BCD" w:rsidRP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 w:rsidRPr="00787BCD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5.</w:t>
                        </w:r>
                        <w:r w:rsidR="00A12692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 xml:space="preserve"> Emotionale Wirkung</w:t>
                        </w:r>
                      </w:p>
                      <w:p w14:paraId="2C64EFF2" w14:textId="5C2EE5E9" w:rsid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 w:rsidRPr="00787BCD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6.</w:t>
                        </w:r>
                        <w:r w:rsidR="00A12692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 xml:space="preserve"> Mehrwert für meinen Eintritt</w:t>
                        </w:r>
                      </w:p>
                      <w:p w14:paraId="3755EDE8" w14:textId="77777777" w:rsid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7.</w:t>
                        </w:r>
                      </w:p>
                      <w:p w14:paraId="0811D809" w14:textId="3C3B0DC9" w:rsidR="00102055" w:rsidRP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8.</w:t>
                        </w:r>
                      </w:p>
                      <w:p w14:paraId="23B24B63" w14:textId="7AFBD290" w:rsidR="004B51A6" w:rsidRPr="00787BCD" w:rsidRDefault="004B51A6" w:rsidP="00787BCD">
                        <w:pPr>
                          <w:jc w:val="left"/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787BCD"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3E64D6FB" w14:textId="3D982211" w:rsidR="004B51A6" w:rsidRPr="00787BCD" w:rsidRDefault="004B51A6" w:rsidP="00787BCD">
                        <w:pPr>
                          <w:jc w:val="left"/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787BCD"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435EF63F" w14:textId="2D19B16B" w:rsidR="004B51A6" w:rsidRPr="00787BCD" w:rsidRDefault="004B51A6" w:rsidP="00787BCD">
                        <w:pPr>
                          <w:jc w:val="left"/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787BCD"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2D39543B" w14:textId="0B612EC2" w:rsidR="004B51A6" w:rsidRPr="00787BCD" w:rsidRDefault="004B51A6" w:rsidP="00787BCD">
                        <w:pPr>
                          <w:jc w:val="left"/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787BCD"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2CC81259" w14:textId="1274B454" w:rsidR="004B51A6" w:rsidRPr="00787BCD" w:rsidRDefault="004B51A6" w:rsidP="00787BCD">
                        <w:pPr>
                          <w:jc w:val="left"/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787BCD"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2A4CF1F3" w14:textId="64EACEA4" w:rsidR="004B51A6" w:rsidRPr="00787BCD" w:rsidRDefault="004B51A6" w:rsidP="00787BCD">
                        <w:pPr>
                          <w:jc w:val="left"/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787BCD"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52E43D09" w14:textId="77777777" w:rsidR="004B51A6" w:rsidRPr="004B51A6" w:rsidRDefault="004B51A6" w:rsidP="004B51A6">
                        <w:pPr>
                          <w:pStyle w:val="Listenabsatz"/>
                          <w:numPr>
                            <w:ilvl w:val="0"/>
                            <w:numId w:val="5"/>
                          </w:numPr>
                          <w:jc w:val="left"/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71E88B43" w14:textId="68C40252" w:rsidR="00CF4205" w:rsidRDefault="00CF4205" w:rsidP="00275101">
      <w:pPr>
        <w:spacing w:line="360" w:lineRule="auto"/>
      </w:pPr>
    </w:p>
    <w:p w14:paraId="0D89FA17" w14:textId="51F5B4C7" w:rsidR="004B161F" w:rsidRDefault="004B161F">
      <w:pPr>
        <w:suppressAutoHyphens/>
        <w:spacing w:after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CCCBF4" wp14:editId="57DD1FD7">
                <wp:simplePos x="0" y="0"/>
                <wp:positionH relativeFrom="column">
                  <wp:posOffset>147003</wp:posOffset>
                </wp:positionH>
                <wp:positionV relativeFrom="paragraph">
                  <wp:posOffset>3050540</wp:posOffset>
                </wp:positionV>
                <wp:extent cx="6053137" cy="3257550"/>
                <wp:effectExtent l="19050" t="38100" r="43180" b="38100"/>
                <wp:wrapNone/>
                <wp:docPr id="865394234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3137" cy="3257550"/>
                          <a:chOff x="0" y="0"/>
                          <a:chExt cx="6053137" cy="3257550"/>
                        </a:xfrm>
                      </wpg:grpSpPr>
                      <wps:wsp>
                        <wps:cNvPr id="1738583281" name="Rechteck 1"/>
                        <wps:cNvSpPr/>
                        <wps:spPr>
                          <a:xfrm>
                            <a:off x="0" y="0"/>
                            <a:ext cx="6053137" cy="519112"/>
                          </a:xfrm>
                          <a:custGeom>
                            <a:avLst/>
                            <a:gdLst>
                              <a:gd name="connsiteX0" fmla="*/ 0 w 6053137"/>
                              <a:gd name="connsiteY0" fmla="*/ 0 h 519112"/>
                              <a:gd name="connsiteX1" fmla="*/ 551508 w 6053137"/>
                              <a:gd name="connsiteY1" fmla="*/ 0 h 519112"/>
                              <a:gd name="connsiteX2" fmla="*/ 1103016 w 6053137"/>
                              <a:gd name="connsiteY2" fmla="*/ 0 h 519112"/>
                              <a:gd name="connsiteX3" fmla="*/ 1775587 w 6053137"/>
                              <a:gd name="connsiteY3" fmla="*/ 0 h 519112"/>
                              <a:gd name="connsiteX4" fmla="*/ 2387626 w 6053137"/>
                              <a:gd name="connsiteY4" fmla="*/ 0 h 519112"/>
                              <a:gd name="connsiteX5" fmla="*/ 2878603 w 6053137"/>
                              <a:gd name="connsiteY5" fmla="*/ 0 h 519112"/>
                              <a:gd name="connsiteX6" fmla="*/ 3430111 w 6053137"/>
                              <a:gd name="connsiteY6" fmla="*/ 0 h 519112"/>
                              <a:gd name="connsiteX7" fmla="*/ 4223744 w 6053137"/>
                              <a:gd name="connsiteY7" fmla="*/ 0 h 519112"/>
                              <a:gd name="connsiteX8" fmla="*/ 4835784 w 6053137"/>
                              <a:gd name="connsiteY8" fmla="*/ 0 h 519112"/>
                              <a:gd name="connsiteX9" fmla="*/ 6053137 w 6053137"/>
                              <a:gd name="connsiteY9" fmla="*/ 0 h 519112"/>
                              <a:gd name="connsiteX10" fmla="*/ 6053137 w 6053137"/>
                              <a:gd name="connsiteY10" fmla="*/ 519112 h 519112"/>
                              <a:gd name="connsiteX11" fmla="*/ 5501629 w 6053137"/>
                              <a:gd name="connsiteY11" fmla="*/ 519112 h 519112"/>
                              <a:gd name="connsiteX12" fmla="*/ 5010652 w 6053137"/>
                              <a:gd name="connsiteY12" fmla="*/ 519112 h 519112"/>
                              <a:gd name="connsiteX13" fmla="*/ 4398613 w 6053137"/>
                              <a:gd name="connsiteY13" fmla="*/ 519112 h 519112"/>
                              <a:gd name="connsiteX14" fmla="*/ 3786573 w 6053137"/>
                              <a:gd name="connsiteY14" fmla="*/ 519112 h 519112"/>
                              <a:gd name="connsiteX15" fmla="*/ 3174534 w 6053137"/>
                              <a:gd name="connsiteY15" fmla="*/ 519112 h 519112"/>
                              <a:gd name="connsiteX16" fmla="*/ 2562495 w 6053137"/>
                              <a:gd name="connsiteY16" fmla="*/ 519112 h 519112"/>
                              <a:gd name="connsiteX17" fmla="*/ 1950455 w 6053137"/>
                              <a:gd name="connsiteY17" fmla="*/ 519112 h 519112"/>
                              <a:gd name="connsiteX18" fmla="*/ 1338416 w 6053137"/>
                              <a:gd name="connsiteY18" fmla="*/ 519112 h 519112"/>
                              <a:gd name="connsiteX19" fmla="*/ 786908 w 6053137"/>
                              <a:gd name="connsiteY19" fmla="*/ 519112 h 519112"/>
                              <a:gd name="connsiteX20" fmla="*/ 0 w 6053137"/>
                              <a:gd name="connsiteY20" fmla="*/ 519112 h 519112"/>
                              <a:gd name="connsiteX21" fmla="*/ 0 w 6053137"/>
                              <a:gd name="connsiteY21" fmla="*/ 0 h 519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6053137" h="519112" fill="none" extrusionOk="0">
                                <a:moveTo>
                                  <a:pt x="0" y="0"/>
                                </a:moveTo>
                                <a:cubicBezTo>
                                  <a:pt x="193878" y="25897"/>
                                  <a:pt x="374947" y="-13044"/>
                                  <a:pt x="551508" y="0"/>
                                </a:cubicBezTo>
                                <a:cubicBezTo>
                                  <a:pt x="728069" y="13044"/>
                                  <a:pt x="930620" y="11183"/>
                                  <a:pt x="1103016" y="0"/>
                                </a:cubicBezTo>
                                <a:cubicBezTo>
                                  <a:pt x="1275412" y="-11183"/>
                                  <a:pt x="1590033" y="-27596"/>
                                  <a:pt x="1775587" y="0"/>
                                </a:cubicBezTo>
                                <a:cubicBezTo>
                                  <a:pt x="1961141" y="27596"/>
                                  <a:pt x="2232464" y="-12787"/>
                                  <a:pt x="2387626" y="0"/>
                                </a:cubicBezTo>
                                <a:cubicBezTo>
                                  <a:pt x="2542788" y="12787"/>
                                  <a:pt x="2659618" y="11141"/>
                                  <a:pt x="2878603" y="0"/>
                                </a:cubicBezTo>
                                <a:cubicBezTo>
                                  <a:pt x="3097588" y="-11141"/>
                                  <a:pt x="3307190" y="13402"/>
                                  <a:pt x="3430111" y="0"/>
                                </a:cubicBezTo>
                                <a:cubicBezTo>
                                  <a:pt x="3553032" y="-13402"/>
                                  <a:pt x="4049735" y="20727"/>
                                  <a:pt x="4223744" y="0"/>
                                </a:cubicBezTo>
                                <a:cubicBezTo>
                                  <a:pt x="4397753" y="-20727"/>
                                  <a:pt x="4653192" y="9206"/>
                                  <a:pt x="4835784" y="0"/>
                                </a:cubicBezTo>
                                <a:cubicBezTo>
                                  <a:pt x="5018376" y="-9206"/>
                                  <a:pt x="5470182" y="-44424"/>
                                  <a:pt x="6053137" y="0"/>
                                </a:cubicBezTo>
                                <a:cubicBezTo>
                                  <a:pt x="6056842" y="132858"/>
                                  <a:pt x="6031702" y="350523"/>
                                  <a:pt x="6053137" y="519112"/>
                                </a:cubicBezTo>
                                <a:cubicBezTo>
                                  <a:pt x="5885416" y="517694"/>
                                  <a:pt x="5757535" y="498068"/>
                                  <a:pt x="5501629" y="519112"/>
                                </a:cubicBezTo>
                                <a:cubicBezTo>
                                  <a:pt x="5245723" y="540156"/>
                                  <a:pt x="5121786" y="527289"/>
                                  <a:pt x="5010652" y="519112"/>
                                </a:cubicBezTo>
                                <a:cubicBezTo>
                                  <a:pt x="4899518" y="510935"/>
                                  <a:pt x="4564643" y="544367"/>
                                  <a:pt x="4398613" y="519112"/>
                                </a:cubicBezTo>
                                <a:cubicBezTo>
                                  <a:pt x="4232583" y="493857"/>
                                  <a:pt x="4062857" y="523662"/>
                                  <a:pt x="3786573" y="519112"/>
                                </a:cubicBezTo>
                                <a:cubicBezTo>
                                  <a:pt x="3510289" y="514562"/>
                                  <a:pt x="3444906" y="531418"/>
                                  <a:pt x="3174534" y="519112"/>
                                </a:cubicBezTo>
                                <a:cubicBezTo>
                                  <a:pt x="2904162" y="506806"/>
                                  <a:pt x="2778478" y="505039"/>
                                  <a:pt x="2562495" y="519112"/>
                                </a:cubicBezTo>
                                <a:cubicBezTo>
                                  <a:pt x="2346512" y="533185"/>
                                  <a:pt x="2214391" y="488691"/>
                                  <a:pt x="1950455" y="519112"/>
                                </a:cubicBezTo>
                                <a:cubicBezTo>
                                  <a:pt x="1686519" y="549533"/>
                                  <a:pt x="1469355" y="495828"/>
                                  <a:pt x="1338416" y="519112"/>
                                </a:cubicBezTo>
                                <a:cubicBezTo>
                                  <a:pt x="1207477" y="542396"/>
                                  <a:pt x="952940" y="533292"/>
                                  <a:pt x="786908" y="519112"/>
                                </a:cubicBezTo>
                                <a:cubicBezTo>
                                  <a:pt x="620876" y="504932"/>
                                  <a:pt x="356311" y="507224"/>
                                  <a:pt x="0" y="519112"/>
                                </a:cubicBezTo>
                                <a:cubicBezTo>
                                  <a:pt x="-8801" y="326120"/>
                                  <a:pt x="10222" y="152305"/>
                                  <a:pt x="0" y="0"/>
                                </a:cubicBezTo>
                                <a:close/>
                              </a:path>
                              <a:path w="6053137" h="519112" stroke="0" extrusionOk="0">
                                <a:moveTo>
                                  <a:pt x="0" y="0"/>
                                </a:moveTo>
                                <a:cubicBezTo>
                                  <a:pt x="372886" y="-20841"/>
                                  <a:pt x="463416" y="10879"/>
                                  <a:pt x="793634" y="0"/>
                                </a:cubicBezTo>
                                <a:cubicBezTo>
                                  <a:pt x="1123852" y="-10879"/>
                                  <a:pt x="1264119" y="2815"/>
                                  <a:pt x="1466204" y="0"/>
                                </a:cubicBezTo>
                                <a:cubicBezTo>
                                  <a:pt x="1668289" y="-2815"/>
                                  <a:pt x="2067211" y="-33850"/>
                                  <a:pt x="2259838" y="0"/>
                                </a:cubicBezTo>
                                <a:cubicBezTo>
                                  <a:pt x="2452465" y="33850"/>
                                  <a:pt x="2748327" y="24930"/>
                                  <a:pt x="3053471" y="0"/>
                                </a:cubicBezTo>
                                <a:cubicBezTo>
                                  <a:pt x="3358615" y="-24930"/>
                                  <a:pt x="3399459" y="25405"/>
                                  <a:pt x="3604979" y="0"/>
                                </a:cubicBezTo>
                                <a:cubicBezTo>
                                  <a:pt x="3810499" y="-25405"/>
                                  <a:pt x="4008911" y="-9173"/>
                                  <a:pt x="4338082" y="0"/>
                                </a:cubicBezTo>
                                <a:cubicBezTo>
                                  <a:pt x="4667253" y="9173"/>
                                  <a:pt x="4825657" y="14347"/>
                                  <a:pt x="5010652" y="0"/>
                                </a:cubicBezTo>
                                <a:cubicBezTo>
                                  <a:pt x="5195647" y="-14347"/>
                                  <a:pt x="5663461" y="-49754"/>
                                  <a:pt x="6053137" y="0"/>
                                </a:cubicBezTo>
                                <a:cubicBezTo>
                                  <a:pt x="6031000" y="191502"/>
                                  <a:pt x="6054566" y="376390"/>
                                  <a:pt x="6053137" y="519112"/>
                                </a:cubicBezTo>
                                <a:cubicBezTo>
                                  <a:pt x="5902952" y="513152"/>
                                  <a:pt x="5664214" y="547159"/>
                                  <a:pt x="5441098" y="519112"/>
                                </a:cubicBezTo>
                                <a:cubicBezTo>
                                  <a:pt x="5217982" y="491065"/>
                                  <a:pt x="4996006" y="531814"/>
                                  <a:pt x="4768527" y="519112"/>
                                </a:cubicBezTo>
                                <a:cubicBezTo>
                                  <a:pt x="4541048" y="506410"/>
                                  <a:pt x="4254083" y="495620"/>
                                  <a:pt x="4035425" y="519112"/>
                                </a:cubicBezTo>
                                <a:cubicBezTo>
                                  <a:pt x="3816767" y="542604"/>
                                  <a:pt x="3544175" y="549891"/>
                                  <a:pt x="3241791" y="519112"/>
                                </a:cubicBezTo>
                                <a:cubicBezTo>
                                  <a:pt x="2939407" y="488333"/>
                                  <a:pt x="2959246" y="518591"/>
                                  <a:pt x="2690283" y="519112"/>
                                </a:cubicBezTo>
                                <a:cubicBezTo>
                                  <a:pt x="2421320" y="519633"/>
                                  <a:pt x="2254583" y="517167"/>
                                  <a:pt x="2078244" y="519112"/>
                                </a:cubicBezTo>
                                <a:cubicBezTo>
                                  <a:pt x="1901905" y="521057"/>
                                  <a:pt x="1708794" y="514923"/>
                                  <a:pt x="1466204" y="519112"/>
                                </a:cubicBezTo>
                                <a:cubicBezTo>
                                  <a:pt x="1223614" y="523301"/>
                                  <a:pt x="1006637" y="551383"/>
                                  <a:pt x="793634" y="519112"/>
                                </a:cubicBezTo>
                                <a:cubicBezTo>
                                  <a:pt x="580631" y="486842"/>
                                  <a:pt x="191800" y="489525"/>
                                  <a:pt x="0" y="519112"/>
                                </a:cubicBezTo>
                                <a:cubicBezTo>
                                  <a:pt x="-25704" y="325737"/>
                                  <a:pt x="-24518" y="24602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B937"/>
                          </a:solidFill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1836632089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7ECEB0" w14:textId="77777777" w:rsidR="004B161F" w:rsidRPr="00E55F40" w:rsidRDefault="004B161F" w:rsidP="004B161F">
                              <w:pPr>
                                <w:jc w:val="center"/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E55F40"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User Story Card</w:t>
                              </w:r>
                            </w:p>
                          </w:txbxContent>
                        </wps:txbx>
                        <wps:bodyPr wrap="square" tIns="144000" rtlCol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0835160" name="Grafik 2" descr="Gruppe Silhouett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23812"/>
                            <a:ext cx="493395" cy="493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4327328" name="Grafik 3" descr="Pfeil und Bogen Silhouett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8663" y="104775"/>
                            <a:ext cx="367030" cy="367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2942867" name="Grafik 4" descr="Volltreffer Silhouette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52525" y="100012"/>
                            <a:ext cx="318135" cy="318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2357301" name="Rechteck 1"/>
                        <wps:cNvSpPr/>
                        <wps:spPr>
                          <a:xfrm>
                            <a:off x="0" y="471487"/>
                            <a:ext cx="6053137" cy="790575"/>
                          </a:xfrm>
                          <a:custGeom>
                            <a:avLst/>
                            <a:gdLst>
                              <a:gd name="connsiteX0" fmla="*/ 0 w 6053137"/>
                              <a:gd name="connsiteY0" fmla="*/ 0 h 790575"/>
                              <a:gd name="connsiteX1" fmla="*/ 490977 w 6053137"/>
                              <a:gd name="connsiteY1" fmla="*/ 0 h 790575"/>
                              <a:gd name="connsiteX2" fmla="*/ 1103016 w 6053137"/>
                              <a:gd name="connsiteY2" fmla="*/ 0 h 790575"/>
                              <a:gd name="connsiteX3" fmla="*/ 1593993 w 6053137"/>
                              <a:gd name="connsiteY3" fmla="*/ 0 h 790575"/>
                              <a:gd name="connsiteX4" fmla="*/ 2145501 w 6053137"/>
                              <a:gd name="connsiteY4" fmla="*/ 0 h 790575"/>
                              <a:gd name="connsiteX5" fmla="*/ 2939134 w 6053137"/>
                              <a:gd name="connsiteY5" fmla="*/ 0 h 790575"/>
                              <a:gd name="connsiteX6" fmla="*/ 3551174 w 6053137"/>
                              <a:gd name="connsiteY6" fmla="*/ 0 h 790575"/>
                              <a:gd name="connsiteX7" fmla="*/ 4284276 w 6053137"/>
                              <a:gd name="connsiteY7" fmla="*/ 0 h 790575"/>
                              <a:gd name="connsiteX8" fmla="*/ 4896315 w 6053137"/>
                              <a:gd name="connsiteY8" fmla="*/ 0 h 790575"/>
                              <a:gd name="connsiteX9" fmla="*/ 6053137 w 6053137"/>
                              <a:gd name="connsiteY9" fmla="*/ 0 h 790575"/>
                              <a:gd name="connsiteX10" fmla="*/ 6053137 w 6053137"/>
                              <a:gd name="connsiteY10" fmla="*/ 411099 h 790575"/>
                              <a:gd name="connsiteX11" fmla="*/ 6053137 w 6053137"/>
                              <a:gd name="connsiteY11" fmla="*/ 790575 h 790575"/>
                              <a:gd name="connsiteX12" fmla="*/ 5562160 w 6053137"/>
                              <a:gd name="connsiteY12" fmla="*/ 790575 h 790575"/>
                              <a:gd name="connsiteX13" fmla="*/ 4950121 w 6053137"/>
                              <a:gd name="connsiteY13" fmla="*/ 790575 h 790575"/>
                              <a:gd name="connsiteX14" fmla="*/ 4338082 w 6053137"/>
                              <a:gd name="connsiteY14" fmla="*/ 790575 h 790575"/>
                              <a:gd name="connsiteX15" fmla="*/ 3726042 w 6053137"/>
                              <a:gd name="connsiteY15" fmla="*/ 790575 h 790575"/>
                              <a:gd name="connsiteX16" fmla="*/ 3114003 w 6053137"/>
                              <a:gd name="connsiteY16" fmla="*/ 790575 h 790575"/>
                              <a:gd name="connsiteX17" fmla="*/ 2562495 w 6053137"/>
                              <a:gd name="connsiteY17" fmla="*/ 790575 h 790575"/>
                              <a:gd name="connsiteX18" fmla="*/ 2010987 w 6053137"/>
                              <a:gd name="connsiteY18" fmla="*/ 790575 h 790575"/>
                              <a:gd name="connsiteX19" fmla="*/ 1277884 w 6053137"/>
                              <a:gd name="connsiteY19" fmla="*/ 790575 h 790575"/>
                              <a:gd name="connsiteX20" fmla="*/ 726376 w 6053137"/>
                              <a:gd name="connsiteY20" fmla="*/ 790575 h 790575"/>
                              <a:gd name="connsiteX21" fmla="*/ 0 w 6053137"/>
                              <a:gd name="connsiteY21" fmla="*/ 790575 h 790575"/>
                              <a:gd name="connsiteX22" fmla="*/ 0 w 6053137"/>
                              <a:gd name="connsiteY22" fmla="*/ 419005 h 790575"/>
                              <a:gd name="connsiteX23" fmla="*/ 0 w 6053137"/>
                              <a:gd name="connsiteY23" fmla="*/ 0 h 790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6053137" h="790575" fill="none" extrusionOk="0">
                                <a:moveTo>
                                  <a:pt x="0" y="0"/>
                                </a:moveTo>
                                <a:cubicBezTo>
                                  <a:pt x="162481" y="-23591"/>
                                  <a:pt x="329322" y="15511"/>
                                  <a:pt x="490977" y="0"/>
                                </a:cubicBezTo>
                                <a:cubicBezTo>
                                  <a:pt x="652632" y="-15511"/>
                                  <a:pt x="947854" y="-12787"/>
                                  <a:pt x="1103016" y="0"/>
                                </a:cubicBezTo>
                                <a:cubicBezTo>
                                  <a:pt x="1258178" y="12787"/>
                                  <a:pt x="1375008" y="11141"/>
                                  <a:pt x="1593993" y="0"/>
                                </a:cubicBezTo>
                                <a:cubicBezTo>
                                  <a:pt x="1812978" y="-11141"/>
                                  <a:pt x="2022580" y="13402"/>
                                  <a:pt x="2145501" y="0"/>
                                </a:cubicBezTo>
                                <a:cubicBezTo>
                                  <a:pt x="2268422" y="-13402"/>
                                  <a:pt x="2765125" y="20727"/>
                                  <a:pt x="2939134" y="0"/>
                                </a:cubicBezTo>
                                <a:cubicBezTo>
                                  <a:pt x="3113143" y="-20727"/>
                                  <a:pt x="3368582" y="9206"/>
                                  <a:pt x="3551174" y="0"/>
                                </a:cubicBezTo>
                                <a:cubicBezTo>
                                  <a:pt x="3733766" y="-9206"/>
                                  <a:pt x="4012000" y="-7422"/>
                                  <a:pt x="4284276" y="0"/>
                                </a:cubicBezTo>
                                <a:cubicBezTo>
                                  <a:pt x="4556552" y="7422"/>
                                  <a:pt x="4708748" y="-398"/>
                                  <a:pt x="4896315" y="0"/>
                                </a:cubicBezTo>
                                <a:cubicBezTo>
                                  <a:pt x="5083882" y="398"/>
                                  <a:pt x="5726936" y="-30509"/>
                                  <a:pt x="6053137" y="0"/>
                                </a:cubicBezTo>
                                <a:cubicBezTo>
                                  <a:pt x="6071096" y="89018"/>
                                  <a:pt x="6051168" y="234262"/>
                                  <a:pt x="6053137" y="411099"/>
                                </a:cubicBezTo>
                                <a:cubicBezTo>
                                  <a:pt x="6055106" y="587936"/>
                                  <a:pt x="6049914" y="706570"/>
                                  <a:pt x="6053137" y="790575"/>
                                </a:cubicBezTo>
                                <a:cubicBezTo>
                                  <a:pt x="5881651" y="793723"/>
                                  <a:pt x="5771956" y="769055"/>
                                  <a:pt x="5562160" y="790575"/>
                                </a:cubicBezTo>
                                <a:cubicBezTo>
                                  <a:pt x="5352364" y="812095"/>
                                  <a:pt x="5220493" y="802881"/>
                                  <a:pt x="4950121" y="790575"/>
                                </a:cubicBezTo>
                                <a:cubicBezTo>
                                  <a:pt x="4679749" y="778269"/>
                                  <a:pt x="4554065" y="776502"/>
                                  <a:pt x="4338082" y="790575"/>
                                </a:cubicBezTo>
                                <a:cubicBezTo>
                                  <a:pt x="4122099" y="804648"/>
                                  <a:pt x="3989978" y="760154"/>
                                  <a:pt x="3726042" y="790575"/>
                                </a:cubicBezTo>
                                <a:cubicBezTo>
                                  <a:pt x="3462106" y="820996"/>
                                  <a:pt x="3244942" y="767291"/>
                                  <a:pt x="3114003" y="790575"/>
                                </a:cubicBezTo>
                                <a:cubicBezTo>
                                  <a:pt x="2983064" y="813859"/>
                                  <a:pt x="2728527" y="804755"/>
                                  <a:pt x="2562495" y="790575"/>
                                </a:cubicBezTo>
                                <a:cubicBezTo>
                                  <a:pt x="2396463" y="776395"/>
                                  <a:pt x="2143803" y="807747"/>
                                  <a:pt x="2010987" y="790575"/>
                                </a:cubicBezTo>
                                <a:cubicBezTo>
                                  <a:pt x="1878171" y="773403"/>
                                  <a:pt x="1530195" y="805336"/>
                                  <a:pt x="1277884" y="790575"/>
                                </a:cubicBezTo>
                                <a:cubicBezTo>
                                  <a:pt x="1025573" y="775814"/>
                                  <a:pt x="870018" y="808800"/>
                                  <a:pt x="726376" y="790575"/>
                                </a:cubicBezTo>
                                <a:cubicBezTo>
                                  <a:pt x="582734" y="772350"/>
                                  <a:pt x="245184" y="766076"/>
                                  <a:pt x="0" y="790575"/>
                                </a:cubicBezTo>
                                <a:cubicBezTo>
                                  <a:pt x="-13165" y="630305"/>
                                  <a:pt x="-16185" y="530099"/>
                                  <a:pt x="0" y="419005"/>
                                </a:cubicBezTo>
                                <a:cubicBezTo>
                                  <a:pt x="16185" y="307911"/>
                                  <a:pt x="-15630" y="159666"/>
                                  <a:pt x="0" y="0"/>
                                </a:cubicBezTo>
                                <a:close/>
                              </a:path>
                              <a:path w="6053137" h="790575" stroke="0" extrusionOk="0">
                                <a:moveTo>
                                  <a:pt x="0" y="0"/>
                                </a:moveTo>
                                <a:cubicBezTo>
                                  <a:pt x="372886" y="-20841"/>
                                  <a:pt x="463416" y="10879"/>
                                  <a:pt x="793634" y="0"/>
                                </a:cubicBezTo>
                                <a:cubicBezTo>
                                  <a:pt x="1123852" y="-10879"/>
                                  <a:pt x="1264119" y="2815"/>
                                  <a:pt x="1466204" y="0"/>
                                </a:cubicBezTo>
                                <a:cubicBezTo>
                                  <a:pt x="1668289" y="-2815"/>
                                  <a:pt x="2067211" y="-33850"/>
                                  <a:pt x="2259838" y="0"/>
                                </a:cubicBezTo>
                                <a:cubicBezTo>
                                  <a:pt x="2452465" y="33850"/>
                                  <a:pt x="2748327" y="24930"/>
                                  <a:pt x="3053471" y="0"/>
                                </a:cubicBezTo>
                                <a:cubicBezTo>
                                  <a:pt x="3358615" y="-24930"/>
                                  <a:pt x="3399459" y="25405"/>
                                  <a:pt x="3604979" y="0"/>
                                </a:cubicBezTo>
                                <a:cubicBezTo>
                                  <a:pt x="3810499" y="-25405"/>
                                  <a:pt x="4008911" y="-9173"/>
                                  <a:pt x="4338082" y="0"/>
                                </a:cubicBezTo>
                                <a:cubicBezTo>
                                  <a:pt x="4667253" y="9173"/>
                                  <a:pt x="4825657" y="14347"/>
                                  <a:pt x="5010652" y="0"/>
                                </a:cubicBezTo>
                                <a:cubicBezTo>
                                  <a:pt x="5195647" y="-14347"/>
                                  <a:pt x="5663461" y="-49754"/>
                                  <a:pt x="6053137" y="0"/>
                                </a:cubicBezTo>
                                <a:cubicBezTo>
                                  <a:pt x="6060363" y="179332"/>
                                  <a:pt x="6049938" y="301925"/>
                                  <a:pt x="6053137" y="403193"/>
                                </a:cubicBezTo>
                                <a:cubicBezTo>
                                  <a:pt x="6056336" y="504461"/>
                                  <a:pt x="6064518" y="634808"/>
                                  <a:pt x="6053137" y="790575"/>
                                </a:cubicBezTo>
                                <a:cubicBezTo>
                                  <a:pt x="5908882" y="780367"/>
                                  <a:pt x="5608045" y="803277"/>
                                  <a:pt x="5380566" y="790575"/>
                                </a:cubicBezTo>
                                <a:cubicBezTo>
                                  <a:pt x="5153087" y="777873"/>
                                  <a:pt x="4866122" y="767083"/>
                                  <a:pt x="4647464" y="790575"/>
                                </a:cubicBezTo>
                                <a:cubicBezTo>
                                  <a:pt x="4428806" y="814067"/>
                                  <a:pt x="4152240" y="816522"/>
                                  <a:pt x="3853831" y="790575"/>
                                </a:cubicBezTo>
                                <a:cubicBezTo>
                                  <a:pt x="3555422" y="764628"/>
                                  <a:pt x="3571286" y="790054"/>
                                  <a:pt x="3302323" y="790575"/>
                                </a:cubicBezTo>
                                <a:cubicBezTo>
                                  <a:pt x="3033360" y="791096"/>
                                  <a:pt x="2870314" y="792998"/>
                                  <a:pt x="2690283" y="790575"/>
                                </a:cubicBezTo>
                                <a:cubicBezTo>
                                  <a:pt x="2510252" y="788152"/>
                                  <a:pt x="2316985" y="780092"/>
                                  <a:pt x="2078244" y="790575"/>
                                </a:cubicBezTo>
                                <a:cubicBezTo>
                                  <a:pt x="1839503" y="801058"/>
                                  <a:pt x="1623186" y="761170"/>
                                  <a:pt x="1405673" y="790575"/>
                                </a:cubicBezTo>
                                <a:cubicBezTo>
                                  <a:pt x="1188160" y="819980"/>
                                  <a:pt x="1103086" y="788255"/>
                                  <a:pt x="914696" y="790575"/>
                                </a:cubicBezTo>
                                <a:cubicBezTo>
                                  <a:pt x="726306" y="792895"/>
                                  <a:pt x="343083" y="753126"/>
                                  <a:pt x="0" y="790575"/>
                                </a:cubicBezTo>
                                <a:cubicBezTo>
                                  <a:pt x="-3452" y="620148"/>
                                  <a:pt x="10810" y="592781"/>
                                  <a:pt x="0" y="403193"/>
                                </a:cubicBezTo>
                                <a:cubicBezTo>
                                  <a:pt x="-10810" y="213605"/>
                                  <a:pt x="-4339" y="1976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B937"/>
                          </a:solidFill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1836632089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CBEC7C" w14:textId="35361436" w:rsidR="004B161F" w:rsidRDefault="004B161F" w:rsidP="004B161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F0C8D">
                                <w:rPr>
                                  <w:color w:val="000000" w:themeColor="text1"/>
                                </w:rPr>
                                <w:t xml:space="preserve">Als </w:t>
                              </w:r>
                              <w:proofErr w:type="spellStart"/>
                              <w:r w:rsidR="009910F9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Museumsmitarbeieter</w:t>
                              </w:r>
                              <w:proofErr w:type="spellEnd"/>
                              <w:r w:rsidRPr="007F0C8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Pr="007F0C8D">
                                <w:rPr>
                                  <w:color w:val="000000" w:themeColor="text1"/>
                                </w:rPr>
                                <w:t xml:space="preserve">möchte ich </w:t>
                              </w:r>
                              <w:r w:rsidR="009910F9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eine gute Lichtshow</w:t>
                              </w:r>
                              <w:r w:rsidRPr="007F0C8D">
                                <w:rPr>
                                  <w:color w:val="000000" w:themeColor="text1"/>
                                </w:rPr>
                                <w:t>,</w:t>
                              </w:r>
                              <w:r w:rsidRPr="007F0C8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Pr="007F0C8D">
                                <w:rPr>
                                  <w:color w:val="000000" w:themeColor="text1"/>
                                </w:rPr>
                                <w:t>damit/um</w:t>
                              </w:r>
                              <w:proofErr w:type="gramStart"/>
                              <w:r w:rsidRPr="007F0C8D">
                                <w:rPr>
                                  <w:color w:val="000000" w:themeColor="text1"/>
                                </w:rPr>
                                <w:t>/</w:t>
                              </w:r>
                              <w:proofErr w:type="gramEnd"/>
                              <w:r w:rsidRPr="007F0C8D">
                                <w:rPr>
                                  <w:color w:val="000000" w:themeColor="text1"/>
                                </w:rPr>
                                <w:t xml:space="preserve">weil </w:t>
                              </w:r>
                              <w:r w:rsidR="009910F9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ich damit meinen Umsatz mache</w:t>
                              </w:r>
                              <w:r w:rsidRPr="007F0C8D">
                                <w:rPr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3B1A72FC" w14:textId="77777777" w:rsidR="004B161F" w:rsidRPr="00E55F40" w:rsidRDefault="004B161F" w:rsidP="004B161F">
                              <w:pPr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wrap="square" tIns="144000" rtlCol="0" anchor="t" anchorCtr="0">
                          <a:noAutofit/>
                        </wps:bodyPr>
                      </wps:wsp>
                      <wps:wsp>
                        <wps:cNvPr id="230931684" name="Rechteck 1"/>
                        <wps:cNvSpPr/>
                        <wps:spPr>
                          <a:xfrm>
                            <a:off x="0" y="1252537"/>
                            <a:ext cx="6052820" cy="2005013"/>
                          </a:xfrm>
                          <a:custGeom>
                            <a:avLst/>
                            <a:gdLst>
                              <a:gd name="connsiteX0" fmla="*/ 0 w 6052820"/>
                              <a:gd name="connsiteY0" fmla="*/ 0 h 2005013"/>
                              <a:gd name="connsiteX1" fmla="*/ 793592 w 6052820"/>
                              <a:gd name="connsiteY1" fmla="*/ 0 h 2005013"/>
                              <a:gd name="connsiteX2" fmla="*/ 1345071 w 6052820"/>
                              <a:gd name="connsiteY2" fmla="*/ 0 h 2005013"/>
                              <a:gd name="connsiteX3" fmla="*/ 2138663 w 6052820"/>
                              <a:gd name="connsiteY3" fmla="*/ 0 h 2005013"/>
                              <a:gd name="connsiteX4" fmla="*/ 2750670 w 6052820"/>
                              <a:gd name="connsiteY4" fmla="*/ 0 h 2005013"/>
                              <a:gd name="connsiteX5" fmla="*/ 3483734 w 6052820"/>
                              <a:gd name="connsiteY5" fmla="*/ 0 h 2005013"/>
                              <a:gd name="connsiteX6" fmla="*/ 4095742 w 6052820"/>
                              <a:gd name="connsiteY6" fmla="*/ 0 h 2005013"/>
                              <a:gd name="connsiteX7" fmla="*/ 4707749 w 6052820"/>
                              <a:gd name="connsiteY7" fmla="*/ 0 h 2005013"/>
                              <a:gd name="connsiteX8" fmla="*/ 6052820 w 6052820"/>
                              <a:gd name="connsiteY8" fmla="*/ 0 h 2005013"/>
                              <a:gd name="connsiteX9" fmla="*/ 6052820 w 6052820"/>
                              <a:gd name="connsiteY9" fmla="*/ 708438 h 2005013"/>
                              <a:gd name="connsiteX10" fmla="*/ 6052820 w 6052820"/>
                              <a:gd name="connsiteY10" fmla="*/ 1316625 h 2005013"/>
                              <a:gd name="connsiteX11" fmla="*/ 6052820 w 6052820"/>
                              <a:gd name="connsiteY11" fmla="*/ 2005013 h 2005013"/>
                              <a:gd name="connsiteX12" fmla="*/ 5440813 w 6052820"/>
                              <a:gd name="connsiteY12" fmla="*/ 2005013 h 2005013"/>
                              <a:gd name="connsiteX13" fmla="*/ 4828805 w 6052820"/>
                              <a:gd name="connsiteY13" fmla="*/ 2005013 h 2005013"/>
                              <a:gd name="connsiteX14" fmla="*/ 4216798 w 6052820"/>
                              <a:gd name="connsiteY14" fmla="*/ 2005013 h 2005013"/>
                              <a:gd name="connsiteX15" fmla="*/ 3665319 w 6052820"/>
                              <a:gd name="connsiteY15" fmla="*/ 2005013 h 2005013"/>
                              <a:gd name="connsiteX16" fmla="*/ 3113840 w 6052820"/>
                              <a:gd name="connsiteY16" fmla="*/ 2005013 h 2005013"/>
                              <a:gd name="connsiteX17" fmla="*/ 2380776 w 6052820"/>
                              <a:gd name="connsiteY17" fmla="*/ 2005013 h 2005013"/>
                              <a:gd name="connsiteX18" fmla="*/ 1829297 w 6052820"/>
                              <a:gd name="connsiteY18" fmla="*/ 2005013 h 2005013"/>
                              <a:gd name="connsiteX19" fmla="*/ 1156761 w 6052820"/>
                              <a:gd name="connsiteY19" fmla="*/ 2005013 h 2005013"/>
                              <a:gd name="connsiteX20" fmla="*/ 665810 w 6052820"/>
                              <a:gd name="connsiteY20" fmla="*/ 2005013 h 2005013"/>
                              <a:gd name="connsiteX21" fmla="*/ 0 w 6052820"/>
                              <a:gd name="connsiteY21" fmla="*/ 2005013 h 2005013"/>
                              <a:gd name="connsiteX22" fmla="*/ 0 w 6052820"/>
                              <a:gd name="connsiteY22" fmla="*/ 1296575 h 2005013"/>
                              <a:gd name="connsiteX23" fmla="*/ 0 w 6052820"/>
                              <a:gd name="connsiteY23" fmla="*/ 588137 h 2005013"/>
                              <a:gd name="connsiteX24" fmla="*/ 0 w 6052820"/>
                              <a:gd name="connsiteY24" fmla="*/ 0 h 20050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6052820" h="2005013" fill="none" extrusionOk="0">
                                <a:moveTo>
                                  <a:pt x="0" y="0"/>
                                </a:moveTo>
                                <a:cubicBezTo>
                                  <a:pt x="236315" y="-15447"/>
                                  <a:pt x="450161" y="34335"/>
                                  <a:pt x="793592" y="0"/>
                                </a:cubicBezTo>
                                <a:cubicBezTo>
                                  <a:pt x="1137023" y="-34335"/>
                                  <a:pt x="1158588" y="-22597"/>
                                  <a:pt x="1345071" y="0"/>
                                </a:cubicBezTo>
                                <a:cubicBezTo>
                                  <a:pt x="1531554" y="22597"/>
                                  <a:pt x="1913691" y="4379"/>
                                  <a:pt x="2138663" y="0"/>
                                </a:cubicBezTo>
                                <a:cubicBezTo>
                                  <a:pt x="2363635" y="-4379"/>
                                  <a:pt x="2554623" y="15918"/>
                                  <a:pt x="2750670" y="0"/>
                                </a:cubicBezTo>
                                <a:cubicBezTo>
                                  <a:pt x="2946717" y="-15918"/>
                                  <a:pt x="3336319" y="-2442"/>
                                  <a:pt x="3483734" y="0"/>
                                </a:cubicBezTo>
                                <a:cubicBezTo>
                                  <a:pt x="3631149" y="2442"/>
                                  <a:pt x="3936891" y="-279"/>
                                  <a:pt x="4095742" y="0"/>
                                </a:cubicBezTo>
                                <a:cubicBezTo>
                                  <a:pt x="4254593" y="279"/>
                                  <a:pt x="4534285" y="22819"/>
                                  <a:pt x="4707749" y="0"/>
                                </a:cubicBezTo>
                                <a:cubicBezTo>
                                  <a:pt x="4881213" y="-22819"/>
                                  <a:pt x="5698668" y="-5315"/>
                                  <a:pt x="6052820" y="0"/>
                                </a:cubicBezTo>
                                <a:cubicBezTo>
                                  <a:pt x="6027909" y="266709"/>
                                  <a:pt x="6072538" y="438224"/>
                                  <a:pt x="6052820" y="708438"/>
                                </a:cubicBezTo>
                                <a:cubicBezTo>
                                  <a:pt x="6033102" y="978652"/>
                                  <a:pt x="6054716" y="1155191"/>
                                  <a:pt x="6052820" y="1316625"/>
                                </a:cubicBezTo>
                                <a:cubicBezTo>
                                  <a:pt x="6050924" y="1478059"/>
                                  <a:pt x="6051823" y="1700808"/>
                                  <a:pt x="6052820" y="2005013"/>
                                </a:cubicBezTo>
                                <a:cubicBezTo>
                                  <a:pt x="5881360" y="1994559"/>
                                  <a:pt x="5621423" y="1998140"/>
                                  <a:pt x="5440813" y="2005013"/>
                                </a:cubicBezTo>
                                <a:cubicBezTo>
                                  <a:pt x="5260203" y="2011886"/>
                                  <a:pt x="5013496" y="2015695"/>
                                  <a:pt x="4828805" y="2005013"/>
                                </a:cubicBezTo>
                                <a:cubicBezTo>
                                  <a:pt x="4644114" y="1994331"/>
                                  <a:pt x="4450012" y="2024321"/>
                                  <a:pt x="4216798" y="2005013"/>
                                </a:cubicBezTo>
                                <a:cubicBezTo>
                                  <a:pt x="3983584" y="1985705"/>
                                  <a:pt x="3847028" y="2021784"/>
                                  <a:pt x="3665319" y="2005013"/>
                                </a:cubicBezTo>
                                <a:cubicBezTo>
                                  <a:pt x="3483610" y="1988242"/>
                                  <a:pt x="3371910" y="1988860"/>
                                  <a:pt x="3113840" y="2005013"/>
                                </a:cubicBezTo>
                                <a:cubicBezTo>
                                  <a:pt x="2855770" y="2021166"/>
                                  <a:pt x="2628570" y="2032679"/>
                                  <a:pt x="2380776" y="2005013"/>
                                </a:cubicBezTo>
                                <a:cubicBezTo>
                                  <a:pt x="2132982" y="1977347"/>
                                  <a:pt x="2058025" y="1997363"/>
                                  <a:pt x="1829297" y="2005013"/>
                                </a:cubicBezTo>
                                <a:cubicBezTo>
                                  <a:pt x="1600569" y="2012663"/>
                                  <a:pt x="1365117" y="1979856"/>
                                  <a:pt x="1156761" y="2005013"/>
                                </a:cubicBezTo>
                                <a:cubicBezTo>
                                  <a:pt x="948405" y="2030170"/>
                                  <a:pt x="863872" y="2012059"/>
                                  <a:pt x="665810" y="2005013"/>
                                </a:cubicBezTo>
                                <a:cubicBezTo>
                                  <a:pt x="467748" y="1997967"/>
                                  <a:pt x="216026" y="1979852"/>
                                  <a:pt x="0" y="2005013"/>
                                </a:cubicBezTo>
                                <a:cubicBezTo>
                                  <a:pt x="-14625" y="1802005"/>
                                  <a:pt x="-24293" y="1610197"/>
                                  <a:pt x="0" y="1296575"/>
                                </a:cubicBezTo>
                                <a:cubicBezTo>
                                  <a:pt x="24293" y="982953"/>
                                  <a:pt x="32260" y="779733"/>
                                  <a:pt x="0" y="588137"/>
                                </a:cubicBezTo>
                                <a:cubicBezTo>
                                  <a:pt x="-32260" y="396541"/>
                                  <a:pt x="20538" y="120022"/>
                                  <a:pt x="0" y="0"/>
                                </a:cubicBezTo>
                                <a:close/>
                              </a:path>
                              <a:path w="6052820" h="2005013" stroke="0" extrusionOk="0">
                                <a:moveTo>
                                  <a:pt x="0" y="0"/>
                                </a:moveTo>
                                <a:cubicBezTo>
                                  <a:pt x="386246" y="-1153"/>
                                  <a:pt x="533539" y="34389"/>
                                  <a:pt x="793592" y="0"/>
                                </a:cubicBezTo>
                                <a:cubicBezTo>
                                  <a:pt x="1053645" y="-34389"/>
                                  <a:pt x="1327045" y="19752"/>
                                  <a:pt x="1466128" y="0"/>
                                </a:cubicBezTo>
                                <a:cubicBezTo>
                                  <a:pt x="1605211" y="-19752"/>
                                  <a:pt x="2056011" y="12482"/>
                                  <a:pt x="2259719" y="0"/>
                                </a:cubicBezTo>
                                <a:cubicBezTo>
                                  <a:pt x="2463427" y="-12482"/>
                                  <a:pt x="2820942" y="-32733"/>
                                  <a:pt x="3053311" y="0"/>
                                </a:cubicBezTo>
                                <a:cubicBezTo>
                                  <a:pt x="3285680" y="32733"/>
                                  <a:pt x="3487233" y="13219"/>
                                  <a:pt x="3604791" y="0"/>
                                </a:cubicBezTo>
                                <a:cubicBezTo>
                                  <a:pt x="3722349" y="-13219"/>
                                  <a:pt x="4128463" y="-34518"/>
                                  <a:pt x="4337854" y="0"/>
                                </a:cubicBezTo>
                                <a:cubicBezTo>
                                  <a:pt x="4547245" y="34518"/>
                                  <a:pt x="4695428" y="28482"/>
                                  <a:pt x="5010390" y="0"/>
                                </a:cubicBezTo>
                                <a:cubicBezTo>
                                  <a:pt x="5325352" y="-28482"/>
                                  <a:pt x="5726300" y="-33216"/>
                                  <a:pt x="6052820" y="0"/>
                                </a:cubicBezTo>
                                <a:cubicBezTo>
                                  <a:pt x="6050640" y="260250"/>
                                  <a:pt x="6041491" y="475868"/>
                                  <a:pt x="6052820" y="688388"/>
                                </a:cubicBezTo>
                                <a:cubicBezTo>
                                  <a:pt x="6064149" y="900908"/>
                                  <a:pt x="6029413" y="1135983"/>
                                  <a:pt x="6052820" y="1336675"/>
                                </a:cubicBezTo>
                                <a:cubicBezTo>
                                  <a:pt x="6076227" y="1537367"/>
                                  <a:pt x="6060905" y="1741128"/>
                                  <a:pt x="6052820" y="2005013"/>
                                </a:cubicBezTo>
                                <a:cubicBezTo>
                                  <a:pt x="5940867" y="2000339"/>
                                  <a:pt x="5634514" y="2015693"/>
                                  <a:pt x="5501341" y="2005013"/>
                                </a:cubicBezTo>
                                <a:cubicBezTo>
                                  <a:pt x="5368168" y="1994333"/>
                                  <a:pt x="5081265" y="1991564"/>
                                  <a:pt x="4707749" y="2005013"/>
                                </a:cubicBezTo>
                                <a:cubicBezTo>
                                  <a:pt x="4334233" y="2018462"/>
                                  <a:pt x="4389088" y="2000857"/>
                                  <a:pt x="4156270" y="2005013"/>
                                </a:cubicBezTo>
                                <a:cubicBezTo>
                                  <a:pt x="3923452" y="2009169"/>
                                  <a:pt x="3789743" y="1990063"/>
                                  <a:pt x="3544262" y="2005013"/>
                                </a:cubicBezTo>
                                <a:cubicBezTo>
                                  <a:pt x="3298781" y="2019963"/>
                                  <a:pt x="3231415" y="1976716"/>
                                  <a:pt x="2932255" y="2005013"/>
                                </a:cubicBezTo>
                                <a:cubicBezTo>
                                  <a:pt x="2633095" y="2033310"/>
                                  <a:pt x="2521151" y="1982028"/>
                                  <a:pt x="2259719" y="2005013"/>
                                </a:cubicBezTo>
                                <a:cubicBezTo>
                                  <a:pt x="1998287" y="2027998"/>
                                  <a:pt x="1966278" y="1980776"/>
                                  <a:pt x="1768769" y="2005013"/>
                                </a:cubicBezTo>
                                <a:cubicBezTo>
                                  <a:pt x="1571260" y="2029251"/>
                                  <a:pt x="1283072" y="2008914"/>
                                  <a:pt x="1096233" y="2005013"/>
                                </a:cubicBezTo>
                                <a:cubicBezTo>
                                  <a:pt x="909394" y="2001112"/>
                                  <a:pt x="439144" y="2056445"/>
                                  <a:pt x="0" y="2005013"/>
                                </a:cubicBezTo>
                                <a:cubicBezTo>
                                  <a:pt x="24159" y="1825793"/>
                                  <a:pt x="18392" y="1633034"/>
                                  <a:pt x="0" y="1356725"/>
                                </a:cubicBezTo>
                                <a:cubicBezTo>
                                  <a:pt x="-18392" y="1080416"/>
                                  <a:pt x="9631" y="1038512"/>
                                  <a:pt x="0" y="748538"/>
                                </a:cubicBezTo>
                                <a:cubicBezTo>
                                  <a:pt x="-9631" y="458564"/>
                                  <a:pt x="160" y="3687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1836632089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A1A281" w14:textId="503D5B01" w:rsidR="004B161F" w:rsidRP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 w:rsidRPr="00787BCD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 xml:space="preserve">1. </w:t>
                              </w:r>
                              <w:r w:rsidR="009910F9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Viele Lichter</w:t>
                              </w:r>
                            </w:p>
                            <w:p w14:paraId="431D139C" w14:textId="06DD3988" w:rsidR="00787BCD" w:rsidRP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 w:rsidRPr="00787BCD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2.</w:t>
                              </w:r>
                              <w:r w:rsidR="009910F9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 xml:space="preserve"> Lange Show</w:t>
                              </w:r>
                            </w:p>
                            <w:p w14:paraId="730F44D1" w14:textId="0B3F9E70" w:rsidR="00787BCD" w:rsidRP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 w:rsidRPr="00787BCD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3.</w:t>
                              </w:r>
                              <w:r w:rsidR="009910F9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 xml:space="preserve"> Keine Probleme</w:t>
                              </w:r>
                            </w:p>
                            <w:p w14:paraId="30A5BCA7" w14:textId="7AC23826" w:rsidR="00787BCD" w:rsidRP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 w:rsidRPr="00787BCD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4.</w:t>
                              </w:r>
                              <w:r w:rsidR="00A12692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 xml:space="preserve"> ästhetische </w:t>
                              </w:r>
                              <w:proofErr w:type="spellStart"/>
                              <w:r w:rsidR="00A12692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qualität</w:t>
                              </w:r>
                              <w:proofErr w:type="spellEnd"/>
                            </w:p>
                            <w:p w14:paraId="0878D36A" w14:textId="0292DBC2" w:rsidR="00787BCD" w:rsidRP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 w:rsidRPr="00787BCD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5.</w:t>
                              </w:r>
                              <w:r w:rsidR="00A12692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 xml:space="preserve"> eine gute technische </w:t>
                              </w:r>
                              <w:proofErr w:type="spellStart"/>
                              <w:r w:rsidR="00A12692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umsetzung</w:t>
                              </w:r>
                              <w:proofErr w:type="spellEnd"/>
                            </w:p>
                            <w:p w14:paraId="217CEDE9" w14:textId="3895DB28" w:rsid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 w:rsidRPr="00787BCD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6.</w:t>
                              </w:r>
                              <w:r w:rsidR="00A12692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 xml:space="preserve"> Umsatzsteigerung</w:t>
                              </w:r>
                            </w:p>
                            <w:p w14:paraId="63ADCBCF" w14:textId="0620A3A7" w:rsid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7.</w:t>
                              </w:r>
                            </w:p>
                            <w:p w14:paraId="1465C09E" w14:textId="4431560B" w:rsidR="00787BCD" w:rsidRP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8.</w:t>
                              </w:r>
                            </w:p>
                          </w:txbxContent>
                        </wps:txbx>
                        <wps:bodyPr wrap="square" tIns="144000" rtlCol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CCBF4" id="_x0000_s1033" style="position:absolute;margin-left:11.6pt;margin-top:240.2pt;width:476.6pt;height:256.5pt;z-index:251665408" coordsize="60531,3257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">
                <v:rect id="Rechteck 1" o:spid="_x0000_s1034" style="position:absolute;width:60531;height:5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" fillcolor="#edb937" strokecolor="black [3213]" strokeweight="1pt">
                  <v:textbox inset=",4mm">
                    <w:txbxContent>
                      <w:p w14:paraId="0A7ECEB0" w14:textId="77777777" w:rsidR="004B161F" w:rsidRPr="00E55F40" w:rsidRDefault="004B161F" w:rsidP="004B161F">
                        <w:pPr>
                          <w:jc w:val="center"/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E55F40"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User Story Card</w:t>
                        </w:r>
                      </w:p>
                    </w:txbxContent>
                  </v:textbox>
                </v:rect>
                <v:shape id="Grafik 2" o:spid="_x0000_s1035" type="#_x0000_t75" alt="Gruppe Silhouette" style="position:absolute;left:1524;top:238;width:4933;height:4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">
                  <v:imagedata r:id="rId16" o:title="Gruppe Silhouette"/>
                </v:shape>
                <v:shape id="Grafik 3" o:spid="_x0000_s1036" type="#_x0000_t75" alt="Pfeil und Bogen Silhouette" style="position:absolute;left:7286;top:1047;width:3670;height:3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">
                  <v:imagedata r:id="rId17" o:title="Pfeil und Bogen Silhouette"/>
                </v:shape>
                <v:shape id="Grafik 4" o:spid="_x0000_s1037" type="#_x0000_t75" alt="Volltreffer Silhouette" style="position:absolute;left:11525;top:1000;width:3181;height:3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">
                  <v:imagedata r:id="rId18" o:title="Volltreffer Silhouette"/>
                </v:shape>
                <v:rect id="Rechteck 1" o:spid="_x0000_s1038" style="position:absolute;top:4714;width:60531;height: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" fillcolor="#edb937" strokecolor="black [3213]" strokeweight="1pt">
                  <v:textbox inset=",4mm">
                    <w:txbxContent>
                      <w:p w14:paraId="3DCBEC7C" w14:textId="35361436" w:rsidR="004B161F" w:rsidRDefault="004B161F" w:rsidP="004B161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F0C8D">
                          <w:rPr>
                            <w:color w:val="000000" w:themeColor="text1"/>
                          </w:rPr>
                          <w:t xml:space="preserve">Als </w:t>
                        </w:r>
                        <w:proofErr w:type="spellStart"/>
                        <w:r w:rsidR="009910F9">
                          <w:rPr>
                            <w:b/>
                            <w:bCs/>
                            <w:color w:val="000000" w:themeColor="text1"/>
                          </w:rPr>
                          <w:t>Museumsmitarbeieter</w:t>
                        </w:r>
                        <w:proofErr w:type="spellEnd"/>
                        <w:r w:rsidRPr="007F0C8D">
                          <w:rPr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7F0C8D">
                          <w:rPr>
                            <w:color w:val="000000" w:themeColor="text1"/>
                          </w:rPr>
                          <w:t xml:space="preserve">möchte ich </w:t>
                        </w:r>
                        <w:r w:rsidR="009910F9">
                          <w:rPr>
                            <w:b/>
                            <w:bCs/>
                            <w:color w:val="000000" w:themeColor="text1"/>
                          </w:rPr>
                          <w:t>eine gute Lichtshow</w:t>
                        </w:r>
                        <w:r w:rsidRPr="007F0C8D">
                          <w:rPr>
                            <w:color w:val="000000" w:themeColor="text1"/>
                          </w:rPr>
                          <w:t>,</w:t>
                        </w:r>
                        <w:r w:rsidRPr="007F0C8D">
                          <w:rPr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7F0C8D">
                          <w:rPr>
                            <w:color w:val="000000" w:themeColor="text1"/>
                          </w:rPr>
                          <w:t>damit/um</w:t>
                        </w:r>
                        <w:proofErr w:type="gramStart"/>
                        <w:r w:rsidRPr="007F0C8D">
                          <w:rPr>
                            <w:color w:val="000000" w:themeColor="text1"/>
                          </w:rPr>
                          <w:t>/</w:t>
                        </w:r>
                        <w:proofErr w:type="gramEnd"/>
                        <w:r w:rsidRPr="007F0C8D">
                          <w:rPr>
                            <w:color w:val="000000" w:themeColor="text1"/>
                          </w:rPr>
                          <w:t xml:space="preserve">weil </w:t>
                        </w:r>
                        <w:r w:rsidR="009910F9">
                          <w:rPr>
                            <w:b/>
                            <w:bCs/>
                            <w:color w:val="000000" w:themeColor="text1"/>
                          </w:rPr>
                          <w:t>ich damit meinen Umsatz mache</w:t>
                        </w:r>
                        <w:r w:rsidRPr="007F0C8D">
                          <w:rPr>
                            <w:color w:val="000000" w:themeColor="text1"/>
                          </w:rPr>
                          <w:t>.</w:t>
                        </w:r>
                      </w:p>
                      <w:p w14:paraId="3B1A72FC" w14:textId="77777777" w:rsidR="004B161F" w:rsidRPr="00E55F40" w:rsidRDefault="004B161F" w:rsidP="004B161F">
                        <w:pPr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hteck 1" o:spid="_x0000_s1039" style="position:absolute;top:12525;width:60528;height:20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" fillcolor="#b4c6e7 [1300]" strokecolor="black [3213]" strokeweight="1pt">
                  <v:textbox inset=",4mm">
                    <w:txbxContent>
                      <w:p w14:paraId="35A1A281" w14:textId="503D5B01" w:rsidR="004B161F" w:rsidRP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 w:rsidRPr="00787BCD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 xml:space="preserve">1. </w:t>
                        </w:r>
                        <w:r w:rsidR="009910F9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Viele Lichter</w:t>
                        </w:r>
                      </w:p>
                      <w:p w14:paraId="431D139C" w14:textId="06DD3988" w:rsidR="00787BCD" w:rsidRP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 w:rsidRPr="00787BCD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2.</w:t>
                        </w:r>
                        <w:r w:rsidR="009910F9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 xml:space="preserve"> Lange Show</w:t>
                        </w:r>
                      </w:p>
                      <w:p w14:paraId="730F44D1" w14:textId="0B3F9E70" w:rsidR="00787BCD" w:rsidRP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 w:rsidRPr="00787BCD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3.</w:t>
                        </w:r>
                        <w:r w:rsidR="009910F9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 xml:space="preserve"> Keine Probleme</w:t>
                        </w:r>
                      </w:p>
                      <w:p w14:paraId="30A5BCA7" w14:textId="7AC23826" w:rsidR="00787BCD" w:rsidRP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 w:rsidRPr="00787BCD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4.</w:t>
                        </w:r>
                        <w:r w:rsidR="00A12692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 xml:space="preserve"> ästhetische </w:t>
                        </w:r>
                        <w:proofErr w:type="spellStart"/>
                        <w:r w:rsidR="00A12692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qualität</w:t>
                        </w:r>
                        <w:proofErr w:type="spellEnd"/>
                      </w:p>
                      <w:p w14:paraId="0878D36A" w14:textId="0292DBC2" w:rsidR="00787BCD" w:rsidRP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 w:rsidRPr="00787BCD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5.</w:t>
                        </w:r>
                        <w:r w:rsidR="00A12692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 xml:space="preserve"> eine gute technische </w:t>
                        </w:r>
                        <w:proofErr w:type="spellStart"/>
                        <w:r w:rsidR="00A12692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umsetzung</w:t>
                        </w:r>
                        <w:proofErr w:type="spellEnd"/>
                      </w:p>
                      <w:p w14:paraId="217CEDE9" w14:textId="3895DB28" w:rsid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 w:rsidRPr="00787BCD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6.</w:t>
                        </w:r>
                        <w:r w:rsidR="00A12692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 xml:space="preserve"> Umsatzsteigerung</w:t>
                        </w:r>
                      </w:p>
                      <w:p w14:paraId="63ADCBCF" w14:textId="0620A3A7" w:rsid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7.</w:t>
                        </w:r>
                      </w:p>
                      <w:p w14:paraId="1465C09E" w14:textId="4431560B" w:rsidR="00787BCD" w:rsidRP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8.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14:paraId="202BD59A" w14:textId="06B52CED" w:rsidR="00813954" w:rsidRDefault="004B161F" w:rsidP="0081395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C98ED20" wp14:editId="3FD8E323">
                <wp:simplePos x="0" y="0"/>
                <wp:positionH relativeFrom="column">
                  <wp:posOffset>194945</wp:posOffset>
                </wp:positionH>
                <wp:positionV relativeFrom="paragraph">
                  <wp:posOffset>213995</wp:posOffset>
                </wp:positionV>
                <wp:extent cx="6052820" cy="3257550"/>
                <wp:effectExtent l="19050" t="38100" r="43180" b="38100"/>
                <wp:wrapNone/>
                <wp:docPr id="572990350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2820" cy="3257550"/>
                          <a:chOff x="0" y="0"/>
                          <a:chExt cx="6053137" cy="3257550"/>
                        </a:xfrm>
                      </wpg:grpSpPr>
                      <wps:wsp>
                        <wps:cNvPr id="973816255" name="Rechteck 1"/>
                        <wps:cNvSpPr/>
                        <wps:spPr>
                          <a:xfrm>
                            <a:off x="0" y="0"/>
                            <a:ext cx="6053137" cy="519112"/>
                          </a:xfrm>
                          <a:custGeom>
                            <a:avLst/>
                            <a:gdLst>
                              <a:gd name="connsiteX0" fmla="*/ 0 w 6053137"/>
                              <a:gd name="connsiteY0" fmla="*/ 0 h 519112"/>
                              <a:gd name="connsiteX1" fmla="*/ 551508 w 6053137"/>
                              <a:gd name="connsiteY1" fmla="*/ 0 h 519112"/>
                              <a:gd name="connsiteX2" fmla="*/ 1103016 w 6053137"/>
                              <a:gd name="connsiteY2" fmla="*/ 0 h 519112"/>
                              <a:gd name="connsiteX3" fmla="*/ 1775587 w 6053137"/>
                              <a:gd name="connsiteY3" fmla="*/ 0 h 519112"/>
                              <a:gd name="connsiteX4" fmla="*/ 2387626 w 6053137"/>
                              <a:gd name="connsiteY4" fmla="*/ 0 h 519112"/>
                              <a:gd name="connsiteX5" fmla="*/ 2878603 w 6053137"/>
                              <a:gd name="connsiteY5" fmla="*/ 0 h 519112"/>
                              <a:gd name="connsiteX6" fmla="*/ 3430111 w 6053137"/>
                              <a:gd name="connsiteY6" fmla="*/ 0 h 519112"/>
                              <a:gd name="connsiteX7" fmla="*/ 4223744 w 6053137"/>
                              <a:gd name="connsiteY7" fmla="*/ 0 h 519112"/>
                              <a:gd name="connsiteX8" fmla="*/ 4835784 w 6053137"/>
                              <a:gd name="connsiteY8" fmla="*/ 0 h 519112"/>
                              <a:gd name="connsiteX9" fmla="*/ 6053137 w 6053137"/>
                              <a:gd name="connsiteY9" fmla="*/ 0 h 519112"/>
                              <a:gd name="connsiteX10" fmla="*/ 6053137 w 6053137"/>
                              <a:gd name="connsiteY10" fmla="*/ 519112 h 519112"/>
                              <a:gd name="connsiteX11" fmla="*/ 5501629 w 6053137"/>
                              <a:gd name="connsiteY11" fmla="*/ 519112 h 519112"/>
                              <a:gd name="connsiteX12" fmla="*/ 5010652 w 6053137"/>
                              <a:gd name="connsiteY12" fmla="*/ 519112 h 519112"/>
                              <a:gd name="connsiteX13" fmla="*/ 4398613 w 6053137"/>
                              <a:gd name="connsiteY13" fmla="*/ 519112 h 519112"/>
                              <a:gd name="connsiteX14" fmla="*/ 3786573 w 6053137"/>
                              <a:gd name="connsiteY14" fmla="*/ 519112 h 519112"/>
                              <a:gd name="connsiteX15" fmla="*/ 3174534 w 6053137"/>
                              <a:gd name="connsiteY15" fmla="*/ 519112 h 519112"/>
                              <a:gd name="connsiteX16" fmla="*/ 2562495 w 6053137"/>
                              <a:gd name="connsiteY16" fmla="*/ 519112 h 519112"/>
                              <a:gd name="connsiteX17" fmla="*/ 1950455 w 6053137"/>
                              <a:gd name="connsiteY17" fmla="*/ 519112 h 519112"/>
                              <a:gd name="connsiteX18" fmla="*/ 1338416 w 6053137"/>
                              <a:gd name="connsiteY18" fmla="*/ 519112 h 519112"/>
                              <a:gd name="connsiteX19" fmla="*/ 786908 w 6053137"/>
                              <a:gd name="connsiteY19" fmla="*/ 519112 h 519112"/>
                              <a:gd name="connsiteX20" fmla="*/ 0 w 6053137"/>
                              <a:gd name="connsiteY20" fmla="*/ 519112 h 519112"/>
                              <a:gd name="connsiteX21" fmla="*/ 0 w 6053137"/>
                              <a:gd name="connsiteY21" fmla="*/ 0 h 5191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6053137" h="519112" fill="none" extrusionOk="0">
                                <a:moveTo>
                                  <a:pt x="0" y="0"/>
                                </a:moveTo>
                                <a:cubicBezTo>
                                  <a:pt x="193878" y="25897"/>
                                  <a:pt x="374947" y="-13044"/>
                                  <a:pt x="551508" y="0"/>
                                </a:cubicBezTo>
                                <a:cubicBezTo>
                                  <a:pt x="728069" y="13044"/>
                                  <a:pt x="930620" y="11183"/>
                                  <a:pt x="1103016" y="0"/>
                                </a:cubicBezTo>
                                <a:cubicBezTo>
                                  <a:pt x="1275412" y="-11183"/>
                                  <a:pt x="1590033" y="-27596"/>
                                  <a:pt x="1775587" y="0"/>
                                </a:cubicBezTo>
                                <a:cubicBezTo>
                                  <a:pt x="1961141" y="27596"/>
                                  <a:pt x="2232464" y="-12787"/>
                                  <a:pt x="2387626" y="0"/>
                                </a:cubicBezTo>
                                <a:cubicBezTo>
                                  <a:pt x="2542788" y="12787"/>
                                  <a:pt x="2659618" y="11141"/>
                                  <a:pt x="2878603" y="0"/>
                                </a:cubicBezTo>
                                <a:cubicBezTo>
                                  <a:pt x="3097588" y="-11141"/>
                                  <a:pt x="3307190" y="13402"/>
                                  <a:pt x="3430111" y="0"/>
                                </a:cubicBezTo>
                                <a:cubicBezTo>
                                  <a:pt x="3553032" y="-13402"/>
                                  <a:pt x="4049735" y="20727"/>
                                  <a:pt x="4223744" y="0"/>
                                </a:cubicBezTo>
                                <a:cubicBezTo>
                                  <a:pt x="4397753" y="-20727"/>
                                  <a:pt x="4653192" y="9206"/>
                                  <a:pt x="4835784" y="0"/>
                                </a:cubicBezTo>
                                <a:cubicBezTo>
                                  <a:pt x="5018376" y="-9206"/>
                                  <a:pt x="5470182" y="-44424"/>
                                  <a:pt x="6053137" y="0"/>
                                </a:cubicBezTo>
                                <a:cubicBezTo>
                                  <a:pt x="6056842" y="132858"/>
                                  <a:pt x="6031702" y="350523"/>
                                  <a:pt x="6053137" y="519112"/>
                                </a:cubicBezTo>
                                <a:cubicBezTo>
                                  <a:pt x="5885416" y="517694"/>
                                  <a:pt x="5757535" y="498068"/>
                                  <a:pt x="5501629" y="519112"/>
                                </a:cubicBezTo>
                                <a:cubicBezTo>
                                  <a:pt x="5245723" y="540156"/>
                                  <a:pt x="5121786" y="527289"/>
                                  <a:pt x="5010652" y="519112"/>
                                </a:cubicBezTo>
                                <a:cubicBezTo>
                                  <a:pt x="4899518" y="510935"/>
                                  <a:pt x="4564643" y="544367"/>
                                  <a:pt x="4398613" y="519112"/>
                                </a:cubicBezTo>
                                <a:cubicBezTo>
                                  <a:pt x="4232583" y="493857"/>
                                  <a:pt x="4062857" y="523662"/>
                                  <a:pt x="3786573" y="519112"/>
                                </a:cubicBezTo>
                                <a:cubicBezTo>
                                  <a:pt x="3510289" y="514562"/>
                                  <a:pt x="3444906" y="531418"/>
                                  <a:pt x="3174534" y="519112"/>
                                </a:cubicBezTo>
                                <a:cubicBezTo>
                                  <a:pt x="2904162" y="506806"/>
                                  <a:pt x="2778478" y="505039"/>
                                  <a:pt x="2562495" y="519112"/>
                                </a:cubicBezTo>
                                <a:cubicBezTo>
                                  <a:pt x="2346512" y="533185"/>
                                  <a:pt x="2214391" y="488691"/>
                                  <a:pt x="1950455" y="519112"/>
                                </a:cubicBezTo>
                                <a:cubicBezTo>
                                  <a:pt x="1686519" y="549533"/>
                                  <a:pt x="1469355" y="495828"/>
                                  <a:pt x="1338416" y="519112"/>
                                </a:cubicBezTo>
                                <a:cubicBezTo>
                                  <a:pt x="1207477" y="542396"/>
                                  <a:pt x="952940" y="533292"/>
                                  <a:pt x="786908" y="519112"/>
                                </a:cubicBezTo>
                                <a:cubicBezTo>
                                  <a:pt x="620876" y="504932"/>
                                  <a:pt x="356311" y="507224"/>
                                  <a:pt x="0" y="519112"/>
                                </a:cubicBezTo>
                                <a:cubicBezTo>
                                  <a:pt x="-8801" y="326120"/>
                                  <a:pt x="10222" y="152305"/>
                                  <a:pt x="0" y="0"/>
                                </a:cubicBezTo>
                                <a:close/>
                              </a:path>
                              <a:path w="6053137" h="519112" stroke="0" extrusionOk="0">
                                <a:moveTo>
                                  <a:pt x="0" y="0"/>
                                </a:moveTo>
                                <a:cubicBezTo>
                                  <a:pt x="372886" y="-20841"/>
                                  <a:pt x="463416" y="10879"/>
                                  <a:pt x="793634" y="0"/>
                                </a:cubicBezTo>
                                <a:cubicBezTo>
                                  <a:pt x="1123852" y="-10879"/>
                                  <a:pt x="1264119" y="2815"/>
                                  <a:pt x="1466204" y="0"/>
                                </a:cubicBezTo>
                                <a:cubicBezTo>
                                  <a:pt x="1668289" y="-2815"/>
                                  <a:pt x="2067211" y="-33850"/>
                                  <a:pt x="2259838" y="0"/>
                                </a:cubicBezTo>
                                <a:cubicBezTo>
                                  <a:pt x="2452465" y="33850"/>
                                  <a:pt x="2748327" y="24930"/>
                                  <a:pt x="3053471" y="0"/>
                                </a:cubicBezTo>
                                <a:cubicBezTo>
                                  <a:pt x="3358615" y="-24930"/>
                                  <a:pt x="3399459" y="25405"/>
                                  <a:pt x="3604979" y="0"/>
                                </a:cubicBezTo>
                                <a:cubicBezTo>
                                  <a:pt x="3810499" y="-25405"/>
                                  <a:pt x="4008911" y="-9173"/>
                                  <a:pt x="4338082" y="0"/>
                                </a:cubicBezTo>
                                <a:cubicBezTo>
                                  <a:pt x="4667253" y="9173"/>
                                  <a:pt x="4825657" y="14347"/>
                                  <a:pt x="5010652" y="0"/>
                                </a:cubicBezTo>
                                <a:cubicBezTo>
                                  <a:pt x="5195647" y="-14347"/>
                                  <a:pt x="5663461" y="-49754"/>
                                  <a:pt x="6053137" y="0"/>
                                </a:cubicBezTo>
                                <a:cubicBezTo>
                                  <a:pt x="6031000" y="191502"/>
                                  <a:pt x="6054566" y="376390"/>
                                  <a:pt x="6053137" y="519112"/>
                                </a:cubicBezTo>
                                <a:cubicBezTo>
                                  <a:pt x="5902952" y="513152"/>
                                  <a:pt x="5664214" y="547159"/>
                                  <a:pt x="5441098" y="519112"/>
                                </a:cubicBezTo>
                                <a:cubicBezTo>
                                  <a:pt x="5217982" y="491065"/>
                                  <a:pt x="4996006" y="531814"/>
                                  <a:pt x="4768527" y="519112"/>
                                </a:cubicBezTo>
                                <a:cubicBezTo>
                                  <a:pt x="4541048" y="506410"/>
                                  <a:pt x="4254083" y="495620"/>
                                  <a:pt x="4035425" y="519112"/>
                                </a:cubicBezTo>
                                <a:cubicBezTo>
                                  <a:pt x="3816767" y="542604"/>
                                  <a:pt x="3544175" y="549891"/>
                                  <a:pt x="3241791" y="519112"/>
                                </a:cubicBezTo>
                                <a:cubicBezTo>
                                  <a:pt x="2939407" y="488333"/>
                                  <a:pt x="2959246" y="518591"/>
                                  <a:pt x="2690283" y="519112"/>
                                </a:cubicBezTo>
                                <a:cubicBezTo>
                                  <a:pt x="2421320" y="519633"/>
                                  <a:pt x="2254583" y="517167"/>
                                  <a:pt x="2078244" y="519112"/>
                                </a:cubicBezTo>
                                <a:cubicBezTo>
                                  <a:pt x="1901905" y="521057"/>
                                  <a:pt x="1708794" y="514923"/>
                                  <a:pt x="1466204" y="519112"/>
                                </a:cubicBezTo>
                                <a:cubicBezTo>
                                  <a:pt x="1223614" y="523301"/>
                                  <a:pt x="1006637" y="551383"/>
                                  <a:pt x="793634" y="519112"/>
                                </a:cubicBezTo>
                                <a:cubicBezTo>
                                  <a:pt x="580631" y="486842"/>
                                  <a:pt x="191800" y="489525"/>
                                  <a:pt x="0" y="519112"/>
                                </a:cubicBezTo>
                                <a:cubicBezTo>
                                  <a:pt x="-25704" y="325737"/>
                                  <a:pt x="-24518" y="24602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B937"/>
                          </a:solidFill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1836632089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9117C1" w14:textId="77777777" w:rsidR="004B161F" w:rsidRPr="00E55F40" w:rsidRDefault="004B161F" w:rsidP="004B161F">
                              <w:pPr>
                                <w:jc w:val="center"/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E55F40"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User Story Card</w:t>
                              </w:r>
                            </w:p>
                          </w:txbxContent>
                        </wps:txbx>
                        <wps:bodyPr wrap="square" tIns="144000" rtlCol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3017505" name="Grafik 2" descr="Gruppe Silhouett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23812"/>
                            <a:ext cx="493395" cy="493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9682610" name="Grafik 3" descr="Pfeil und Bogen Silhouette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28663" y="104775"/>
                            <a:ext cx="367030" cy="367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3029198" name="Grafik 4" descr="Volltreffer Silhouette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52525" y="100012"/>
                            <a:ext cx="318135" cy="3181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4622942" name="Rechteck 1"/>
                        <wps:cNvSpPr/>
                        <wps:spPr>
                          <a:xfrm>
                            <a:off x="0" y="471487"/>
                            <a:ext cx="6053137" cy="790575"/>
                          </a:xfrm>
                          <a:custGeom>
                            <a:avLst/>
                            <a:gdLst>
                              <a:gd name="connsiteX0" fmla="*/ 0 w 6053137"/>
                              <a:gd name="connsiteY0" fmla="*/ 0 h 790575"/>
                              <a:gd name="connsiteX1" fmla="*/ 490977 w 6053137"/>
                              <a:gd name="connsiteY1" fmla="*/ 0 h 790575"/>
                              <a:gd name="connsiteX2" fmla="*/ 1103016 w 6053137"/>
                              <a:gd name="connsiteY2" fmla="*/ 0 h 790575"/>
                              <a:gd name="connsiteX3" fmla="*/ 1593993 w 6053137"/>
                              <a:gd name="connsiteY3" fmla="*/ 0 h 790575"/>
                              <a:gd name="connsiteX4" fmla="*/ 2145501 w 6053137"/>
                              <a:gd name="connsiteY4" fmla="*/ 0 h 790575"/>
                              <a:gd name="connsiteX5" fmla="*/ 2939134 w 6053137"/>
                              <a:gd name="connsiteY5" fmla="*/ 0 h 790575"/>
                              <a:gd name="connsiteX6" fmla="*/ 3551174 w 6053137"/>
                              <a:gd name="connsiteY6" fmla="*/ 0 h 790575"/>
                              <a:gd name="connsiteX7" fmla="*/ 4284276 w 6053137"/>
                              <a:gd name="connsiteY7" fmla="*/ 0 h 790575"/>
                              <a:gd name="connsiteX8" fmla="*/ 4896315 w 6053137"/>
                              <a:gd name="connsiteY8" fmla="*/ 0 h 790575"/>
                              <a:gd name="connsiteX9" fmla="*/ 6053137 w 6053137"/>
                              <a:gd name="connsiteY9" fmla="*/ 0 h 790575"/>
                              <a:gd name="connsiteX10" fmla="*/ 6053137 w 6053137"/>
                              <a:gd name="connsiteY10" fmla="*/ 411099 h 790575"/>
                              <a:gd name="connsiteX11" fmla="*/ 6053137 w 6053137"/>
                              <a:gd name="connsiteY11" fmla="*/ 790575 h 790575"/>
                              <a:gd name="connsiteX12" fmla="*/ 5562160 w 6053137"/>
                              <a:gd name="connsiteY12" fmla="*/ 790575 h 790575"/>
                              <a:gd name="connsiteX13" fmla="*/ 4950121 w 6053137"/>
                              <a:gd name="connsiteY13" fmla="*/ 790575 h 790575"/>
                              <a:gd name="connsiteX14" fmla="*/ 4338082 w 6053137"/>
                              <a:gd name="connsiteY14" fmla="*/ 790575 h 790575"/>
                              <a:gd name="connsiteX15" fmla="*/ 3726042 w 6053137"/>
                              <a:gd name="connsiteY15" fmla="*/ 790575 h 790575"/>
                              <a:gd name="connsiteX16" fmla="*/ 3114003 w 6053137"/>
                              <a:gd name="connsiteY16" fmla="*/ 790575 h 790575"/>
                              <a:gd name="connsiteX17" fmla="*/ 2562495 w 6053137"/>
                              <a:gd name="connsiteY17" fmla="*/ 790575 h 790575"/>
                              <a:gd name="connsiteX18" fmla="*/ 2010987 w 6053137"/>
                              <a:gd name="connsiteY18" fmla="*/ 790575 h 790575"/>
                              <a:gd name="connsiteX19" fmla="*/ 1277884 w 6053137"/>
                              <a:gd name="connsiteY19" fmla="*/ 790575 h 790575"/>
                              <a:gd name="connsiteX20" fmla="*/ 726376 w 6053137"/>
                              <a:gd name="connsiteY20" fmla="*/ 790575 h 790575"/>
                              <a:gd name="connsiteX21" fmla="*/ 0 w 6053137"/>
                              <a:gd name="connsiteY21" fmla="*/ 790575 h 790575"/>
                              <a:gd name="connsiteX22" fmla="*/ 0 w 6053137"/>
                              <a:gd name="connsiteY22" fmla="*/ 419005 h 790575"/>
                              <a:gd name="connsiteX23" fmla="*/ 0 w 6053137"/>
                              <a:gd name="connsiteY23" fmla="*/ 0 h 790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6053137" h="790575" fill="none" extrusionOk="0">
                                <a:moveTo>
                                  <a:pt x="0" y="0"/>
                                </a:moveTo>
                                <a:cubicBezTo>
                                  <a:pt x="162481" y="-23591"/>
                                  <a:pt x="329322" y="15511"/>
                                  <a:pt x="490977" y="0"/>
                                </a:cubicBezTo>
                                <a:cubicBezTo>
                                  <a:pt x="652632" y="-15511"/>
                                  <a:pt x="947854" y="-12787"/>
                                  <a:pt x="1103016" y="0"/>
                                </a:cubicBezTo>
                                <a:cubicBezTo>
                                  <a:pt x="1258178" y="12787"/>
                                  <a:pt x="1375008" y="11141"/>
                                  <a:pt x="1593993" y="0"/>
                                </a:cubicBezTo>
                                <a:cubicBezTo>
                                  <a:pt x="1812978" y="-11141"/>
                                  <a:pt x="2022580" y="13402"/>
                                  <a:pt x="2145501" y="0"/>
                                </a:cubicBezTo>
                                <a:cubicBezTo>
                                  <a:pt x="2268422" y="-13402"/>
                                  <a:pt x="2765125" y="20727"/>
                                  <a:pt x="2939134" y="0"/>
                                </a:cubicBezTo>
                                <a:cubicBezTo>
                                  <a:pt x="3113143" y="-20727"/>
                                  <a:pt x="3368582" y="9206"/>
                                  <a:pt x="3551174" y="0"/>
                                </a:cubicBezTo>
                                <a:cubicBezTo>
                                  <a:pt x="3733766" y="-9206"/>
                                  <a:pt x="4012000" y="-7422"/>
                                  <a:pt x="4284276" y="0"/>
                                </a:cubicBezTo>
                                <a:cubicBezTo>
                                  <a:pt x="4556552" y="7422"/>
                                  <a:pt x="4708748" y="-398"/>
                                  <a:pt x="4896315" y="0"/>
                                </a:cubicBezTo>
                                <a:cubicBezTo>
                                  <a:pt x="5083882" y="398"/>
                                  <a:pt x="5726936" y="-30509"/>
                                  <a:pt x="6053137" y="0"/>
                                </a:cubicBezTo>
                                <a:cubicBezTo>
                                  <a:pt x="6071096" y="89018"/>
                                  <a:pt x="6051168" y="234262"/>
                                  <a:pt x="6053137" y="411099"/>
                                </a:cubicBezTo>
                                <a:cubicBezTo>
                                  <a:pt x="6055106" y="587936"/>
                                  <a:pt x="6049914" y="706570"/>
                                  <a:pt x="6053137" y="790575"/>
                                </a:cubicBezTo>
                                <a:cubicBezTo>
                                  <a:pt x="5881651" y="793723"/>
                                  <a:pt x="5771956" y="769055"/>
                                  <a:pt x="5562160" y="790575"/>
                                </a:cubicBezTo>
                                <a:cubicBezTo>
                                  <a:pt x="5352364" y="812095"/>
                                  <a:pt x="5220493" y="802881"/>
                                  <a:pt x="4950121" y="790575"/>
                                </a:cubicBezTo>
                                <a:cubicBezTo>
                                  <a:pt x="4679749" y="778269"/>
                                  <a:pt x="4554065" y="776502"/>
                                  <a:pt x="4338082" y="790575"/>
                                </a:cubicBezTo>
                                <a:cubicBezTo>
                                  <a:pt x="4122099" y="804648"/>
                                  <a:pt x="3989978" y="760154"/>
                                  <a:pt x="3726042" y="790575"/>
                                </a:cubicBezTo>
                                <a:cubicBezTo>
                                  <a:pt x="3462106" y="820996"/>
                                  <a:pt x="3244942" y="767291"/>
                                  <a:pt x="3114003" y="790575"/>
                                </a:cubicBezTo>
                                <a:cubicBezTo>
                                  <a:pt x="2983064" y="813859"/>
                                  <a:pt x="2728527" y="804755"/>
                                  <a:pt x="2562495" y="790575"/>
                                </a:cubicBezTo>
                                <a:cubicBezTo>
                                  <a:pt x="2396463" y="776395"/>
                                  <a:pt x="2143803" y="807747"/>
                                  <a:pt x="2010987" y="790575"/>
                                </a:cubicBezTo>
                                <a:cubicBezTo>
                                  <a:pt x="1878171" y="773403"/>
                                  <a:pt x="1530195" y="805336"/>
                                  <a:pt x="1277884" y="790575"/>
                                </a:cubicBezTo>
                                <a:cubicBezTo>
                                  <a:pt x="1025573" y="775814"/>
                                  <a:pt x="870018" y="808800"/>
                                  <a:pt x="726376" y="790575"/>
                                </a:cubicBezTo>
                                <a:cubicBezTo>
                                  <a:pt x="582734" y="772350"/>
                                  <a:pt x="245184" y="766076"/>
                                  <a:pt x="0" y="790575"/>
                                </a:cubicBezTo>
                                <a:cubicBezTo>
                                  <a:pt x="-13165" y="630305"/>
                                  <a:pt x="-16185" y="530099"/>
                                  <a:pt x="0" y="419005"/>
                                </a:cubicBezTo>
                                <a:cubicBezTo>
                                  <a:pt x="16185" y="307911"/>
                                  <a:pt x="-15630" y="159666"/>
                                  <a:pt x="0" y="0"/>
                                </a:cubicBezTo>
                                <a:close/>
                              </a:path>
                              <a:path w="6053137" h="790575" stroke="0" extrusionOk="0">
                                <a:moveTo>
                                  <a:pt x="0" y="0"/>
                                </a:moveTo>
                                <a:cubicBezTo>
                                  <a:pt x="372886" y="-20841"/>
                                  <a:pt x="463416" y="10879"/>
                                  <a:pt x="793634" y="0"/>
                                </a:cubicBezTo>
                                <a:cubicBezTo>
                                  <a:pt x="1123852" y="-10879"/>
                                  <a:pt x="1264119" y="2815"/>
                                  <a:pt x="1466204" y="0"/>
                                </a:cubicBezTo>
                                <a:cubicBezTo>
                                  <a:pt x="1668289" y="-2815"/>
                                  <a:pt x="2067211" y="-33850"/>
                                  <a:pt x="2259838" y="0"/>
                                </a:cubicBezTo>
                                <a:cubicBezTo>
                                  <a:pt x="2452465" y="33850"/>
                                  <a:pt x="2748327" y="24930"/>
                                  <a:pt x="3053471" y="0"/>
                                </a:cubicBezTo>
                                <a:cubicBezTo>
                                  <a:pt x="3358615" y="-24930"/>
                                  <a:pt x="3399459" y="25405"/>
                                  <a:pt x="3604979" y="0"/>
                                </a:cubicBezTo>
                                <a:cubicBezTo>
                                  <a:pt x="3810499" y="-25405"/>
                                  <a:pt x="4008911" y="-9173"/>
                                  <a:pt x="4338082" y="0"/>
                                </a:cubicBezTo>
                                <a:cubicBezTo>
                                  <a:pt x="4667253" y="9173"/>
                                  <a:pt x="4825657" y="14347"/>
                                  <a:pt x="5010652" y="0"/>
                                </a:cubicBezTo>
                                <a:cubicBezTo>
                                  <a:pt x="5195647" y="-14347"/>
                                  <a:pt x="5663461" y="-49754"/>
                                  <a:pt x="6053137" y="0"/>
                                </a:cubicBezTo>
                                <a:cubicBezTo>
                                  <a:pt x="6060363" y="179332"/>
                                  <a:pt x="6049938" y="301925"/>
                                  <a:pt x="6053137" y="403193"/>
                                </a:cubicBezTo>
                                <a:cubicBezTo>
                                  <a:pt x="6056336" y="504461"/>
                                  <a:pt x="6064518" y="634808"/>
                                  <a:pt x="6053137" y="790575"/>
                                </a:cubicBezTo>
                                <a:cubicBezTo>
                                  <a:pt x="5908882" y="780367"/>
                                  <a:pt x="5608045" y="803277"/>
                                  <a:pt x="5380566" y="790575"/>
                                </a:cubicBezTo>
                                <a:cubicBezTo>
                                  <a:pt x="5153087" y="777873"/>
                                  <a:pt x="4866122" y="767083"/>
                                  <a:pt x="4647464" y="790575"/>
                                </a:cubicBezTo>
                                <a:cubicBezTo>
                                  <a:pt x="4428806" y="814067"/>
                                  <a:pt x="4152240" y="816522"/>
                                  <a:pt x="3853831" y="790575"/>
                                </a:cubicBezTo>
                                <a:cubicBezTo>
                                  <a:pt x="3555422" y="764628"/>
                                  <a:pt x="3571286" y="790054"/>
                                  <a:pt x="3302323" y="790575"/>
                                </a:cubicBezTo>
                                <a:cubicBezTo>
                                  <a:pt x="3033360" y="791096"/>
                                  <a:pt x="2870314" y="792998"/>
                                  <a:pt x="2690283" y="790575"/>
                                </a:cubicBezTo>
                                <a:cubicBezTo>
                                  <a:pt x="2510252" y="788152"/>
                                  <a:pt x="2316985" y="780092"/>
                                  <a:pt x="2078244" y="790575"/>
                                </a:cubicBezTo>
                                <a:cubicBezTo>
                                  <a:pt x="1839503" y="801058"/>
                                  <a:pt x="1623186" y="761170"/>
                                  <a:pt x="1405673" y="790575"/>
                                </a:cubicBezTo>
                                <a:cubicBezTo>
                                  <a:pt x="1188160" y="819980"/>
                                  <a:pt x="1103086" y="788255"/>
                                  <a:pt x="914696" y="790575"/>
                                </a:cubicBezTo>
                                <a:cubicBezTo>
                                  <a:pt x="726306" y="792895"/>
                                  <a:pt x="343083" y="753126"/>
                                  <a:pt x="0" y="790575"/>
                                </a:cubicBezTo>
                                <a:cubicBezTo>
                                  <a:pt x="-3452" y="620148"/>
                                  <a:pt x="10810" y="592781"/>
                                  <a:pt x="0" y="403193"/>
                                </a:cubicBezTo>
                                <a:cubicBezTo>
                                  <a:pt x="-10810" y="213605"/>
                                  <a:pt x="-4339" y="19764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DB937"/>
                          </a:solidFill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1836632089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B1E4D" w14:textId="62E67054" w:rsidR="004B161F" w:rsidRDefault="004B161F" w:rsidP="004B161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F0C8D">
                                <w:rPr>
                                  <w:color w:val="000000" w:themeColor="text1"/>
                                </w:rPr>
                                <w:t xml:space="preserve">Als </w:t>
                              </w:r>
                              <w:proofErr w:type="spellStart"/>
                              <w:r w:rsidR="009910F9">
                                <w:rPr>
                                  <w:color w:val="000000" w:themeColor="text1"/>
                                </w:rPr>
                                <w:t>OmegaIT</w:t>
                              </w:r>
                              <w:proofErr w:type="spellEnd"/>
                              <w:r w:rsidRPr="007F0C8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Pr="007F0C8D">
                                <w:rPr>
                                  <w:color w:val="000000" w:themeColor="text1"/>
                                </w:rPr>
                                <w:t xml:space="preserve">möchte ich </w:t>
                              </w:r>
                              <w:r w:rsidR="009910F9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gute Kommunikation</w:t>
                              </w:r>
                              <w:r w:rsidRPr="007F0C8D">
                                <w:rPr>
                                  <w:color w:val="000000" w:themeColor="text1"/>
                                </w:rPr>
                                <w:t>,</w:t>
                              </w:r>
                              <w:r w:rsidRPr="007F0C8D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Pr="007F0C8D">
                                <w:rPr>
                                  <w:color w:val="000000" w:themeColor="text1"/>
                                </w:rPr>
                                <w:t xml:space="preserve">damit/um/weil </w:t>
                              </w:r>
                              <w:r w:rsidR="009910F9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 xml:space="preserve">ich dann meine Arbeit erfolgreich machen </w:t>
                              </w:r>
                              <w:proofErr w:type="gramStart"/>
                              <w:r w:rsidR="009910F9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kann.</w:t>
                              </w:r>
                              <w:r w:rsidRPr="007F0C8D">
                                <w:rPr>
                                  <w:color w:val="000000" w:themeColor="text1"/>
                                </w:rPr>
                                <w:t>.</w:t>
                              </w:r>
                              <w:proofErr w:type="gramEnd"/>
                            </w:p>
                            <w:p w14:paraId="5044766A" w14:textId="77777777" w:rsidR="004B161F" w:rsidRPr="00E55F40" w:rsidRDefault="004B161F" w:rsidP="004B161F">
                              <w:pPr>
                                <w:rPr>
                                  <w:rFonts w:ascii="Bradley Hand ITC" w:hAnsi="Bradley Hand IT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wrap="square" tIns="144000" rtlCol="0" anchor="t" anchorCtr="0">
                          <a:noAutofit/>
                        </wps:bodyPr>
                      </wps:wsp>
                      <wps:wsp>
                        <wps:cNvPr id="480557008" name="Rechteck 1"/>
                        <wps:cNvSpPr/>
                        <wps:spPr>
                          <a:xfrm>
                            <a:off x="0" y="1252537"/>
                            <a:ext cx="6052820" cy="2005013"/>
                          </a:xfrm>
                          <a:custGeom>
                            <a:avLst/>
                            <a:gdLst>
                              <a:gd name="connsiteX0" fmla="*/ 0 w 6052820"/>
                              <a:gd name="connsiteY0" fmla="*/ 0 h 2005013"/>
                              <a:gd name="connsiteX1" fmla="*/ 793592 w 6052820"/>
                              <a:gd name="connsiteY1" fmla="*/ 0 h 2005013"/>
                              <a:gd name="connsiteX2" fmla="*/ 1345071 w 6052820"/>
                              <a:gd name="connsiteY2" fmla="*/ 0 h 2005013"/>
                              <a:gd name="connsiteX3" fmla="*/ 2138663 w 6052820"/>
                              <a:gd name="connsiteY3" fmla="*/ 0 h 2005013"/>
                              <a:gd name="connsiteX4" fmla="*/ 2750670 w 6052820"/>
                              <a:gd name="connsiteY4" fmla="*/ 0 h 2005013"/>
                              <a:gd name="connsiteX5" fmla="*/ 3483734 w 6052820"/>
                              <a:gd name="connsiteY5" fmla="*/ 0 h 2005013"/>
                              <a:gd name="connsiteX6" fmla="*/ 4095742 w 6052820"/>
                              <a:gd name="connsiteY6" fmla="*/ 0 h 2005013"/>
                              <a:gd name="connsiteX7" fmla="*/ 4707749 w 6052820"/>
                              <a:gd name="connsiteY7" fmla="*/ 0 h 2005013"/>
                              <a:gd name="connsiteX8" fmla="*/ 6052820 w 6052820"/>
                              <a:gd name="connsiteY8" fmla="*/ 0 h 2005013"/>
                              <a:gd name="connsiteX9" fmla="*/ 6052820 w 6052820"/>
                              <a:gd name="connsiteY9" fmla="*/ 708438 h 2005013"/>
                              <a:gd name="connsiteX10" fmla="*/ 6052820 w 6052820"/>
                              <a:gd name="connsiteY10" fmla="*/ 1316625 h 2005013"/>
                              <a:gd name="connsiteX11" fmla="*/ 6052820 w 6052820"/>
                              <a:gd name="connsiteY11" fmla="*/ 2005013 h 2005013"/>
                              <a:gd name="connsiteX12" fmla="*/ 5440813 w 6052820"/>
                              <a:gd name="connsiteY12" fmla="*/ 2005013 h 2005013"/>
                              <a:gd name="connsiteX13" fmla="*/ 4828805 w 6052820"/>
                              <a:gd name="connsiteY13" fmla="*/ 2005013 h 2005013"/>
                              <a:gd name="connsiteX14" fmla="*/ 4216798 w 6052820"/>
                              <a:gd name="connsiteY14" fmla="*/ 2005013 h 2005013"/>
                              <a:gd name="connsiteX15" fmla="*/ 3665319 w 6052820"/>
                              <a:gd name="connsiteY15" fmla="*/ 2005013 h 2005013"/>
                              <a:gd name="connsiteX16" fmla="*/ 3113840 w 6052820"/>
                              <a:gd name="connsiteY16" fmla="*/ 2005013 h 2005013"/>
                              <a:gd name="connsiteX17" fmla="*/ 2380776 w 6052820"/>
                              <a:gd name="connsiteY17" fmla="*/ 2005013 h 2005013"/>
                              <a:gd name="connsiteX18" fmla="*/ 1829297 w 6052820"/>
                              <a:gd name="connsiteY18" fmla="*/ 2005013 h 2005013"/>
                              <a:gd name="connsiteX19" fmla="*/ 1156761 w 6052820"/>
                              <a:gd name="connsiteY19" fmla="*/ 2005013 h 2005013"/>
                              <a:gd name="connsiteX20" fmla="*/ 665810 w 6052820"/>
                              <a:gd name="connsiteY20" fmla="*/ 2005013 h 2005013"/>
                              <a:gd name="connsiteX21" fmla="*/ 0 w 6052820"/>
                              <a:gd name="connsiteY21" fmla="*/ 2005013 h 2005013"/>
                              <a:gd name="connsiteX22" fmla="*/ 0 w 6052820"/>
                              <a:gd name="connsiteY22" fmla="*/ 1296575 h 2005013"/>
                              <a:gd name="connsiteX23" fmla="*/ 0 w 6052820"/>
                              <a:gd name="connsiteY23" fmla="*/ 588137 h 2005013"/>
                              <a:gd name="connsiteX24" fmla="*/ 0 w 6052820"/>
                              <a:gd name="connsiteY24" fmla="*/ 0 h 20050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</a:cxnLst>
                            <a:rect l="l" t="t" r="r" b="b"/>
                            <a:pathLst>
                              <a:path w="6052820" h="2005013" fill="none" extrusionOk="0">
                                <a:moveTo>
                                  <a:pt x="0" y="0"/>
                                </a:moveTo>
                                <a:cubicBezTo>
                                  <a:pt x="236315" y="-15447"/>
                                  <a:pt x="450161" y="34335"/>
                                  <a:pt x="793592" y="0"/>
                                </a:cubicBezTo>
                                <a:cubicBezTo>
                                  <a:pt x="1137023" y="-34335"/>
                                  <a:pt x="1158588" y="-22597"/>
                                  <a:pt x="1345071" y="0"/>
                                </a:cubicBezTo>
                                <a:cubicBezTo>
                                  <a:pt x="1531554" y="22597"/>
                                  <a:pt x="1913691" y="4379"/>
                                  <a:pt x="2138663" y="0"/>
                                </a:cubicBezTo>
                                <a:cubicBezTo>
                                  <a:pt x="2363635" y="-4379"/>
                                  <a:pt x="2554623" y="15918"/>
                                  <a:pt x="2750670" y="0"/>
                                </a:cubicBezTo>
                                <a:cubicBezTo>
                                  <a:pt x="2946717" y="-15918"/>
                                  <a:pt x="3336319" y="-2442"/>
                                  <a:pt x="3483734" y="0"/>
                                </a:cubicBezTo>
                                <a:cubicBezTo>
                                  <a:pt x="3631149" y="2442"/>
                                  <a:pt x="3936891" y="-279"/>
                                  <a:pt x="4095742" y="0"/>
                                </a:cubicBezTo>
                                <a:cubicBezTo>
                                  <a:pt x="4254593" y="279"/>
                                  <a:pt x="4534285" y="22819"/>
                                  <a:pt x="4707749" y="0"/>
                                </a:cubicBezTo>
                                <a:cubicBezTo>
                                  <a:pt x="4881213" y="-22819"/>
                                  <a:pt x="5698668" y="-5315"/>
                                  <a:pt x="6052820" y="0"/>
                                </a:cubicBezTo>
                                <a:cubicBezTo>
                                  <a:pt x="6027909" y="266709"/>
                                  <a:pt x="6072538" y="438224"/>
                                  <a:pt x="6052820" y="708438"/>
                                </a:cubicBezTo>
                                <a:cubicBezTo>
                                  <a:pt x="6033102" y="978652"/>
                                  <a:pt x="6054716" y="1155191"/>
                                  <a:pt x="6052820" y="1316625"/>
                                </a:cubicBezTo>
                                <a:cubicBezTo>
                                  <a:pt x="6050924" y="1478059"/>
                                  <a:pt x="6051823" y="1700808"/>
                                  <a:pt x="6052820" y="2005013"/>
                                </a:cubicBezTo>
                                <a:cubicBezTo>
                                  <a:pt x="5881360" y="1994559"/>
                                  <a:pt x="5621423" y="1998140"/>
                                  <a:pt x="5440813" y="2005013"/>
                                </a:cubicBezTo>
                                <a:cubicBezTo>
                                  <a:pt x="5260203" y="2011886"/>
                                  <a:pt x="5013496" y="2015695"/>
                                  <a:pt x="4828805" y="2005013"/>
                                </a:cubicBezTo>
                                <a:cubicBezTo>
                                  <a:pt x="4644114" y="1994331"/>
                                  <a:pt x="4450012" y="2024321"/>
                                  <a:pt x="4216798" y="2005013"/>
                                </a:cubicBezTo>
                                <a:cubicBezTo>
                                  <a:pt x="3983584" y="1985705"/>
                                  <a:pt x="3847028" y="2021784"/>
                                  <a:pt x="3665319" y="2005013"/>
                                </a:cubicBezTo>
                                <a:cubicBezTo>
                                  <a:pt x="3483610" y="1988242"/>
                                  <a:pt x="3371910" y="1988860"/>
                                  <a:pt x="3113840" y="2005013"/>
                                </a:cubicBezTo>
                                <a:cubicBezTo>
                                  <a:pt x="2855770" y="2021166"/>
                                  <a:pt x="2628570" y="2032679"/>
                                  <a:pt x="2380776" y="2005013"/>
                                </a:cubicBezTo>
                                <a:cubicBezTo>
                                  <a:pt x="2132982" y="1977347"/>
                                  <a:pt x="2058025" y="1997363"/>
                                  <a:pt x="1829297" y="2005013"/>
                                </a:cubicBezTo>
                                <a:cubicBezTo>
                                  <a:pt x="1600569" y="2012663"/>
                                  <a:pt x="1365117" y="1979856"/>
                                  <a:pt x="1156761" y="2005013"/>
                                </a:cubicBezTo>
                                <a:cubicBezTo>
                                  <a:pt x="948405" y="2030170"/>
                                  <a:pt x="863872" y="2012059"/>
                                  <a:pt x="665810" y="2005013"/>
                                </a:cubicBezTo>
                                <a:cubicBezTo>
                                  <a:pt x="467748" y="1997967"/>
                                  <a:pt x="216026" y="1979852"/>
                                  <a:pt x="0" y="2005013"/>
                                </a:cubicBezTo>
                                <a:cubicBezTo>
                                  <a:pt x="-14625" y="1802005"/>
                                  <a:pt x="-24293" y="1610197"/>
                                  <a:pt x="0" y="1296575"/>
                                </a:cubicBezTo>
                                <a:cubicBezTo>
                                  <a:pt x="24293" y="982953"/>
                                  <a:pt x="32260" y="779733"/>
                                  <a:pt x="0" y="588137"/>
                                </a:cubicBezTo>
                                <a:cubicBezTo>
                                  <a:pt x="-32260" y="396541"/>
                                  <a:pt x="20538" y="120022"/>
                                  <a:pt x="0" y="0"/>
                                </a:cubicBezTo>
                                <a:close/>
                              </a:path>
                              <a:path w="6052820" h="2005013" stroke="0" extrusionOk="0">
                                <a:moveTo>
                                  <a:pt x="0" y="0"/>
                                </a:moveTo>
                                <a:cubicBezTo>
                                  <a:pt x="386246" y="-1153"/>
                                  <a:pt x="533539" y="34389"/>
                                  <a:pt x="793592" y="0"/>
                                </a:cubicBezTo>
                                <a:cubicBezTo>
                                  <a:pt x="1053645" y="-34389"/>
                                  <a:pt x="1327045" y="19752"/>
                                  <a:pt x="1466128" y="0"/>
                                </a:cubicBezTo>
                                <a:cubicBezTo>
                                  <a:pt x="1605211" y="-19752"/>
                                  <a:pt x="2056011" y="12482"/>
                                  <a:pt x="2259719" y="0"/>
                                </a:cubicBezTo>
                                <a:cubicBezTo>
                                  <a:pt x="2463427" y="-12482"/>
                                  <a:pt x="2820942" y="-32733"/>
                                  <a:pt x="3053311" y="0"/>
                                </a:cubicBezTo>
                                <a:cubicBezTo>
                                  <a:pt x="3285680" y="32733"/>
                                  <a:pt x="3487233" y="13219"/>
                                  <a:pt x="3604791" y="0"/>
                                </a:cubicBezTo>
                                <a:cubicBezTo>
                                  <a:pt x="3722349" y="-13219"/>
                                  <a:pt x="4128463" y="-34518"/>
                                  <a:pt x="4337854" y="0"/>
                                </a:cubicBezTo>
                                <a:cubicBezTo>
                                  <a:pt x="4547245" y="34518"/>
                                  <a:pt x="4695428" y="28482"/>
                                  <a:pt x="5010390" y="0"/>
                                </a:cubicBezTo>
                                <a:cubicBezTo>
                                  <a:pt x="5325352" y="-28482"/>
                                  <a:pt x="5726300" y="-33216"/>
                                  <a:pt x="6052820" y="0"/>
                                </a:cubicBezTo>
                                <a:cubicBezTo>
                                  <a:pt x="6050640" y="260250"/>
                                  <a:pt x="6041491" y="475868"/>
                                  <a:pt x="6052820" y="688388"/>
                                </a:cubicBezTo>
                                <a:cubicBezTo>
                                  <a:pt x="6064149" y="900908"/>
                                  <a:pt x="6029413" y="1135983"/>
                                  <a:pt x="6052820" y="1336675"/>
                                </a:cubicBezTo>
                                <a:cubicBezTo>
                                  <a:pt x="6076227" y="1537367"/>
                                  <a:pt x="6060905" y="1741128"/>
                                  <a:pt x="6052820" y="2005013"/>
                                </a:cubicBezTo>
                                <a:cubicBezTo>
                                  <a:pt x="5940867" y="2000339"/>
                                  <a:pt x="5634514" y="2015693"/>
                                  <a:pt x="5501341" y="2005013"/>
                                </a:cubicBezTo>
                                <a:cubicBezTo>
                                  <a:pt x="5368168" y="1994333"/>
                                  <a:pt x="5081265" y="1991564"/>
                                  <a:pt x="4707749" y="2005013"/>
                                </a:cubicBezTo>
                                <a:cubicBezTo>
                                  <a:pt x="4334233" y="2018462"/>
                                  <a:pt x="4389088" y="2000857"/>
                                  <a:pt x="4156270" y="2005013"/>
                                </a:cubicBezTo>
                                <a:cubicBezTo>
                                  <a:pt x="3923452" y="2009169"/>
                                  <a:pt x="3789743" y="1990063"/>
                                  <a:pt x="3544262" y="2005013"/>
                                </a:cubicBezTo>
                                <a:cubicBezTo>
                                  <a:pt x="3298781" y="2019963"/>
                                  <a:pt x="3231415" y="1976716"/>
                                  <a:pt x="2932255" y="2005013"/>
                                </a:cubicBezTo>
                                <a:cubicBezTo>
                                  <a:pt x="2633095" y="2033310"/>
                                  <a:pt x="2521151" y="1982028"/>
                                  <a:pt x="2259719" y="2005013"/>
                                </a:cubicBezTo>
                                <a:cubicBezTo>
                                  <a:pt x="1998287" y="2027998"/>
                                  <a:pt x="1966278" y="1980776"/>
                                  <a:pt x="1768769" y="2005013"/>
                                </a:cubicBezTo>
                                <a:cubicBezTo>
                                  <a:pt x="1571260" y="2029251"/>
                                  <a:pt x="1283072" y="2008914"/>
                                  <a:pt x="1096233" y="2005013"/>
                                </a:cubicBezTo>
                                <a:cubicBezTo>
                                  <a:pt x="909394" y="2001112"/>
                                  <a:pt x="439144" y="2056445"/>
                                  <a:pt x="0" y="2005013"/>
                                </a:cubicBezTo>
                                <a:cubicBezTo>
                                  <a:pt x="24159" y="1825793"/>
                                  <a:pt x="18392" y="1633034"/>
                                  <a:pt x="0" y="1356725"/>
                                </a:cubicBezTo>
                                <a:cubicBezTo>
                                  <a:pt x="-18392" y="1080416"/>
                                  <a:pt x="9631" y="1038512"/>
                                  <a:pt x="0" y="748538"/>
                                </a:cubicBezTo>
                                <a:cubicBezTo>
                                  <a:pt x="-9631" y="458564"/>
                                  <a:pt x="160" y="36875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extLst>
                              <a:ext uri="{C807C97D-BFC1-408E-A445-0C87EB9F89A2}">
                                <ask:lineSketchStyleProps xmlns:ask="http://schemas.microsoft.com/office/drawing/2018/sketchyshapes" sd="1836632089">
                                  <a:prstGeom prst="rect">
                                    <a:avLst/>
                                  </a:prstGeom>
                                  <ask:type>
                                    <ask:lineSketchFreehand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B6E50" w14:textId="7249E7D3" w:rsidR="00787BCD" w:rsidRP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 w:rsidRPr="00787BCD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 xml:space="preserve">1. </w:t>
                              </w:r>
                              <w:r w:rsidR="009910F9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Schnelle Antwortzeiten</w:t>
                              </w:r>
                            </w:p>
                            <w:p w14:paraId="2283B719" w14:textId="5B73FF5B" w:rsidR="00787BCD" w:rsidRP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 w:rsidRPr="00787BCD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2.</w:t>
                              </w:r>
                              <w:r w:rsidR="009910F9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 xml:space="preserve"> Immer eine Kontaktperson haben</w:t>
                              </w:r>
                            </w:p>
                            <w:p w14:paraId="3214113A" w14:textId="1BAD7466" w:rsidR="00787BCD" w:rsidRP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 w:rsidRPr="00787BCD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3.</w:t>
                              </w:r>
                              <w:r w:rsidR="009910F9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 xml:space="preserve"> Ehrliches Feedback</w:t>
                              </w:r>
                            </w:p>
                            <w:p w14:paraId="46E59B10" w14:textId="5FBA2E4A" w:rsidR="00787BCD" w:rsidRP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 w:rsidRPr="00787BCD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4.</w:t>
                              </w:r>
                              <w:r w:rsidR="00A12692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 xml:space="preserve"> Transparenz</w:t>
                              </w:r>
                            </w:p>
                            <w:p w14:paraId="717A891B" w14:textId="05B78D67" w:rsidR="00787BCD" w:rsidRP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 w:rsidRPr="00787BCD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5.</w:t>
                              </w:r>
                              <w:r w:rsidR="00A12692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 xml:space="preserve"> Offenheit</w:t>
                              </w:r>
                            </w:p>
                            <w:p w14:paraId="04EAB7EA" w14:textId="589743F6" w:rsid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 w:rsidRPr="00787BCD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6.</w:t>
                              </w:r>
                              <w:r w:rsidR="00A12692"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 xml:space="preserve"> Zusammenarbeit</w:t>
                              </w:r>
                            </w:p>
                            <w:p w14:paraId="3B9E3D16" w14:textId="77777777" w:rsid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7.</w:t>
                              </w:r>
                            </w:p>
                            <w:p w14:paraId="281DC6F7" w14:textId="46B74E7B" w:rsidR="004B161F" w:rsidRPr="00787BCD" w:rsidRDefault="00787BCD" w:rsidP="00787BCD">
                              <w:pPr>
                                <w:jc w:val="left"/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</w:pPr>
                              <w:r>
                                <w:rPr>
                                  <w:rFonts w:cs="Arial"/>
                                  <w:color w:val="000000" w:themeColor="text1"/>
                                  <w:kern w:val="24"/>
                                  <w:szCs w:val="22"/>
                                </w:rPr>
                                <w:t>8.</w:t>
                              </w:r>
                            </w:p>
                          </w:txbxContent>
                        </wps:txbx>
                        <wps:bodyPr wrap="square" tIns="144000" rtlCol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8ED20" id="_x0000_s1040" style="position:absolute;left:0;text-align:left;margin-left:15.35pt;margin-top:16.85pt;width:476.6pt;height:256.5pt;z-index:251667456" coordsize="60531,3257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">
                <v:rect id="Rechteck 1" o:spid="_x0000_s1041" style="position:absolute;width:60531;height:5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" fillcolor="#edb937" strokecolor="black [3213]" strokeweight="1pt">
                  <v:textbox inset=",4mm">
                    <w:txbxContent>
                      <w:p w14:paraId="5D9117C1" w14:textId="77777777" w:rsidR="004B161F" w:rsidRPr="00E55F40" w:rsidRDefault="004B161F" w:rsidP="004B161F">
                        <w:pPr>
                          <w:jc w:val="center"/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 w:rsidRPr="00E55F40"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User Story Card</w:t>
                        </w:r>
                      </w:p>
                    </w:txbxContent>
                  </v:textbox>
                </v:rect>
                <v:shape id="Grafik 2" o:spid="_x0000_s1042" type="#_x0000_t75" alt="Gruppe Silhouette" style="position:absolute;left:1524;top:238;width:4933;height:4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">
                  <v:imagedata r:id="rId16" o:title="Gruppe Silhouette"/>
                </v:shape>
                <v:shape id="Grafik 3" o:spid="_x0000_s1043" type="#_x0000_t75" alt="Pfeil und Bogen Silhouette" style="position:absolute;left:7286;top:1047;width:3670;height:3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">
                  <v:imagedata r:id="rId17" o:title="Pfeil und Bogen Silhouette"/>
                </v:shape>
                <v:shape id="Grafik 4" o:spid="_x0000_s1044" type="#_x0000_t75" alt="Volltreffer Silhouette" style="position:absolute;left:11525;top:1000;width:3181;height:3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">
                  <v:imagedata r:id="rId18" o:title="Volltreffer Silhouette"/>
                </v:shape>
                <v:rect id="Rechteck 1" o:spid="_x0000_s1045" style="position:absolute;top:4714;width:60531;height:7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" fillcolor="#edb937" strokecolor="black [3213]" strokeweight="1pt">
                  <v:textbox inset=",4mm">
                    <w:txbxContent>
                      <w:p w14:paraId="6ADB1E4D" w14:textId="62E67054" w:rsidR="004B161F" w:rsidRDefault="004B161F" w:rsidP="004B161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F0C8D">
                          <w:rPr>
                            <w:color w:val="000000" w:themeColor="text1"/>
                          </w:rPr>
                          <w:t xml:space="preserve">Als </w:t>
                        </w:r>
                        <w:proofErr w:type="spellStart"/>
                        <w:r w:rsidR="009910F9">
                          <w:rPr>
                            <w:color w:val="000000" w:themeColor="text1"/>
                          </w:rPr>
                          <w:t>OmegaIT</w:t>
                        </w:r>
                        <w:proofErr w:type="spellEnd"/>
                        <w:r w:rsidRPr="007F0C8D">
                          <w:rPr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7F0C8D">
                          <w:rPr>
                            <w:color w:val="000000" w:themeColor="text1"/>
                          </w:rPr>
                          <w:t xml:space="preserve">möchte ich </w:t>
                        </w:r>
                        <w:r w:rsidR="009910F9">
                          <w:rPr>
                            <w:b/>
                            <w:bCs/>
                            <w:color w:val="000000" w:themeColor="text1"/>
                          </w:rPr>
                          <w:t>gute Kommunikation</w:t>
                        </w:r>
                        <w:r w:rsidRPr="007F0C8D">
                          <w:rPr>
                            <w:color w:val="000000" w:themeColor="text1"/>
                          </w:rPr>
                          <w:t>,</w:t>
                        </w:r>
                        <w:r w:rsidRPr="007F0C8D">
                          <w:rPr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7F0C8D">
                          <w:rPr>
                            <w:color w:val="000000" w:themeColor="text1"/>
                          </w:rPr>
                          <w:t xml:space="preserve">damit/um/weil </w:t>
                        </w:r>
                        <w:r w:rsidR="009910F9">
                          <w:rPr>
                            <w:b/>
                            <w:bCs/>
                            <w:color w:val="000000" w:themeColor="text1"/>
                          </w:rPr>
                          <w:t xml:space="preserve">ich dann meine Arbeit erfolgreich machen </w:t>
                        </w:r>
                        <w:proofErr w:type="gramStart"/>
                        <w:r w:rsidR="009910F9">
                          <w:rPr>
                            <w:b/>
                            <w:bCs/>
                            <w:color w:val="000000" w:themeColor="text1"/>
                          </w:rPr>
                          <w:t>kann.</w:t>
                        </w:r>
                        <w:r w:rsidRPr="007F0C8D">
                          <w:rPr>
                            <w:color w:val="000000" w:themeColor="text1"/>
                          </w:rPr>
                          <w:t>.</w:t>
                        </w:r>
                        <w:proofErr w:type="gramEnd"/>
                      </w:p>
                      <w:p w14:paraId="5044766A" w14:textId="77777777" w:rsidR="004B161F" w:rsidRPr="00E55F40" w:rsidRDefault="004B161F" w:rsidP="004B161F">
                        <w:pPr>
                          <w:rPr>
                            <w:rFonts w:ascii="Bradley Hand ITC" w:hAnsi="Bradley Hand ITC"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hteck 1" o:spid="_x0000_s1046" style="position:absolute;top:12525;width:60528;height:20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" fillcolor="#b4c6e7 [1300]" strokecolor="black [3213]" strokeweight="1pt">
                  <v:textbox inset=",4mm">
                    <w:txbxContent>
                      <w:p w14:paraId="25BB6E50" w14:textId="7249E7D3" w:rsidR="00787BCD" w:rsidRP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 w:rsidRPr="00787BCD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 xml:space="preserve">1. </w:t>
                        </w:r>
                        <w:r w:rsidR="009910F9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Schnelle Antwortzeiten</w:t>
                        </w:r>
                      </w:p>
                      <w:p w14:paraId="2283B719" w14:textId="5B73FF5B" w:rsidR="00787BCD" w:rsidRP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 w:rsidRPr="00787BCD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2.</w:t>
                        </w:r>
                        <w:r w:rsidR="009910F9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 xml:space="preserve"> Immer eine Kontaktperson haben</w:t>
                        </w:r>
                      </w:p>
                      <w:p w14:paraId="3214113A" w14:textId="1BAD7466" w:rsidR="00787BCD" w:rsidRP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 w:rsidRPr="00787BCD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3.</w:t>
                        </w:r>
                        <w:r w:rsidR="009910F9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 xml:space="preserve"> Ehrliches Feedback</w:t>
                        </w:r>
                      </w:p>
                      <w:p w14:paraId="46E59B10" w14:textId="5FBA2E4A" w:rsidR="00787BCD" w:rsidRP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 w:rsidRPr="00787BCD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4.</w:t>
                        </w:r>
                        <w:r w:rsidR="00A12692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 xml:space="preserve"> Transparenz</w:t>
                        </w:r>
                      </w:p>
                      <w:p w14:paraId="717A891B" w14:textId="05B78D67" w:rsidR="00787BCD" w:rsidRP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 w:rsidRPr="00787BCD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5.</w:t>
                        </w:r>
                        <w:r w:rsidR="00A12692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 xml:space="preserve"> Offenheit</w:t>
                        </w:r>
                      </w:p>
                      <w:p w14:paraId="04EAB7EA" w14:textId="589743F6" w:rsid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 w:rsidRPr="00787BCD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6.</w:t>
                        </w:r>
                        <w:r w:rsidR="00A12692"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 xml:space="preserve"> Zusammenarbeit</w:t>
                        </w:r>
                      </w:p>
                      <w:p w14:paraId="3B9E3D16" w14:textId="77777777" w:rsid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7.</w:t>
                        </w:r>
                      </w:p>
                      <w:p w14:paraId="281DC6F7" w14:textId="46B74E7B" w:rsidR="004B161F" w:rsidRPr="00787BCD" w:rsidRDefault="00787BCD" w:rsidP="00787BCD">
                        <w:pPr>
                          <w:jc w:val="left"/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</w:pPr>
                        <w:r>
                          <w:rPr>
                            <w:rFonts w:cs="Arial"/>
                            <w:color w:val="000000" w:themeColor="text1"/>
                            <w:kern w:val="24"/>
                            <w:szCs w:val="22"/>
                          </w:rPr>
                          <w:t>8.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35B2DFC" w14:textId="7F4766FA" w:rsidR="004B161F" w:rsidRPr="00813954" w:rsidRDefault="004B161F" w:rsidP="00813954"/>
    <w:sectPr w:rsidR="004B161F" w:rsidRPr="00813954">
      <w:headerReference w:type="default" r:id="rId19"/>
      <w:pgSz w:w="11906" w:h="16838"/>
      <w:pgMar w:top="963" w:right="567" w:bottom="513" w:left="1134" w:header="6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95BFC" w14:textId="77777777" w:rsidR="001818C2" w:rsidRDefault="001818C2">
      <w:pPr>
        <w:spacing w:after="0"/>
      </w:pPr>
      <w:r>
        <w:separator/>
      </w:r>
    </w:p>
  </w:endnote>
  <w:endnote w:type="continuationSeparator" w:id="0">
    <w:p w14:paraId="7475E123" w14:textId="77777777" w:rsidR="001818C2" w:rsidRDefault="001818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Calibri"/>
    <w:charset w:val="00"/>
    <w:family w:val="swiss"/>
    <w:pitch w:val="default"/>
  </w:font>
  <w:font w:name="AR PL KaitiM GB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627A8" w14:textId="77777777" w:rsidR="001818C2" w:rsidRDefault="001818C2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4619D5E6" w14:textId="77777777" w:rsidR="001818C2" w:rsidRDefault="001818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84"/>
      <w:gridCol w:w="7087"/>
      <w:gridCol w:w="1134"/>
    </w:tblGrid>
    <w:tr w:rsidR="000F5FB8" w14:paraId="498C6535" w14:textId="77777777">
      <w:trPr>
        <w:trHeight w:val="397"/>
      </w:trPr>
      <w:tc>
        <w:tcPr>
          <w:tcW w:w="1984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98C6532" w14:textId="77777777" w:rsidR="00710861" w:rsidRDefault="00960E72">
          <w:pPr>
            <w:pStyle w:val="TableContents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98C652A" wp14:editId="498C652B">
                <wp:simplePos x="0" y="0"/>
                <wp:positionH relativeFrom="column">
                  <wp:posOffset>32400</wp:posOffset>
                </wp:positionH>
                <wp:positionV relativeFrom="paragraph">
                  <wp:posOffset>86400</wp:posOffset>
                </wp:positionV>
                <wp:extent cx="1191959" cy="454679"/>
                <wp:effectExtent l="0" t="0" r="8191" b="2521"/>
                <wp:wrapSquare wrapText="bothSides"/>
                <wp:docPr id="1" name="Bild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959" cy="454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8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3" w14:textId="3BD46A9A" w:rsidR="00710861" w:rsidRDefault="00BD1BCA">
          <w:pPr>
            <w:pStyle w:val="TableContents"/>
            <w:spacing w:after="0"/>
            <w:jc w:val="center"/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 xml:space="preserve">LF7 – LS1 Einstieg </w:t>
          </w:r>
          <w:proofErr w:type="spellStart"/>
          <w:r>
            <w:rPr>
              <w:b/>
              <w:bCs/>
              <w:sz w:val="30"/>
              <w:szCs w:val="30"/>
            </w:rPr>
            <w:t>Linuxsysteme</w:t>
          </w:r>
          <w:proofErr w:type="spellEnd"/>
        </w:p>
      </w:tc>
      <w:tc>
        <w:tcPr>
          <w:tcW w:w="1134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4" w14:textId="3ABECF94" w:rsidR="00710861" w:rsidRDefault="0018048D">
          <w:pPr>
            <w:pStyle w:val="TableContents"/>
            <w:spacing w:after="0"/>
            <w:jc w:val="center"/>
            <w:rPr>
              <w:b/>
              <w:bCs/>
              <w:sz w:val="30"/>
              <w:szCs w:val="30"/>
            </w:rPr>
          </w:pPr>
          <w:r>
            <w:rPr>
              <w:b/>
              <w:bCs/>
              <w:sz w:val="30"/>
              <w:szCs w:val="30"/>
            </w:rPr>
            <w:t>A</w:t>
          </w:r>
          <w:r w:rsidR="00960E72">
            <w:rPr>
              <w:b/>
              <w:bCs/>
              <w:sz w:val="30"/>
              <w:szCs w:val="30"/>
            </w:rPr>
            <w:t>0</w:t>
          </w:r>
          <w:r w:rsidR="00FB4F2F">
            <w:rPr>
              <w:b/>
              <w:bCs/>
              <w:sz w:val="30"/>
              <w:szCs w:val="30"/>
            </w:rPr>
            <w:t>3</w:t>
          </w:r>
        </w:p>
      </w:tc>
    </w:tr>
    <w:tr w:rsidR="000F5FB8" w14:paraId="498C6539" w14:textId="77777777" w:rsidTr="00BD1BCA">
      <w:trPr>
        <w:trHeight w:val="446"/>
      </w:trPr>
      <w:tc>
        <w:tcPr>
          <w:tcW w:w="1984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98C6536" w14:textId="77777777" w:rsidR="00266B8C" w:rsidRDefault="00266B8C">
          <w:pPr>
            <w:suppressAutoHyphens/>
            <w:spacing w:after="0"/>
            <w:jc w:val="left"/>
          </w:pPr>
        </w:p>
      </w:tc>
      <w:tc>
        <w:tcPr>
          <w:tcW w:w="7087" w:type="dxa"/>
          <w:tcBorders>
            <w:left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7" w14:textId="3A5D669C" w:rsidR="00710861" w:rsidRDefault="00FB5823">
          <w:pPr>
            <w:pStyle w:val="TableContents"/>
            <w:spacing w:after="0"/>
            <w:jc w:val="center"/>
            <w:rPr>
              <w:sz w:val="28"/>
              <w:szCs w:val="28"/>
            </w:rPr>
          </w:pPr>
          <w:proofErr w:type="spellStart"/>
          <w:r>
            <w:rPr>
              <w:sz w:val="28"/>
              <w:szCs w:val="28"/>
            </w:rPr>
            <w:t>UserStories</w:t>
          </w:r>
          <w:proofErr w:type="spellEnd"/>
        </w:p>
      </w:tc>
      <w:tc>
        <w:tcPr>
          <w:tcW w:w="1134" w:type="dxa"/>
          <w:vMerge w:val="restart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8" w14:textId="77777777" w:rsidR="00710861" w:rsidRDefault="00960E72">
          <w:pPr>
            <w:pStyle w:val="TableContents"/>
            <w:jc w:val="center"/>
            <w:rPr>
              <w:sz w:val="26"/>
              <w:szCs w:val="26"/>
            </w:rPr>
          </w:pPr>
          <w:r>
            <w:rPr>
              <w:b/>
              <w:bCs/>
              <w:sz w:val="26"/>
              <w:szCs w:val="26"/>
            </w:rPr>
            <w:fldChar w:fldCharType="begin"/>
          </w:r>
          <w:r>
            <w:rPr>
              <w:b/>
              <w:bCs/>
              <w:sz w:val="26"/>
              <w:szCs w:val="26"/>
            </w:rPr>
            <w:instrText xml:space="preserve"> PAGE </w:instrText>
          </w:r>
          <w:r>
            <w:rPr>
              <w:b/>
              <w:bCs/>
              <w:sz w:val="26"/>
              <w:szCs w:val="26"/>
            </w:rPr>
            <w:fldChar w:fldCharType="separate"/>
          </w:r>
          <w:r>
            <w:rPr>
              <w:b/>
              <w:bCs/>
              <w:sz w:val="26"/>
              <w:szCs w:val="26"/>
            </w:rPr>
            <w:t>1</w:t>
          </w:r>
          <w:r>
            <w:rPr>
              <w:b/>
              <w:bCs/>
              <w:sz w:val="26"/>
              <w:szCs w:val="26"/>
            </w:rPr>
            <w:fldChar w:fldCharType="end"/>
          </w:r>
          <w:r>
            <w:rPr>
              <w:sz w:val="26"/>
              <w:szCs w:val="26"/>
            </w:rPr>
            <w:t>/</w:t>
          </w:r>
          <w:r>
            <w:rPr>
              <w:color w:val="C9211E"/>
              <w:sz w:val="26"/>
              <w:szCs w:val="26"/>
            </w:rPr>
            <w:fldChar w:fldCharType="begin"/>
          </w:r>
          <w:r>
            <w:rPr>
              <w:color w:val="C9211E"/>
              <w:sz w:val="26"/>
              <w:szCs w:val="26"/>
            </w:rPr>
            <w:instrText xml:space="preserve"> NUMPAGES </w:instrText>
          </w:r>
          <w:r>
            <w:rPr>
              <w:color w:val="C9211E"/>
              <w:sz w:val="26"/>
              <w:szCs w:val="26"/>
            </w:rPr>
            <w:fldChar w:fldCharType="separate"/>
          </w:r>
          <w:r>
            <w:rPr>
              <w:color w:val="C9211E"/>
              <w:sz w:val="26"/>
              <w:szCs w:val="26"/>
            </w:rPr>
            <w:t>1</w:t>
          </w:r>
          <w:r>
            <w:rPr>
              <w:color w:val="C9211E"/>
              <w:sz w:val="26"/>
              <w:szCs w:val="26"/>
            </w:rPr>
            <w:fldChar w:fldCharType="end"/>
          </w:r>
        </w:p>
      </w:tc>
    </w:tr>
    <w:tr w:rsidR="000F5FB8" w14:paraId="498C653D" w14:textId="77777777" w:rsidTr="00BD1BCA">
      <w:trPr>
        <w:trHeight w:val="113"/>
      </w:trPr>
      <w:tc>
        <w:tcPr>
          <w:tcW w:w="1984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98C653A" w14:textId="77777777" w:rsidR="00266B8C" w:rsidRDefault="00266B8C">
          <w:pPr>
            <w:suppressAutoHyphens/>
            <w:spacing w:after="0"/>
            <w:jc w:val="left"/>
          </w:pPr>
        </w:p>
      </w:tc>
      <w:tc>
        <w:tcPr>
          <w:tcW w:w="7087" w:type="dxa"/>
          <w:tcBorders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B" w14:textId="77AA64CD" w:rsidR="00710861" w:rsidRPr="00BD1BCA" w:rsidRDefault="00BD1BCA" w:rsidP="00BD1BCA">
          <w:pPr>
            <w:pStyle w:val="TableContents"/>
            <w:spacing w:after="0"/>
            <w:jc w:val="center"/>
            <w:rPr>
              <w:sz w:val="20"/>
              <w:szCs w:val="21"/>
            </w:rPr>
          </w:pPr>
          <w:r w:rsidRPr="00BD1BCA">
            <w:rPr>
              <w:sz w:val="20"/>
              <w:szCs w:val="21"/>
            </w:rPr>
            <w:t>Stand</w:t>
          </w:r>
          <w:r w:rsidR="00960E72" w:rsidRPr="00BD1BCA">
            <w:rPr>
              <w:sz w:val="20"/>
              <w:szCs w:val="21"/>
            </w:rPr>
            <w:t xml:space="preserve">: </w:t>
          </w:r>
          <w:r w:rsidRPr="00BD1BCA">
            <w:rPr>
              <w:sz w:val="20"/>
              <w:szCs w:val="21"/>
            </w:rPr>
            <w:fldChar w:fldCharType="begin"/>
          </w:r>
          <w:r w:rsidRPr="00BD1BCA">
            <w:rPr>
              <w:sz w:val="20"/>
              <w:szCs w:val="21"/>
            </w:rPr>
            <w:instrText xml:space="preserve"> DATE  </w:instrText>
          </w:r>
          <w:r w:rsidRPr="00BD1BCA">
            <w:rPr>
              <w:sz w:val="20"/>
              <w:szCs w:val="21"/>
            </w:rPr>
            <w:fldChar w:fldCharType="separate"/>
          </w:r>
          <w:r w:rsidR="009910F9">
            <w:rPr>
              <w:noProof/>
              <w:sz w:val="20"/>
              <w:szCs w:val="21"/>
            </w:rPr>
            <w:t>04.09.2024</w:t>
          </w:r>
          <w:r w:rsidRPr="00BD1BCA">
            <w:rPr>
              <w:sz w:val="20"/>
              <w:szCs w:val="21"/>
            </w:rPr>
            <w:fldChar w:fldCharType="end"/>
          </w:r>
        </w:p>
      </w:tc>
      <w:tc>
        <w:tcPr>
          <w:tcW w:w="1134" w:type="dxa"/>
          <w:vMerge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98C653C" w14:textId="77777777" w:rsidR="00266B8C" w:rsidRDefault="00266B8C">
          <w:pPr>
            <w:suppressAutoHyphens/>
            <w:spacing w:after="0"/>
            <w:jc w:val="left"/>
          </w:pPr>
        </w:p>
      </w:tc>
    </w:tr>
  </w:tbl>
  <w:p w14:paraId="498C653E" w14:textId="77777777" w:rsidR="00710861" w:rsidRDefault="00710861">
    <w:pPr>
      <w:pStyle w:val="Kopfzeile"/>
      <w:rPr>
        <w:sz w:val="12"/>
        <w:szCs w:val="1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F6220"/>
    <w:multiLevelType w:val="hybridMultilevel"/>
    <w:tmpl w:val="23EECE9C"/>
    <w:lvl w:ilvl="0" w:tplc="147C5960">
      <w:start w:val="1"/>
      <w:numFmt w:val="decimal"/>
      <w:lvlText w:val="%1."/>
      <w:lvlJc w:val="left"/>
      <w:pPr>
        <w:ind w:left="720" w:hanging="360"/>
      </w:pPr>
      <w:rPr>
        <w:rFonts w:ascii="Arial" w:hAnsi="Arial" w:cs="FreeSans"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84445"/>
    <w:multiLevelType w:val="hybridMultilevel"/>
    <w:tmpl w:val="16DC75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81C68"/>
    <w:multiLevelType w:val="hybridMultilevel"/>
    <w:tmpl w:val="F0A807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37EEF"/>
    <w:multiLevelType w:val="hybridMultilevel"/>
    <w:tmpl w:val="89D88A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E49FB"/>
    <w:multiLevelType w:val="multilevel"/>
    <w:tmpl w:val="CB368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E5559D0"/>
    <w:multiLevelType w:val="hybridMultilevel"/>
    <w:tmpl w:val="605662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804238">
    <w:abstractNumId w:val="4"/>
  </w:num>
  <w:num w:numId="2" w16cid:durableId="986207279">
    <w:abstractNumId w:val="3"/>
  </w:num>
  <w:num w:numId="3" w16cid:durableId="1975141384">
    <w:abstractNumId w:val="2"/>
  </w:num>
  <w:num w:numId="4" w16cid:durableId="727798585">
    <w:abstractNumId w:val="1"/>
  </w:num>
  <w:num w:numId="5" w16cid:durableId="1579946178">
    <w:abstractNumId w:val="0"/>
  </w:num>
  <w:num w:numId="6" w16cid:durableId="1177620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24A"/>
    <w:rsid w:val="00022039"/>
    <w:rsid w:val="00041AC4"/>
    <w:rsid w:val="000D10D5"/>
    <w:rsid w:val="00102055"/>
    <w:rsid w:val="001803DF"/>
    <w:rsid w:val="0018048D"/>
    <w:rsid w:val="001818C2"/>
    <w:rsid w:val="00266B8C"/>
    <w:rsid w:val="00275101"/>
    <w:rsid w:val="002E1D33"/>
    <w:rsid w:val="004B161F"/>
    <w:rsid w:val="004B51A6"/>
    <w:rsid w:val="004D65BB"/>
    <w:rsid w:val="00501F61"/>
    <w:rsid w:val="005376C1"/>
    <w:rsid w:val="00543C9F"/>
    <w:rsid w:val="00567811"/>
    <w:rsid w:val="00623826"/>
    <w:rsid w:val="00660E7D"/>
    <w:rsid w:val="00677FB3"/>
    <w:rsid w:val="00697656"/>
    <w:rsid w:val="006C6D4E"/>
    <w:rsid w:val="00710861"/>
    <w:rsid w:val="00757C7A"/>
    <w:rsid w:val="00773225"/>
    <w:rsid w:val="00787BCD"/>
    <w:rsid w:val="007C0EEC"/>
    <w:rsid w:val="007F0C8D"/>
    <w:rsid w:val="00811FFF"/>
    <w:rsid w:val="00813954"/>
    <w:rsid w:val="008225F2"/>
    <w:rsid w:val="00833DC1"/>
    <w:rsid w:val="00837D44"/>
    <w:rsid w:val="009512A7"/>
    <w:rsid w:val="00960E72"/>
    <w:rsid w:val="0097049A"/>
    <w:rsid w:val="009910F9"/>
    <w:rsid w:val="00A12692"/>
    <w:rsid w:val="00A3592A"/>
    <w:rsid w:val="00AC3D2D"/>
    <w:rsid w:val="00B10335"/>
    <w:rsid w:val="00B7362B"/>
    <w:rsid w:val="00B739EB"/>
    <w:rsid w:val="00BA007A"/>
    <w:rsid w:val="00BD1BCA"/>
    <w:rsid w:val="00C359E8"/>
    <w:rsid w:val="00C507D8"/>
    <w:rsid w:val="00C808C6"/>
    <w:rsid w:val="00CE7F4D"/>
    <w:rsid w:val="00CF4205"/>
    <w:rsid w:val="00F64D77"/>
    <w:rsid w:val="00FB4F2F"/>
    <w:rsid w:val="00FB5823"/>
    <w:rsid w:val="00FE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6523"/>
  <w15:docId w15:val="{6E03765B-C800-48CC-8396-1B19DBE2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 PL KaitiM GB" w:hAnsi="Arial" w:cs="FreeSans"/>
        <w:kern w:val="3"/>
        <w:sz w:val="22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87BCD"/>
    <w:pPr>
      <w:suppressAutoHyphens w:val="0"/>
      <w:spacing w:after="78"/>
      <w:jc w:val="both"/>
    </w:pPr>
  </w:style>
  <w:style w:type="paragraph" w:styleId="berschrift1">
    <w:name w:val="heading 1"/>
    <w:basedOn w:val="Heading"/>
    <w:next w:val="Standard"/>
    <w:uiPriority w:val="9"/>
    <w:qFormat/>
    <w:pPr>
      <w:spacing w:before="84" w:after="122"/>
      <w:outlineLvl w:val="0"/>
    </w:pPr>
    <w:rPr>
      <w:b/>
      <w:bCs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048D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eastAsia="Arial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eastAsia="Ari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eastAsia="Arial"/>
      <w:sz w:val="24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HeaderandFooter"/>
    <w:pPr>
      <w:spacing w:after="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NumberingSymbols">
    <w:name w:val="Numbering Symbols"/>
  </w:style>
  <w:style w:type="paragraph" w:styleId="Fuzeile">
    <w:name w:val="footer"/>
    <w:basedOn w:val="Standard"/>
    <w:link w:val="FuzeileZchn"/>
    <w:uiPriority w:val="99"/>
    <w:unhideWhenUsed/>
    <w:rsid w:val="00BD1BCA"/>
    <w:pPr>
      <w:tabs>
        <w:tab w:val="center" w:pos="4536"/>
        <w:tab w:val="right" w:pos="9072"/>
      </w:tabs>
      <w:spacing w:after="0"/>
    </w:pPr>
    <w:rPr>
      <w:rFonts w:cs="Mangal"/>
    </w:rPr>
  </w:style>
  <w:style w:type="character" w:customStyle="1" w:styleId="FuzeileZchn">
    <w:name w:val="Fußzeile Zchn"/>
    <w:basedOn w:val="Absatz-Standardschriftart"/>
    <w:link w:val="Fuzeile"/>
    <w:uiPriority w:val="99"/>
    <w:rsid w:val="00BD1BCA"/>
    <w:rPr>
      <w:rFonts w:cs="Mang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048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Tabellenraster">
    <w:name w:val="Table Grid"/>
    <w:basedOn w:val="NormaleTabelle"/>
    <w:uiPriority w:val="39"/>
    <w:rsid w:val="00275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60E7D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..\..\..\..\..\media\DOX\Dokument\Vorlagen\OpenOffice\Ixx_LF7_2021.ot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a82ddd-b740-4144-b0c0-098aca60f680" xsi:nil="true"/>
    <lcf76f155ced4ddcb4097134ff3c332f xmlns="6b80c33a-c390-4bc8-9eff-7bef4ebcdc9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9CBFA0EC75F49A7A8763C58ABCBE3" ma:contentTypeVersion="15" ma:contentTypeDescription="Ein neues Dokument erstellen." ma:contentTypeScope="" ma:versionID="4736c71b87e36fa01b2904a9bdc55aa0">
  <xsd:schema xmlns:xsd="http://www.w3.org/2001/XMLSchema" xmlns:xs="http://www.w3.org/2001/XMLSchema" xmlns:p="http://schemas.microsoft.com/office/2006/metadata/properties" xmlns:ns2="6b80c33a-c390-4bc8-9eff-7bef4ebcdc9d" xmlns:ns3="cba82ddd-b740-4144-b0c0-098aca60f680" targetNamespace="http://schemas.microsoft.com/office/2006/metadata/properties" ma:root="true" ma:fieldsID="f59a376c8f386f07059e04d265b0d14f" ns2:_="" ns3:_="">
    <xsd:import namespace="6b80c33a-c390-4bc8-9eff-7bef4ebcdc9d"/>
    <xsd:import namespace="cba82ddd-b740-4144-b0c0-098aca60f6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0c33a-c390-4bc8-9eff-7bef4ebcd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82ddd-b740-4144-b0c0-098aca60f68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4fd7781-d789-4389-9383-7a49206cef91}" ma:internalName="TaxCatchAll" ma:showField="CatchAllData" ma:web="cba82ddd-b740-4144-b0c0-098aca60f6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3EA81F-AF6C-4C5B-BD8B-170D035C4AE5}">
  <ds:schemaRefs>
    <ds:schemaRef ds:uri="http://schemas.microsoft.com/office/2006/metadata/properties"/>
    <ds:schemaRef ds:uri="http://schemas.microsoft.com/office/infopath/2007/PartnerControls"/>
    <ds:schemaRef ds:uri="cba82ddd-b740-4144-b0c0-098aca60f680"/>
    <ds:schemaRef ds:uri="6b80c33a-c390-4bc8-9eff-7bef4ebcdc9d"/>
  </ds:schemaRefs>
</ds:datastoreItem>
</file>

<file path=customXml/itemProps2.xml><?xml version="1.0" encoding="utf-8"?>
<ds:datastoreItem xmlns:ds="http://schemas.openxmlformats.org/officeDocument/2006/customXml" ds:itemID="{EDFBA1A9-31CD-4A83-A17C-4ECECA52E3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0AA319-080E-4D1A-A396-7ACDF9D4B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80c33a-c390-4bc8-9eff-7bef4ebcdc9d"/>
    <ds:schemaRef ds:uri="cba82ddd-b740-4144-b0c0-098aca60f6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Ixx_LF7_2021.ott</Template>
  <TotalTime>0</TotalTime>
  <Pages>2</Pages>
  <Words>49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Cieplik</dc:creator>
  <cp:lastModifiedBy>Rogerio Da Silva Chilro</cp:lastModifiedBy>
  <cp:revision>46</cp:revision>
  <cp:lastPrinted>2022-07-09T07:16:00Z</cp:lastPrinted>
  <dcterms:created xsi:type="dcterms:W3CDTF">2022-07-09T07:16:00Z</dcterms:created>
  <dcterms:modified xsi:type="dcterms:W3CDTF">2024-09-04T08:38:00Z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0x010100CD69CBFA0EC75F49A7A8763C58ABCBE3</vt:lpwstr>
  </property>
</Properties>
</file>